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31" w:rsidRDefault="009F3E31" w:rsidP="009A6B3E">
      <w:pPr>
        <w:pStyle w:val="TitelseiteText"/>
        <w:jc w:val="right"/>
      </w:pPr>
    </w:p>
    <w:p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>Sprach- , Literatur- und Kulturwissenschaften</w:t>
      </w:r>
    </w:p>
    <w:p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  <w:t>Lehrstuhl für [Medieninformatik | Informationswissenschaft]</w:t>
      </w:r>
    </w:p>
    <w:p w:rsidR="009F3E31" w:rsidRDefault="009F3E31" w:rsidP="009F3E31">
      <w:pPr>
        <w:pBdr>
          <w:bottom w:val="single" w:sz="6" w:space="1" w:color="auto"/>
        </w:pBdr>
      </w:pPr>
    </w:p>
    <w:p w:rsidR="009F3E31" w:rsidRDefault="009F3E31" w:rsidP="009F3E31">
      <w:pPr>
        <w:pStyle w:val="TitelseiteText"/>
      </w:pPr>
    </w:p>
    <w:p w:rsidR="008873E3" w:rsidRDefault="008873E3" w:rsidP="009F3E31">
      <w:pPr>
        <w:pStyle w:val="TitelseiteText"/>
      </w:pPr>
    </w:p>
    <w:p w:rsidR="009F3E31" w:rsidRDefault="009F3E31" w:rsidP="009F3E31">
      <w:pPr>
        <w:pStyle w:val="TitelseiteText"/>
      </w:pPr>
      <w:r>
        <w:t>[</w:t>
      </w:r>
      <w:r w:rsidR="00A9201B">
        <w:t>Art des Seminars</w:t>
      </w:r>
      <w:r>
        <w:t xml:space="preserve"> und Seminartitel (z.B. Praktikum Multimedia Engineering</w:t>
      </w:r>
      <w:r w:rsidR="004D1002">
        <w:t>)</w:t>
      </w:r>
      <w:r>
        <w:t>]</w:t>
      </w:r>
    </w:p>
    <w:p w:rsidR="009F3E31" w:rsidRDefault="009F3E31" w:rsidP="009F3E31">
      <w:pPr>
        <w:pStyle w:val="TitelseiteText"/>
      </w:pPr>
      <w:r>
        <w:t xml:space="preserve">Modul: </w:t>
      </w:r>
      <w:r w:rsidRPr="00786574">
        <w:t>[z.B. MEI-M 04 (B.A.)]</w:t>
      </w:r>
    </w:p>
    <w:p w:rsidR="009F3E31" w:rsidRDefault="009F3E31" w:rsidP="009F3E31">
      <w:pPr>
        <w:pStyle w:val="TitelseiteText"/>
      </w:pPr>
      <w:r w:rsidRPr="00786574">
        <w:t>[WS / SS und Jahreszahl]</w:t>
      </w:r>
    </w:p>
    <w:p w:rsidR="009F3E31" w:rsidRPr="004421E9" w:rsidRDefault="009F3E31" w:rsidP="009F3E31">
      <w:pPr>
        <w:pStyle w:val="TitelseiteText"/>
      </w:pPr>
      <w:r w:rsidRPr="004421E9">
        <w:t xml:space="preserve">Leitung: </w:t>
      </w:r>
      <w:r w:rsidRPr="00786574">
        <w:t>[Seminarleiter]</w:t>
      </w:r>
    </w:p>
    <w:p w:rsidR="009F3E31" w:rsidRDefault="009F3E31" w:rsidP="009F3E31">
      <w:pPr>
        <w:pStyle w:val="TitelseiteText"/>
      </w:pPr>
    </w:p>
    <w:p w:rsidR="009F3E31" w:rsidRDefault="009F3E31" w:rsidP="009F3E31">
      <w:pPr>
        <w:pStyle w:val="TitelseiteText"/>
      </w:pPr>
    </w:p>
    <w:p w:rsidR="009F3E31" w:rsidRDefault="009F3E31" w:rsidP="009F3E31"/>
    <w:p w:rsidR="009F3E31" w:rsidRDefault="009F3E31" w:rsidP="009F3E31"/>
    <w:p w:rsidR="009F3E31" w:rsidRDefault="009F3E31" w:rsidP="009F3E31"/>
    <w:p w:rsidR="009F3E31" w:rsidRDefault="009F3E31" w:rsidP="009F3E31"/>
    <w:p w:rsidR="00996CFE" w:rsidRDefault="00996CFE" w:rsidP="009F3E31">
      <w:pPr>
        <w:pStyle w:val="Titel"/>
      </w:pPr>
      <w:r>
        <w:t xml:space="preserve">Relaunch RZ-Website: </w:t>
      </w:r>
    </w:p>
    <w:p w:rsidR="009F3E31" w:rsidRDefault="00996CFE" w:rsidP="009F3E31">
      <w:pPr>
        <w:pStyle w:val="Titel"/>
      </w:pPr>
      <w:r>
        <w:t>Ergebnisse der Anforderungsanalyse</w:t>
      </w:r>
    </w:p>
    <w:p w:rsidR="009F3E31" w:rsidRDefault="009F3E31" w:rsidP="009F3E31"/>
    <w:p w:rsidR="009F3E31" w:rsidRDefault="009F3E31" w:rsidP="009F3E31"/>
    <w:p w:rsidR="009F3E31" w:rsidRDefault="009F3E31" w:rsidP="009F3E31"/>
    <w:p w:rsidR="009A6B3E" w:rsidRDefault="009A6B3E" w:rsidP="009F3E31"/>
    <w:p w:rsidR="009F3E31" w:rsidRDefault="009F3E31" w:rsidP="009F3E31">
      <w:pPr>
        <w:pStyle w:val="TitelseiteText"/>
      </w:pPr>
    </w:p>
    <w:p w:rsidR="009F3E31" w:rsidRDefault="009F3E31" w:rsidP="009F3E31">
      <w:pPr>
        <w:pStyle w:val="TitelseiteText"/>
      </w:pPr>
    </w:p>
    <w:p w:rsidR="009F3E31" w:rsidRPr="00034693" w:rsidRDefault="009F3E31" w:rsidP="009F3E31">
      <w:pPr>
        <w:pStyle w:val="TitelseiteText"/>
      </w:pPr>
      <w:r w:rsidRPr="00034693">
        <w:t>[Autor der Arbeit]</w:t>
      </w:r>
    </w:p>
    <w:p w:rsidR="009F3E31" w:rsidRPr="00034693" w:rsidRDefault="009F3E31" w:rsidP="009F3E31">
      <w:pPr>
        <w:pStyle w:val="TitelseiteText"/>
      </w:pPr>
      <w:r w:rsidRPr="00034693">
        <w:t>[Matrikelnummer]</w:t>
      </w:r>
    </w:p>
    <w:p w:rsidR="009F3E31" w:rsidRPr="00034693" w:rsidRDefault="009F3E31" w:rsidP="009F3E31">
      <w:pPr>
        <w:pStyle w:val="TitelseiteText"/>
      </w:pPr>
      <w:r w:rsidRPr="00034693">
        <w:t>[Studienfächer]</w:t>
      </w:r>
    </w:p>
    <w:p w:rsidR="009F3E31" w:rsidRPr="00034693" w:rsidRDefault="009F3E31" w:rsidP="009F3E31">
      <w:pPr>
        <w:pStyle w:val="TitelseiteText"/>
      </w:pPr>
      <w:r w:rsidRPr="00034693">
        <w:t>[Semesterzahl und Studiengang (z.B. 3. Semester M.A.)]</w:t>
      </w:r>
    </w:p>
    <w:p w:rsidR="009F3E31" w:rsidRPr="00034693" w:rsidRDefault="009F3E31" w:rsidP="009F3E31">
      <w:pPr>
        <w:pStyle w:val="TitelseiteText"/>
      </w:pPr>
    </w:p>
    <w:p w:rsidR="009F3E31" w:rsidRPr="00034693" w:rsidRDefault="009F3E31" w:rsidP="009F3E31">
      <w:pPr>
        <w:pStyle w:val="TitelseiteText"/>
      </w:pPr>
      <w:r w:rsidRPr="00034693">
        <w:t>[Straße mit Hausnummer]</w:t>
      </w:r>
    </w:p>
    <w:p w:rsidR="009F3E31" w:rsidRPr="00034693" w:rsidRDefault="009F3E31" w:rsidP="009F3E31">
      <w:pPr>
        <w:pStyle w:val="TitelseiteText"/>
      </w:pPr>
      <w:r w:rsidRPr="00034693">
        <w:t>[Postleitzahl mit Wohnort]</w:t>
      </w:r>
    </w:p>
    <w:p w:rsidR="009F3E31" w:rsidRPr="00034693" w:rsidRDefault="009F3E31" w:rsidP="009F3E31">
      <w:pPr>
        <w:pStyle w:val="TitelseiteText"/>
      </w:pPr>
      <w:r w:rsidRPr="00034693">
        <w:t>Tel.: [Telefonnummer (z.B. 0941/9999)]</w:t>
      </w:r>
    </w:p>
    <w:p w:rsidR="009F3E31" w:rsidRPr="002B3A12" w:rsidRDefault="009F3E31" w:rsidP="009F3E31">
      <w:pPr>
        <w:pStyle w:val="TitelseiteText"/>
      </w:pPr>
      <w:r w:rsidRPr="002B3A12">
        <w:t>Email: [Emailadresse (z.B.: max.mustermann@stud.uni-regensburg.de</w:t>
      </w:r>
      <w:r w:rsidR="004D1002" w:rsidRPr="002B3A12">
        <w:t>)</w:t>
      </w:r>
      <w:r w:rsidRPr="002B3A12">
        <w:t>]</w:t>
      </w:r>
    </w:p>
    <w:p w:rsidR="009F3E31" w:rsidRPr="00034693" w:rsidRDefault="009F3E31" w:rsidP="009F3E31">
      <w:pPr>
        <w:pStyle w:val="TitelseiteText"/>
      </w:pPr>
      <w:r w:rsidRPr="00034693">
        <w:t>Abgegeben am [Abgabetermin der Arbeit]</w:t>
      </w:r>
    </w:p>
    <w:p w:rsidR="000147EF" w:rsidRDefault="000147EF">
      <w:pPr>
        <w:spacing w:after="200" w:line="276" w:lineRule="auto"/>
        <w:sectPr w:rsidR="000147EF" w:rsidSect="000147EF">
          <w:headerReference w:type="default" r:id="rId9"/>
          <w:headerReference w:type="first" r:id="rId10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:rsidR="009F3E31" w:rsidRDefault="009A6082" w:rsidP="009A6082">
      <w:pPr>
        <w:pStyle w:val="Inhaltsverzeichnisberschrift"/>
      </w:pPr>
      <w:r>
        <w:lastRenderedPageBreak/>
        <w:t>Inhalt</w:t>
      </w:r>
    </w:p>
    <w:p w:rsidR="009A6082" w:rsidRPr="009A6082" w:rsidRDefault="009A6082" w:rsidP="009A6082">
      <w:pPr>
        <w:rPr>
          <w:lang w:eastAsia="en-US"/>
        </w:rPr>
      </w:pPr>
    </w:p>
    <w:p w:rsidR="002B3A12" w:rsidRDefault="00246EB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28867575" w:history="1">
        <w:r w:rsidR="002B3A12" w:rsidRPr="00D869B9">
          <w:rPr>
            <w:rStyle w:val="Hyperlink"/>
            <w:rFonts w:eastAsiaTheme="majorEastAsia"/>
            <w:noProof/>
          </w:rPr>
          <w:t>1</w:t>
        </w:r>
        <w:r w:rsidR="002B3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A12" w:rsidRPr="00D869B9">
          <w:rPr>
            <w:rStyle w:val="Hyperlink"/>
            <w:rFonts w:eastAsiaTheme="majorEastAsia"/>
            <w:noProof/>
          </w:rPr>
          <w:t>Ziel der Anforderungsanalyse</w:t>
        </w:r>
        <w:r w:rsidR="002B3A12">
          <w:rPr>
            <w:noProof/>
            <w:webHidden/>
          </w:rPr>
          <w:tab/>
        </w:r>
        <w:r w:rsidR="002B3A12">
          <w:rPr>
            <w:noProof/>
            <w:webHidden/>
          </w:rPr>
          <w:fldChar w:fldCharType="begin"/>
        </w:r>
        <w:r w:rsidR="002B3A12">
          <w:rPr>
            <w:noProof/>
            <w:webHidden/>
          </w:rPr>
          <w:instrText xml:space="preserve"> PAGEREF _Toc428867575 \h </w:instrText>
        </w:r>
        <w:r w:rsidR="002B3A12">
          <w:rPr>
            <w:noProof/>
            <w:webHidden/>
          </w:rPr>
        </w:r>
        <w:r w:rsidR="002B3A12">
          <w:rPr>
            <w:noProof/>
            <w:webHidden/>
          </w:rPr>
          <w:fldChar w:fldCharType="separate"/>
        </w:r>
        <w:r w:rsidR="002B3A12">
          <w:rPr>
            <w:noProof/>
            <w:webHidden/>
          </w:rPr>
          <w:t>4</w:t>
        </w:r>
        <w:r w:rsidR="002B3A12">
          <w:rPr>
            <w:noProof/>
            <w:webHidden/>
          </w:rPr>
          <w:fldChar w:fldCharType="end"/>
        </w:r>
      </w:hyperlink>
    </w:p>
    <w:p w:rsidR="002B3A12" w:rsidRDefault="002B3A1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67576" w:history="1">
        <w:r w:rsidRPr="00D869B9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69B9">
          <w:rPr>
            <w:rStyle w:val="Hyperlink"/>
            <w:rFonts w:eastAsiaTheme="majorEastAsia"/>
            <w:noProof/>
          </w:rPr>
          <w:t>Durchgeführte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_Toc428867576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A12" w:rsidRDefault="002B3A1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7577" w:history="1">
        <w:r w:rsidRPr="00D869B9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869B9">
          <w:rPr>
            <w:rStyle w:val="Hyperlink"/>
            <w:rFonts w:eastAsiaTheme="majorEastAsia"/>
            <w:noProof/>
          </w:rPr>
          <w:t>Card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_Toc428867577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A12" w:rsidRDefault="002B3A1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7578" w:history="1">
        <w:r w:rsidRPr="00D869B9">
          <w:rPr>
            <w:rStyle w:val="Hyper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869B9">
          <w:rPr>
            <w:rStyle w:val="Hyperlink"/>
            <w:rFonts w:eastAsiaTheme="majorEastAsia"/>
            <w:noProof/>
          </w:rPr>
          <w:t>Fragebogen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_Toc428867578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A12" w:rsidRDefault="002B3A1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7579" w:history="1">
        <w:r w:rsidRPr="00D869B9">
          <w:rPr>
            <w:rStyle w:val="Hyperlink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869B9">
          <w:rPr>
            <w:rStyle w:val="Hyperlink"/>
            <w:rFonts w:eastAsiaTheme="majorEastAsia"/>
            <w:noProof/>
          </w:rPr>
          <w:t>Personas und 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_Toc428867579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A12" w:rsidRDefault="002B3A1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67580" w:history="1">
        <w:r w:rsidRPr="00D869B9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69B9">
          <w:rPr>
            <w:rStyle w:val="Hyperlink"/>
            <w:rFonts w:eastAsiaTheme="majorEastAsia"/>
            <w:noProof/>
          </w:rPr>
          <w:t>Ergebnisse der 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_Toc428867580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A12" w:rsidRDefault="002B3A1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7581" w:history="1">
        <w:r w:rsidRPr="00D869B9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869B9">
          <w:rPr>
            <w:rStyle w:val="Hyperlink"/>
            <w:rFonts w:eastAsiaTheme="majorEastAsia"/>
            <w:noProof/>
          </w:rPr>
          <w:t>Ergebnisse des Card Sortings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_Toc428867581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A12" w:rsidRDefault="002B3A1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7582" w:history="1">
        <w:r w:rsidRPr="00D869B9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869B9">
          <w:rPr>
            <w:rStyle w:val="Hyperlink"/>
            <w:rFonts w:eastAsiaTheme="majorEastAsia"/>
            <w:noProof/>
          </w:rPr>
          <w:t>Ergebnisse des Fragebogens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_Toc428867582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A12" w:rsidRDefault="002B3A1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67583" w:history="1">
        <w:r w:rsidRPr="00D869B9">
          <w:rPr>
            <w:rStyle w:val="Hyperlink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869B9">
          <w:rPr>
            <w:rStyle w:val="Hyperlink"/>
            <w:rFonts w:eastAsiaTheme="majorEastAsia"/>
            <w:noProof/>
          </w:rPr>
          <w:t>Auflistung der Erstellten Personas und 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_Toc428867583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:rsidR="00FA494F" w:rsidRDefault="008873E3" w:rsidP="00816876">
      <w:pPr>
        <w:pStyle w:val="Inhaltsverzeichnisberschrift"/>
      </w:pPr>
      <w:r>
        <w:lastRenderedPageBreak/>
        <w:t>Abbildungen</w:t>
      </w:r>
    </w:p>
    <w:p w:rsidR="000147EF" w:rsidRDefault="00246EB0" w:rsidP="000147EF">
      <w:pPr>
        <w:pStyle w:val="Literaturverzeichnis"/>
        <w:sectPr w:rsidR="000147EF" w:rsidSect="000147EF"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  <w:r>
        <w:rPr>
          <w:rFonts w:ascii="Frutiger Next LT W1G" w:hAnsi="Frutiger Next LT W1G"/>
        </w:rPr>
        <w:fldChar w:fldCharType="begin"/>
      </w:r>
      <w:r w:rsidR="00FA494F">
        <w:instrText xml:space="preserve"> TOC \h \z \c "Abbildung" </w:instrText>
      </w:r>
      <w:r>
        <w:rPr>
          <w:rFonts w:ascii="Frutiger Next LT W1G" w:hAnsi="Frutiger Next LT W1G"/>
        </w:rPr>
        <w:fldChar w:fldCharType="separate"/>
      </w:r>
      <w:bookmarkStart w:id="0" w:name="_GoBack"/>
      <w:bookmarkEnd w:id="0"/>
      <w:r w:rsidR="002B3A12">
        <w:rPr>
          <w:rFonts w:ascii="Frutiger Next LT W1G" w:hAnsi="Frutiger Next LT W1G"/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996CFE" w:rsidRDefault="00996CFE" w:rsidP="00FC3A07">
      <w:pPr>
        <w:pStyle w:val="berschrift1"/>
      </w:pPr>
      <w:bookmarkStart w:id="1" w:name="_Toc428867575"/>
      <w:r>
        <w:lastRenderedPageBreak/>
        <w:t>Ziel der Anforderungsanalyse</w:t>
      </w:r>
      <w:bookmarkEnd w:id="1"/>
    </w:p>
    <w:p w:rsidR="002B3A12" w:rsidRDefault="00996CFE" w:rsidP="00FC3A07">
      <w:pPr>
        <w:pStyle w:val="berschrift1"/>
      </w:pPr>
      <w:bookmarkStart w:id="2" w:name="_Toc428867576"/>
      <w:r>
        <w:t>Durchgeführte Methoden</w:t>
      </w:r>
      <w:bookmarkEnd w:id="2"/>
    </w:p>
    <w:p w:rsidR="002B3A12" w:rsidRDefault="002B3A12" w:rsidP="002B3A12">
      <w:pPr>
        <w:pStyle w:val="berschrift2"/>
      </w:pPr>
      <w:bookmarkStart w:id="3" w:name="_Toc428867577"/>
      <w:r>
        <w:t>Card Sorting</w:t>
      </w:r>
      <w:bookmarkEnd w:id="3"/>
    </w:p>
    <w:p w:rsidR="002B3A12" w:rsidRDefault="002B3A12" w:rsidP="002B3A12">
      <w:pPr>
        <w:pStyle w:val="berschrift2"/>
      </w:pPr>
      <w:bookmarkStart w:id="4" w:name="_Toc428867578"/>
      <w:r>
        <w:t>Fragebogen</w:t>
      </w:r>
      <w:bookmarkEnd w:id="4"/>
    </w:p>
    <w:p w:rsidR="002B3A12" w:rsidRPr="002B3A12" w:rsidRDefault="002B3A12" w:rsidP="002B3A12">
      <w:pPr>
        <w:pStyle w:val="berschrift2"/>
      </w:pPr>
      <w:bookmarkStart w:id="5" w:name="_Toc428867579"/>
      <w:r>
        <w:t>Personas und Szenarien</w:t>
      </w:r>
      <w:bookmarkEnd w:id="5"/>
      <w:r>
        <w:t xml:space="preserve"> </w:t>
      </w:r>
      <w:r w:rsidR="00996CFE">
        <w:t xml:space="preserve"> </w:t>
      </w:r>
    </w:p>
    <w:p w:rsidR="00996CFE" w:rsidRDefault="002B3A12" w:rsidP="002B3A12">
      <w:pPr>
        <w:pStyle w:val="berschrift1"/>
      </w:pPr>
      <w:bookmarkStart w:id="6" w:name="_Toc428867580"/>
      <w:r>
        <w:t>Ergebnisse der Anforderungsanalyse</w:t>
      </w:r>
      <w:bookmarkEnd w:id="6"/>
      <w:r>
        <w:t xml:space="preserve"> </w:t>
      </w:r>
    </w:p>
    <w:p w:rsidR="002B3A12" w:rsidRDefault="002B3A12" w:rsidP="002B3A12">
      <w:pPr>
        <w:pStyle w:val="berschrift2"/>
      </w:pPr>
      <w:bookmarkStart w:id="7" w:name="_Toc428867581"/>
      <w:r>
        <w:t>Ergebnisse des Card Sortings</w:t>
      </w:r>
      <w:bookmarkEnd w:id="7"/>
    </w:p>
    <w:p w:rsidR="002B3A12" w:rsidRDefault="002B3A12" w:rsidP="002B3A12">
      <w:pPr>
        <w:pStyle w:val="berschrift2"/>
      </w:pPr>
      <w:bookmarkStart w:id="8" w:name="_Toc428867582"/>
      <w:r>
        <w:t>Ergebnisse des Fragebogens</w:t>
      </w:r>
      <w:bookmarkEnd w:id="8"/>
      <w:r>
        <w:t xml:space="preserve"> </w:t>
      </w:r>
    </w:p>
    <w:p w:rsidR="002B3A12" w:rsidRPr="002B3A12" w:rsidRDefault="002B3A12" w:rsidP="002B3A12">
      <w:pPr>
        <w:pStyle w:val="berschrift2"/>
      </w:pPr>
      <w:bookmarkStart w:id="9" w:name="_Toc428867583"/>
      <w:r>
        <w:t>Auflistung der Erstellten Personas und Szenarien</w:t>
      </w:r>
      <w:bookmarkEnd w:id="9"/>
      <w:r>
        <w:t xml:space="preserve"> </w:t>
      </w:r>
    </w:p>
    <w:p w:rsidR="002B3A12" w:rsidRPr="002B3A12" w:rsidRDefault="002B3A12" w:rsidP="002B3A12"/>
    <w:p w:rsidR="00996CFE" w:rsidRPr="00996CFE" w:rsidRDefault="00996CFE" w:rsidP="00996CFE"/>
    <w:p w:rsidR="00996CFE" w:rsidRPr="00996CFE" w:rsidRDefault="00996CFE" w:rsidP="00996CFE"/>
    <w:p w:rsidR="00F424E9" w:rsidRPr="00F424E9" w:rsidRDefault="00F424E9" w:rsidP="00F424E9">
      <w:pPr>
        <w:pStyle w:val="Folgeabsatz"/>
        <w:ind w:firstLine="0"/>
      </w:pPr>
    </w:p>
    <w:p w:rsidR="00B72BC9" w:rsidRDefault="00B72BC9" w:rsidP="00732AF2"/>
    <w:p w:rsidR="00B72BC9" w:rsidRDefault="00B72BC9" w:rsidP="00732AF2">
      <w:pPr>
        <w:sectPr w:rsidR="00B72BC9" w:rsidSect="000147EF">
          <w:headerReference w:type="default" r:id="rId11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:rsidR="00732AF2" w:rsidRPr="004D1002" w:rsidRDefault="00732AF2" w:rsidP="00816876">
      <w:pPr>
        <w:pStyle w:val="Inhaltsverzeichnisberschrift"/>
        <w:rPr>
          <w:lang w:val="en-US"/>
        </w:rPr>
      </w:pPr>
      <w:r w:rsidRPr="00816876">
        <w:lastRenderedPageBreak/>
        <w:t>Lite</w:t>
      </w:r>
      <w:r w:rsidRPr="004D1002">
        <w:rPr>
          <w:lang w:val="en-US"/>
        </w:rPr>
        <w:t>raturverzeichnis</w:t>
      </w:r>
    </w:p>
    <w:p w:rsidR="00B55F8D" w:rsidRDefault="00B55F8D" w:rsidP="00070B8E">
      <w:pPr>
        <w:pStyle w:val="LiteraturverzeichnisEintrge"/>
      </w:pPr>
      <w:r>
        <w:t>American Psychological Association</w:t>
      </w:r>
      <w:r w:rsidR="004D1002">
        <w:t>.</w:t>
      </w:r>
      <w:r>
        <w:t xml:space="preserve"> (</w:t>
      </w:r>
      <w:r w:rsidR="004D1002">
        <w:t>2010). Concise Rules of APA Style (6th ed.). Washington: United Book Press.</w:t>
      </w:r>
    </w:p>
    <w:p w:rsidR="00732AF2" w:rsidRPr="00F961F0" w:rsidRDefault="00B55F8D" w:rsidP="00070B8E">
      <w:pPr>
        <w:pStyle w:val="LiteraturverzeichnisEintrge"/>
        <w:rPr>
          <w:lang w:val="de-DE"/>
        </w:rPr>
      </w:pPr>
      <w:r>
        <w:t>Norman, A. D. (1988</w:t>
      </w:r>
      <w:r w:rsidR="00070B8E" w:rsidRPr="00EC013F">
        <w:t xml:space="preserve">). </w:t>
      </w:r>
      <w:r w:rsidR="00070B8E" w:rsidRPr="00070B8E">
        <w:t xml:space="preserve">Infuriating by design. </w:t>
      </w:r>
      <w:r w:rsidR="00070B8E" w:rsidRPr="00070B8E">
        <w:rPr>
          <w:rStyle w:val="Hervorhebung"/>
        </w:rPr>
        <w:t>Psychology Today, 22</w:t>
      </w:r>
      <w:r w:rsidR="00070B8E" w:rsidRPr="00070B8E">
        <w:t xml:space="preserve">(3), 52-56. </w:t>
      </w:r>
      <w:r w:rsidR="00070B8E" w:rsidRPr="00B55F8D">
        <w:t xml:space="preserve">Retrieved from </w:t>
      </w:r>
      <w:r w:rsidR="00F961F0" w:rsidRPr="00B55F8D">
        <w:t xml:space="preserve">http://www.psychologytoday.com/. </w:t>
      </w:r>
      <w:r w:rsidR="00F961F0">
        <w:rPr>
          <w:lang w:val="de-DE"/>
        </w:rPr>
        <w:t>[24.12.2010]</w:t>
      </w:r>
    </w:p>
    <w:p w:rsidR="00F961F0" w:rsidRPr="00F961F0" w:rsidRDefault="00F961F0" w:rsidP="00F961F0">
      <w:pPr>
        <w:pStyle w:val="LiteraturverzeichnisEintrge"/>
      </w:pPr>
      <w:r w:rsidRPr="00F961F0">
        <w:rPr>
          <w:lang w:val="de-DE"/>
        </w:rPr>
        <w:t>Wimmer, E.,</w:t>
      </w:r>
      <w:r>
        <w:rPr>
          <w:lang w:val="de-DE"/>
        </w:rPr>
        <w:t xml:space="preserve"> Hornung A., &amp; Lukesch H. (2008). </w:t>
      </w:r>
      <w:r w:rsidRPr="00F961F0">
        <w:rPr>
          <w:lang w:val="de-DE"/>
        </w:rPr>
        <w:t>Hinweise zur inhaltlichen und formalen Gestaltung von</w:t>
      </w:r>
      <w:r>
        <w:rPr>
          <w:lang w:val="de-DE"/>
        </w:rPr>
        <w:t xml:space="preserve"> </w:t>
      </w:r>
      <w:r w:rsidRPr="00F961F0">
        <w:rPr>
          <w:lang w:val="de-DE"/>
        </w:rPr>
        <w:t>Seminar- und Diplomarbeiten im Fach Psychologie</w:t>
      </w:r>
      <w:r>
        <w:rPr>
          <w:lang w:val="de-DE"/>
        </w:rPr>
        <w:t xml:space="preserve">. </w:t>
      </w:r>
      <w:r w:rsidRPr="00F961F0">
        <w:t xml:space="preserve">Retrieved from: </w:t>
      </w:r>
      <w:r>
        <w:t>http://www-cgi.uni-</w:t>
      </w:r>
      <w:r w:rsidRPr="00F961F0">
        <w:t>regen</w:t>
      </w:r>
      <w:r>
        <w:t>s</w:t>
      </w:r>
      <w:r w:rsidRPr="00F961F0">
        <w:t>burg.de/Fakultaeten/Psychologie/</w:t>
      </w:r>
      <w:r>
        <w:br/>
      </w:r>
      <w:r w:rsidRPr="00F961F0">
        <w:t>Lukesch/downloads/Lehre/gestaltung_seminararbeiten.pdf</w:t>
      </w:r>
      <w:r>
        <w:t>. [07.02.2011]</w:t>
      </w:r>
    </w:p>
    <w:p w:rsidR="000147EF" w:rsidRPr="00F961F0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p w:rsidR="000147EF" w:rsidRPr="00B55F8D" w:rsidRDefault="000147EF" w:rsidP="000147EF">
      <w:pPr>
        <w:rPr>
          <w:lang w:val="en-US"/>
        </w:rPr>
      </w:pPr>
    </w:p>
    <w:sectPr w:rsidR="000147EF" w:rsidRPr="00B55F8D" w:rsidSect="000147EF">
      <w:headerReference w:type="default" r:id="rId12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D53" w:rsidRDefault="009C0D53" w:rsidP="00793C70">
      <w:pPr>
        <w:spacing w:line="240" w:lineRule="auto"/>
      </w:pPr>
      <w:r>
        <w:separator/>
      </w:r>
    </w:p>
  </w:endnote>
  <w:endnote w:type="continuationSeparator" w:id="0">
    <w:p w:rsidR="009C0D53" w:rsidRDefault="009C0D53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utiger Next LT W1G Medium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D53" w:rsidRDefault="009C0D53" w:rsidP="00793C70">
      <w:pPr>
        <w:spacing w:line="240" w:lineRule="auto"/>
      </w:pPr>
      <w:r>
        <w:separator/>
      </w:r>
    </w:p>
  </w:footnote>
  <w:footnote w:type="continuationSeparator" w:id="0">
    <w:p w:rsidR="009C0D53" w:rsidRDefault="009C0D53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6C3" w:rsidRDefault="00DA76C3" w:rsidP="000147EF">
    <w:pPr>
      <w:pStyle w:val="Kopfzeile"/>
      <w:jc w:val="right"/>
    </w:pPr>
  </w:p>
  <w:p w:rsidR="00DA76C3" w:rsidRDefault="00DA76C3" w:rsidP="000147E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6403"/>
      <w:docPartObj>
        <w:docPartGallery w:val="Page Numbers (Top of Page)"/>
        <w:docPartUnique/>
      </w:docPartObj>
    </w:sdtPr>
    <w:sdtEndPr/>
    <w:sdtContent>
      <w:p w:rsidR="00DA76C3" w:rsidRDefault="00246EB0" w:rsidP="000147E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 w:rsidR="00E7112A">
          <w:instrText xml:space="preserve"> PAGE   \* MERGEFORMAT </w:instrText>
        </w:r>
        <w:r>
          <w:fldChar w:fldCharType="separate"/>
        </w:r>
        <w:r w:rsidR="00DA76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13F" w:rsidRDefault="009C0D53" w:rsidP="00EE11F6">
    <w:pPr>
      <w:pStyle w:val="Kopfzeile"/>
      <w:pBdr>
        <w:bottom w:val="single" w:sz="4" w:space="1" w:color="auto"/>
      </w:pBdr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2B3A12">
      <w:rPr>
        <w:noProof/>
      </w:rPr>
      <w:t>Ziel der Anforderungsanalyse</w:t>
    </w:r>
    <w:r>
      <w:rPr>
        <w:noProof/>
      </w:rPr>
      <w:fldChar w:fldCharType="end"/>
    </w:r>
    <w:r w:rsidR="00EC013F">
      <w:ptab w:relativeTo="margin" w:alignment="center" w:leader="none"/>
    </w:r>
    <w:r w:rsidR="00EC013F">
      <w:ptab w:relativeTo="margin" w:alignment="right" w:leader="none"/>
    </w:r>
    <w:r w:rsidR="00246EB0">
      <w:fldChar w:fldCharType="begin"/>
    </w:r>
    <w:r w:rsidR="00E7112A">
      <w:instrText xml:space="preserve"> PAGE   \* MERGEFORMAT </w:instrText>
    </w:r>
    <w:r w:rsidR="00246EB0">
      <w:fldChar w:fldCharType="separate"/>
    </w:r>
    <w:r w:rsidR="002B3A12">
      <w:rPr>
        <w:noProof/>
      </w:rPr>
      <w:t>4</w:t>
    </w:r>
    <w:r w:rsidR="00246EB0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11" w:rsidRDefault="00513B11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6CFE"/>
    <w:rsid w:val="000147EF"/>
    <w:rsid w:val="000221F6"/>
    <w:rsid w:val="00070B8E"/>
    <w:rsid w:val="000951CC"/>
    <w:rsid w:val="000C6D6D"/>
    <w:rsid w:val="000E6647"/>
    <w:rsid w:val="00146FDB"/>
    <w:rsid w:val="001E250B"/>
    <w:rsid w:val="00211754"/>
    <w:rsid w:val="00213D5C"/>
    <w:rsid w:val="00235E04"/>
    <w:rsid w:val="00246EB0"/>
    <w:rsid w:val="00286973"/>
    <w:rsid w:val="002A05F9"/>
    <w:rsid w:val="002B3A12"/>
    <w:rsid w:val="003A2F1A"/>
    <w:rsid w:val="00403A81"/>
    <w:rsid w:val="0046797B"/>
    <w:rsid w:val="004A1465"/>
    <w:rsid w:val="004A1608"/>
    <w:rsid w:val="004B0621"/>
    <w:rsid w:val="004D1002"/>
    <w:rsid w:val="00513B11"/>
    <w:rsid w:val="00595925"/>
    <w:rsid w:val="005D451D"/>
    <w:rsid w:val="005F317F"/>
    <w:rsid w:val="0068145C"/>
    <w:rsid w:val="00712435"/>
    <w:rsid w:val="00712E6A"/>
    <w:rsid w:val="00732AF2"/>
    <w:rsid w:val="00793C70"/>
    <w:rsid w:val="0079437B"/>
    <w:rsid w:val="00816876"/>
    <w:rsid w:val="00865E46"/>
    <w:rsid w:val="00873B3B"/>
    <w:rsid w:val="008873E3"/>
    <w:rsid w:val="0096141B"/>
    <w:rsid w:val="00996CFE"/>
    <w:rsid w:val="009A0603"/>
    <w:rsid w:val="009A376D"/>
    <w:rsid w:val="009A5EC5"/>
    <w:rsid w:val="009A6082"/>
    <w:rsid w:val="009A6B3E"/>
    <w:rsid w:val="009C0D53"/>
    <w:rsid w:val="009F3E31"/>
    <w:rsid w:val="00A12BED"/>
    <w:rsid w:val="00A22235"/>
    <w:rsid w:val="00A4328F"/>
    <w:rsid w:val="00A472AF"/>
    <w:rsid w:val="00A9201B"/>
    <w:rsid w:val="00A94A76"/>
    <w:rsid w:val="00B31C26"/>
    <w:rsid w:val="00B55F8D"/>
    <w:rsid w:val="00B72BC9"/>
    <w:rsid w:val="00BB6BE6"/>
    <w:rsid w:val="00C3093A"/>
    <w:rsid w:val="00C64062"/>
    <w:rsid w:val="00D47FC2"/>
    <w:rsid w:val="00DA76C3"/>
    <w:rsid w:val="00DE2F4D"/>
    <w:rsid w:val="00E54774"/>
    <w:rsid w:val="00E7112A"/>
    <w:rsid w:val="00E736F6"/>
    <w:rsid w:val="00EA6A84"/>
    <w:rsid w:val="00EC013F"/>
    <w:rsid w:val="00EE038F"/>
    <w:rsid w:val="00EE11F6"/>
    <w:rsid w:val="00F02209"/>
    <w:rsid w:val="00F25C5F"/>
    <w:rsid w:val="00F424E9"/>
    <w:rsid w:val="00F91186"/>
    <w:rsid w:val="00F961F0"/>
    <w:rsid w:val="00FA494F"/>
    <w:rsid w:val="00FC3A0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4D4613-F2C7-4ED3-8A80-066BB7FD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k\Documents\redesign-ur-rz\Dokumentation\Ergebnisse%20Anforderungsanalys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C31F0-658A-422C-A760-7ABFAEE5B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Ergebnisse Anforderungsanalyse</Template>
  <TotalTime>0</TotalTime>
  <Pages>5</Pages>
  <Words>354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</cp:revision>
  <cp:lastPrinted>2011-01-24T14:47:00Z</cp:lastPrinted>
  <dcterms:created xsi:type="dcterms:W3CDTF">2015-09-01T08:37:00Z</dcterms:created>
  <dcterms:modified xsi:type="dcterms:W3CDTF">2015-09-01T08:44:00Z</dcterms:modified>
</cp:coreProperties>
</file>