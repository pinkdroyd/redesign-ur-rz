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6AF312BB" w:rsidR="009F3E31" w:rsidRPr="004421E9" w:rsidRDefault="009F3E31" w:rsidP="009F3E31">
      <w:pPr>
        <w:pStyle w:val="TitelseiteText"/>
      </w:pPr>
      <w:r w:rsidRPr="004421E9">
        <w:t xml:space="preserve">Leitung: </w:t>
      </w:r>
      <w:r w:rsidR="00607234">
        <w:t xml:space="preserve"> </w:t>
      </w:r>
      <w:r w:rsidR="00EF458F">
        <w:t>Wolf, 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229FA60" w14:textId="361DA2B4" w:rsidR="009F3E31" w:rsidRDefault="0031677D" w:rsidP="009F3E31">
      <w:pPr>
        <w:pStyle w:val="TitelseiteText"/>
      </w:pPr>
      <w:r>
        <w:t>E-Mail: Dominik1.Bauer</w:t>
      </w:r>
      <w:r w:rsidR="00EF458F">
        <w:t>,</w:t>
      </w:r>
      <w:r w:rsidR="00EF458F" w:rsidRPr="00EF458F">
        <w:t xml:space="preserve"> </w:t>
      </w:r>
      <w:r w:rsidR="00EF458F">
        <w:t>Fabian.Huth,</w:t>
      </w:r>
      <w:r w:rsidR="00EF458F" w:rsidRPr="00EF458F">
        <w:t xml:space="preserve"> </w:t>
      </w:r>
      <w:r w:rsidR="00EF458F">
        <w:t>Benedikt.Haering,</w:t>
      </w:r>
      <w:r w:rsidR="00EF458F" w:rsidRPr="00EF458F">
        <w:t xml:space="preserve"> </w:t>
      </w:r>
      <w:r w:rsidR="00EF458F">
        <w:t xml:space="preserve">Johannes.Vogl </w:t>
      </w:r>
      <w:r>
        <w:t xml:space="preserve">@stud.uni-regensburg.de  </w:t>
      </w:r>
    </w:p>
    <w:p w14:paraId="4F772B69" w14:textId="77777777" w:rsidR="0031677D" w:rsidRDefault="0031677D"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p>
    <w:p w14:paraId="0DAC049F" w14:textId="77777777" w:rsidR="009A6082" w:rsidRPr="009A6082" w:rsidRDefault="009A6082" w:rsidP="009A6082">
      <w:pPr>
        <w:rPr>
          <w:lang w:eastAsia="en-US"/>
        </w:rPr>
      </w:pPr>
    </w:p>
    <w:p w14:paraId="7344BE99" w14:textId="77777777" w:rsidR="00C72BE8" w:rsidRDefault="00246EB0">
      <w:pPr>
        <w:pStyle w:val="Verzeichnis1"/>
        <w:rPr>
          <w:rFonts w:asciiTheme="minorHAnsi" w:eastAsiaTheme="minorEastAsia" w:hAnsiTheme="minorHAnsi" w:cstheme="minorBidi"/>
          <w:noProof/>
          <w:sz w:val="22"/>
          <w:szCs w:val="22"/>
        </w:rPr>
      </w:pPr>
      <w:r>
        <w:fldChar w:fldCharType="begin"/>
      </w:r>
      <w:r w:rsidR="009A6082">
        <w:instrText xml:space="preserve"> TOC \o "1-4" \h \z \u </w:instrText>
      </w:r>
      <w:r>
        <w:fldChar w:fldCharType="separate"/>
      </w:r>
      <w:hyperlink w:anchor="_Toc431377249" w:history="1">
        <w:r w:rsidR="00C72BE8" w:rsidRPr="00E86E9C">
          <w:rPr>
            <w:rStyle w:val="Hyperlink"/>
            <w:rFonts w:eastAsiaTheme="majorEastAsia"/>
            <w:noProof/>
          </w:rPr>
          <w:t>1</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Projektdefinition</w:t>
        </w:r>
        <w:r w:rsidR="00C72BE8">
          <w:rPr>
            <w:noProof/>
            <w:webHidden/>
          </w:rPr>
          <w:tab/>
        </w:r>
        <w:r w:rsidR="00C72BE8">
          <w:rPr>
            <w:noProof/>
            <w:webHidden/>
          </w:rPr>
          <w:fldChar w:fldCharType="begin"/>
        </w:r>
        <w:r w:rsidR="00C72BE8">
          <w:rPr>
            <w:noProof/>
            <w:webHidden/>
          </w:rPr>
          <w:instrText xml:space="preserve"> PAGEREF _Toc431377249 \h </w:instrText>
        </w:r>
        <w:r w:rsidR="00C72BE8">
          <w:rPr>
            <w:noProof/>
            <w:webHidden/>
          </w:rPr>
        </w:r>
        <w:r w:rsidR="00C72BE8">
          <w:rPr>
            <w:noProof/>
            <w:webHidden/>
          </w:rPr>
          <w:fldChar w:fldCharType="separate"/>
        </w:r>
        <w:r w:rsidR="001B3174">
          <w:rPr>
            <w:noProof/>
            <w:webHidden/>
          </w:rPr>
          <w:t>5</w:t>
        </w:r>
        <w:r w:rsidR="00C72BE8">
          <w:rPr>
            <w:noProof/>
            <w:webHidden/>
          </w:rPr>
          <w:fldChar w:fldCharType="end"/>
        </w:r>
      </w:hyperlink>
    </w:p>
    <w:p w14:paraId="2F50E699"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50" w:history="1">
        <w:r w:rsidR="00C72BE8" w:rsidRPr="00E86E9C">
          <w:rPr>
            <w:rStyle w:val="Hyperlink"/>
            <w:rFonts w:eastAsiaTheme="majorEastAsia"/>
            <w:noProof/>
          </w:rPr>
          <w:t>1.1</w:t>
        </w:r>
        <w:r w:rsidR="00C72BE8">
          <w:rPr>
            <w:rFonts w:asciiTheme="minorHAnsi" w:eastAsiaTheme="minorEastAsia" w:hAnsiTheme="minorHAnsi" w:cstheme="minorBidi"/>
            <w:noProof/>
            <w:szCs w:val="22"/>
          </w:rPr>
          <w:tab/>
        </w:r>
        <w:r w:rsidR="00C72BE8" w:rsidRPr="00E86E9C">
          <w:rPr>
            <w:rStyle w:val="Hyperlink"/>
            <w:rFonts w:eastAsiaTheme="majorEastAsia"/>
            <w:noProof/>
          </w:rPr>
          <w:t>Motivation</w:t>
        </w:r>
        <w:r w:rsidR="00C72BE8">
          <w:rPr>
            <w:noProof/>
            <w:webHidden/>
          </w:rPr>
          <w:tab/>
        </w:r>
        <w:r w:rsidR="00C72BE8">
          <w:rPr>
            <w:noProof/>
            <w:webHidden/>
          </w:rPr>
          <w:fldChar w:fldCharType="begin"/>
        </w:r>
        <w:r w:rsidR="00C72BE8">
          <w:rPr>
            <w:noProof/>
            <w:webHidden/>
          </w:rPr>
          <w:instrText xml:space="preserve"> PAGEREF _Toc431377250 \h </w:instrText>
        </w:r>
        <w:r w:rsidR="00C72BE8">
          <w:rPr>
            <w:noProof/>
            <w:webHidden/>
          </w:rPr>
        </w:r>
        <w:r w:rsidR="00C72BE8">
          <w:rPr>
            <w:noProof/>
            <w:webHidden/>
          </w:rPr>
          <w:fldChar w:fldCharType="separate"/>
        </w:r>
        <w:r w:rsidR="001B3174">
          <w:rPr>
            <w:noProof/>
            <w:webHidden/>
          </w:rPr>
          <w:t>5</w:t>
        </w:r>
        <w:r w:rsidR="00C72BE8">
          <w:rPr>
            <w:noProof/>
            <w:webHidden/>
          </w:rPr>
          <w:fldChar w:fldCharType="end"/>
        </w:r>
      </w:hyperlink>
    </w:p>
    <w:p w14:paraId="4DAB4E87"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51" w:history="1">
        <w:r w:rsidR="00C72BE8" w:rsidRPr="00E86E9C">
          <w:rPr>
            <w:rStyle w:val="Hyperlink"/>
            <w:rFonts w:eastAsiaTheme="majorEastAsia"/>
            <w:noProof/>
          </w:rPr>
          <w:t>1.2</w:t>
        </w:r>
        <w:r w:rsidR="00C72BE8">
          <w:rPr>
            <w:rFonts w:asciiTheme="minorHAnsi" w:eastAsiaTheme="minorEastAsia" w:hAnsiTheme="minorHAnsi" w:cstheme="minorBidi"/>
            <w:noProof/>
            <w:szCs w:val="22"/>
          </w:rPr>
          <w:tab/>
        </w:r>
        <w:r w:rsidR="00C72BE8" w:rsidRPr="00E86E9C">
          <w:rPr>
            <w:rStyle w:val="Hyperlink"/>
            <w:rFonts w:eastAsiaTheme="majorEastAsia"/>
            <w:noProof/>
          </w:rPr>
          <w:t>Ausgangssituation</w:t>
        </w:r>
        <w:r w:rsidR="00C72BE8">
          <w:rPr>
            <w:noProof/>
            <w:webHidden/>
          </w:rPr>
          <w:tab/>
        </w:r>
        <w:r w:rsidR="00C72BE8">
          <w:rPr>
            <w:noProof/>
            <w:webHidden/>
          </w:rPr>
          <w:fldChar w:fldCharType="begin"/>
        </w:r>
        <w:r w:rsidR="00C72BE8">
          <w:rPr>
            <w:noProof/>
            <w:webHidden/>
          </w:rPr>
          <w:instrText xml:space="preserve"> PAGEREF _Toc431377251 \h </w:instrText>
        </w:r>
        <w:r w:rsidR="00C72BE8">
          <w:rPr>
            <w:noProof/>
            <w:webHidden/>
          </w:rPr>
        </w:r>
        <w:r w:rsidR="00C72BE8">
          <w:rPr>
            <w:noProof/>
            <w:webHidden/>
          </w:rPr>
          <w:fldChar w:fldCharType="separate"/>
        </w:r>
        <w:r w:rsidR="001B3174">
          <w:rPr>
            <w:noProof/>
            <w:webHidden/>
          </w:rPr>
          <w:t>6</w:t>
        </w:r>
        <w:r w:rsidR="00C72BE8">
          <w:rPr>
            <w:noProof/>
            <w:webHidden/>
          </w:rPr>
          <w:fldChar w:fldCharType="end"/>
        </w:r>
      </w:hyperlink>
    </w:p>
    <w:p w14:paraId="3FF06DCE"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52" w:history="1">
        <w:r w:rsidR="00C72BE8" w:rsidRPr="00E86E9C">
          <w:rPr>
            <w:rStyle w:val="Hyperlink"/>
            <w:rFonts w:eastAsiaTheme="majorEastAsia"/>
            <w:noProof/>
          </w:rPr>
          <w:t>1.3</w:t>
        </w:r>
        <w:r w:rsidR="00C72BE8">
          <w:rPr>
            <w:rFonts w:asciiTheme="minorHAnsi" w:eastAsiaTheme="minorEastAsia" w:hAnsiTheme="minorHAnsi" w:cstheme="minorBidi"/>
            <w:noProof/>
            <w:szCs w:val="22"/>
          </w:rPr>
          <w:tab/>
        </w:r>
        <w:r w:rsidR="00C72BE8" w:rsidRPr="00E86E9C">
          <w:rPr>
            <w:rStyle w:val="Hyperlink"/>
            <w:rFonts w:eastAsiaTheme="majorEastAsia"/>
            <w:noProof/>
          </w:rPr>
          <w:t>Aufgabenstellung</w:t>
        </w:r>
        <w:r w:rsidR="00C72BE8">
          <w:rPr>
            <w:noProof/>
            <w:webHidden/>
          </w:rPr>
          <w:tab/>
        </w:r>
        <w:r w:rsidR="00C72BE8">
          <w:rPr>
            <w:noProof/>
            <w:webHidden/>
          </w:rPr>
          <w:fldChar w:fldCharType="begin"/>
        </w:r>
        <w:r w:rsidR="00C72BE8">
          <w:rPr>
            <w:noProof/>
            <w:webHidden/>
          </w:rPr>
          <w:instrText xml:space="preserve"> PAGEREF _Toc431377252 \h </w:instrText>
        </w:r>
        <w:r w:rsidR="00C72BE8">
          <w:rPr>
            <w:noProof/>
            <w:webHidden/>
          </w:rPr>
        </w:r>
        <w:r w:rsidR="00C72BE8">
          <w:rPr>
            <w:noProof/>
            <w:webHidden/>
          </w:rPr>
          <w:fldChar w:fldCharType="separate"/>
        </w:r>
        <w:r w:rsidR="001B3174">
          <w:rPr>
            <w:noProof/>
            <w:webHidden/>
          </w:rPr>
          <w:t>6</w:t>
        </w:r>
        <w:r w:rsidR="00C72BE8">
          <w:rPr>
            <w:noProof/>
            <w:webHidden/>
          </w:rPr>
          <w:fldChar w:fldCharType="end"/>
        </w:r>
      </w:hyperlink>
    </w:p>
    <w:p w14:paraId="05B14CBC" w14:textId="77777777" w:rsidR="00C72BE8" w:rsidRDefault="006A41E9">
      <w:pPr>
        <w:pStyle w:val="Verzeichnis1"/>
        <w:rPr>
          <w:rFonts w:asciiTheme="minorHAnsi" w:eastAsiaTheme="minorEastAsia" w:hAnsiTheme="minorHAnsi" w:cstheme="minorBidi"/>
          <w:noProof/>
          <w:sz w:val="22"/>
          <w:szCs w:val="22"/>
        </w:rPr>
      </w:pPr>
      <w:hyperlink w:anchor="_Toc431377253" w:history="1">
        <w:r w:rsidR="00C72BE8" w:rsidRPr="00E86E9C">
          <w:rPr>
            <w:rStyle w:val="Hyperlink"/>
            <w:rFonts w:eastAsiaTheme="majorEastAsia"/>
            <w:noProof/>
          </w:rPr>
          <w:t>2</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Projektverlauf</w:t>
        </w:r>
        <w:r w:rsidR="00C72BE8">
          <w:rPr>
            <w:noProof/>
            <w:webHidden/>
          </w:rPr>
          <w:tab/>
        </w:r>
        <w:r w:rsidR="00C72BE8">
          <w:rPr>
            <w:noProof/>
            <w:webHidden/>
          </w:rPr>
          <w:fldChar w:fldCharType="begin"/>
        </w:r>
        <w:r w:rsidR="00C72BE8">
          <w:rPr>
            <w:noProof/>
            <w:webHidden/>
          </w:rPr>
          <w:instrText xml:space="preserve"> PAGEREF _Toc431377253 \h </w:instrText>
        </w:r>
        <w:r w:rsidR="00C72BE8">
          <w:rPr>
            <w:noProof/>
            <w:webHidden/>
          </w:rPr>
        </w:r>
        <w:r w:rsidR="00C72BE8">
          <w:rPr>
            <w:noProof/>
            <w:webHidden/>
          </w:rPr>
          <w:fldChar w:fldCharType="separate"/>
        </w:r>
        <w:r w:rsidR="001B3174">
          <w:rPr>
            <w:noProof/>
            <w:webHidden/>
          </w:rPr>
          <w:t>7</w:t>
        </w:r>
        <w:r w:rsidR="00C72BE8">
          <w:rPr>
            <w:noProof/>
            <w:webHidden/>
          </w:rPr>
          <w:fldChar w:fldCharType="end"/>
        </w:r>
      </w:hyperlink>
    </w:p>
    <w:p w14:paraId="7DD9740D"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54" w:history="1">
        <w:r w:rsidR="00C72BE8" w:rsidRPr="00E86E9C">
          <w:rPr>
            <w:rStyle w:val="Hyperlink"/>
            <w:rFonts w:eastAsiaTheme="majorEastAsia"/>
            <w:noProof/>
          </w:rPr>
          <w:t>2.1</w:t>
        </w:r>
        <w:r w:rsidR="00C72BE8">
          <w:rPr>
            <w:rFonts w:asciiTheme="minorHAnsi" w:eastAsiaTheme="minorEastAsia" w:hAnsiTheme="minorHAnsi" w:cstheme="minorBidi"/>
            <w:noProof/>
            <w:szCs w:val="22"/>
          </w:rPr>
          <w:tab/>
        </w:r>
        <w:r w:rsidR="00C72BE8" w:rsidRPr="00E86E9C">
          <w:rPr>
            <w:rStyle w:val="Hyperlink"/>
            <w:rFonts w:eastAsiaTheme="majorEastAsia"/>
            <w:noProof/>
          </w:rPr>
          <w:t>Projektmanagement</w:t>
        </w:r>
        <w:r w:rsidR="00C72BE8">
          <w:rPr>
            <w:noProof/>
            <w:webHidden/>
          </w:rPr>
          <w:tab/>
        </w:r>
        <w:r w:rsidR="00C72BE8">
          <w:rPr>
            <w:noProof/>
            <w:webHidden/>
          </w:rPr>
          <w:fldChar w:fldCharType="begin"/>
        </w:r>
        <w:r w:rsidR="00C72BE8">
          <w:rPr>
            <w:noProof/>
            <w:webHidden/>
          </w:rPr>
          <w:instrText xml:space="preserve"> PAGEREF _Toc431377254 \h </w:instrText>
        </w:r>
        <w:r w:rsidR="00C72BE8">
          <w:rPr>
            <w:noProof/>
            <w:webHidden/>
          </w:rPr>
        </w:r>
        <w:r w:rsidR="00C72BE8">
          <w:rPr>
            <w:noProof/>
            <w:webHidden/>
          </w:rPr>
          <w:fldChar w:fldCharType="separate"/>
        </w:r>
        <w:r w:rsidR="001B3174">
          <w:rPr>
            <w:noProof/>
            <w:webHidden/>
          </w:rPr>
          <w:t>7</w:t>
        </w:r>
        <w:r w:rsidR="00C72BE8">
          <w:rPr>
            <w:noProof/>
            <w:webHidden/>
          </w:rPr>
          <w:fldChar w:fldCharType="end"/>
        </w:r>
      </w:hyperlink>
    </w:p>
    <w:p w14:paraId="1A4619ED"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55" w:history="1">
        <w:r w:rsidR="00C72BE8" w:rsidRPr="00E86E9C">
          <w:rPr>
            <w:rStyle w:val="Hyperlink"/>
            <w:rFonts w:eastAsiaTheme="majorEastAsia"/>
            <w:noProof/>
          </w:rPr>
          <w:t>2.2</w:t>
        </w:r>
        <w:r w:rsidR="00C72BE8">
          <w:rPr>
            <w:rFonts w:asciiTheme="minorHAnsi" w:eastAsiaTheme="minorEastAsia" w:hAnsiTheme="minorHAnsi" w:cstheme="minorBidi"/>
            <w:noProof/>
            <w:szCs w:val="22"/>
          </w:rPr>
          <w:tab/>
        </w:r>
        <w:r w:rsidR="00C72BE8" w:rsidRPr="00E86E9C">
          <w:rPr>
            <w:rStyle w:val="Hyperlink"/>
            <w:rFonts w:eastAsiaTheme="majorEastAsia"/>
            <w:noProof/>
          </w:rPr>
          <w:t>Anforderungsanalyse</w:t>
        </w:r>
        <w:r w:rsidR="00C72BE8">
          <w:rPr>
            <w:noProof/>
            <w:webHidden/>
          </w:rPr>
          <w:tab/>
        </w:r>
        <w:r w:rsidR="00C72BE8">
          <w:rPr>
            <w:noProof/>
            <w:webHidden/>
          </w:rPr>
          <w:fldChar w:fldCharType="begin"/>
        </w:r>
        <w:r w:rsidR="00C72BE8">
          <w:rPr>
            <w:noProof/>
            <w:webHidden/>
          </w:rPr>
          <w:instrText xml:space="preserve"> PAGEREF _Toc431377255 \h </w:instrText>
        </w:r>
        <w:r w:rsidR="00C72BE8">
          <w:rPr>
            <w:noProof/>
            <w:webHidden/>
          </w:rPr>
        </w:r>
        <w:r w:rsidR="00C72BE8">
          <w:rPr>
            <w:noProof/>
            <w:webHidden/>
          </w:rPr>
          <w:fldChar w:fldCharType="separate"/>
        </w:r>
        <w:r w:rsidR="001B3174">
          <w:rPr>
            <w:noProof/>
            <w:webHidden/>
          </w:rPr>
          <w:t>8</w:t>
        </w:r>
        <w:r w:rsidR="00C72BE8">
          <w:rPr>
            <w:noProof/>
            <w:webHidden/>
          </w:rPr>
          <w:fldChar w:fldCharType="end"/>
        </w:r>
      </w:hyperlink>
    </w:p>
    <w:p w14:paraId="0E5D4EAD"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56" w:history="1">
        <w:r w:rsidR="00C72BE8" w:rsidRPr="00E86E9C">
          <w:rPr>
            <w:rStyle w:val="Hyperlink"/>
            <w:rFonts w:eastAsiaTheme="majorEastAsia"/>
            <w:noProof/>
          </w:rPr>
          <w:t>2.2.1</w:t>
        </w:r>
        <w:r w:rsidR="00C72BE8">
          <w:rPr>
            <w:rFonts w:asciiTheme="minorHAnsi" w:eastAsiaTheme="minorEastAsia" w:hAnsiTheme="minorHAnsi" w:cstheme="minorBidi"/>
            <w:noProof/>
            <w:szCs w:val="22"/>
          </w:rPr>
          <w:tab/>
        </w:r>
        <w:r w:rsidR="00C72BE8" w:rsidRPr="00E86E9C">
          <w:rPr>
            <w:rStyle w:val="Hyperlink"/>
            <w:rFonts w:eastAsiaTheme="majorEastAsia"/>
            <w:noProof/>
          </w:rPr>
          <w:t>Konkurrenzanalyse</w:t>
        </w:r>
        <w:r w:rsidR="00C72BE8">
          <w:rPr>
            <w:noProof/>
            <w:webHidden/>
          </w:rPr>
          <w:tab/>
        </w:r>
        <w:r w:rsidR="00C72BE8">
          <w:rPr>
            <w:noProof/>
            <w:webHidden/>
          </w:rPr>
          <w:fldChar w:fldCharType="begin"/>
        </w:r>
        <w:r w:rsidR="00C72BE8">
          <w:rPr>
            <w:noProof/>
            <w:webHidden/>
          </w:rPr>
          <w:instrText xml:space="preserve"> PAGEREF _Toc431377256 \h </w:instrText>
        </w:r>
        <w:r w:rsidR="00C72BE8">
          <w:rPr>
            <w:noProof/>
            <w:webHidden/>
          </w:rPr>
        </w:r>
        <w:r w:rsidR="00C72BE8">
          <w:rPr>
            <w:noProof/>
            <w:webHidden/>
          </w:rPr>
          <w:fldChar w:fldCharType="separate"/>
        </w:r>
        <w:r w:rsidR="001B3174">
          <w:rPr>
            <w:noProof/>
            <w:webHidden/>
          </w:rPr>
          <w:t>8</w:t>
        </w:r>
        <w:r w:rsidR="00C72BE8">
          <w:rPr>
            <w:noProof/>
            <w:webHidden/>
          </w:rPr>
          <w:fldChar w:fldCharType="end"/>
        </w:r>
      </w:hyperlink>
    </w:p>
    <w:p w14:paraId="2C9FF174"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57" w:history="1">
        <w:r w:rsidR="00C72BE8" w:rsidRPr="00E86E9C">
          <w:rPr>
            <w:rStyle w:val="Hyperlink"/>
            <w:rFonts w:eastAsiaTheme="majorEastAsia"/>
            <w:noProof/>
          </w:rPr>
          <w:t>2.2.1.1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Konkurrenz national</w:t>
        </w:r>
        <w:r w:rsidR="00C72BE8">
          <w:rPr>
            <w:noProof/>
            <w:webHidden/>
          </w:rPr>
          <w:tab/>
        </w:r>
        <w:r w:rsidR="00C72BE8">
          <w:rPr>
            <w:noProof/>
            <w:webHidden/>
          </w:rPr>
          <w:fldChar w:fldCharType="begin"/>
        </w:r>
        <w:r w:rsidR="00C72BE8">
          <w:rPr>
            <w:noProof/>
            <w:webHidden/>
          </w:rPr>
          <w:instrText xml:space="preserve"> PAGEREF _Toc431377257 \h </w:instrText>
        </w:r>
        <w:r w:rsidR="00C72BE8">
          <w:rPr>
            <w:noProof/>
            <w:webHidden/>
          </w:rPr>
        </w:r>
        <w:r w:rsidR="00C72BE8">
          <w:rPr>
            <w:noProof/>
            <w:webHidden/>
          </w:rPr>
          <w:fldChar w:fldCharType="separate"/>
        </w:r>
        <w:r w:rsidR="001B3174">
          <w:rPr>
            <w:noProof/>
            <w:webHidden/>
          </w:rPr>
          <w:t>8</w:t>
        </w:r>
        <w:r w:rsidR="00C72BE8">
          <w:rPr>
            <w:noProof/>
            <w:webHidden/>
          </w:rPr>
          <w:fldChar w:fldCharType="end"/>
        </w:r>
      </w:hyperlink>
    </w:p>
    <w:p w14:paraId="0EFEC83C"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58" w:history="1">
        <w:r w:rsidR="00C72BE8" w:rsidRPr="00E86E9C">
          <w:rPr>
            <w:rStyle w:val="Hyperlink"/>
            <w:rFonts w:eastAsiaTheme="majorEastAsia"/>
            <w:noProof/>
          </w:rPr>
          <w:t>2.2.1.2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Konkurrenz international</w:t>
        </w:r>
        <w:r w:rsidR="00C72BE8">
          <w:rPr>
            <w:noProof/>
            <w:webHidden/>
          </w:rPr>
          <w:tab/>
        </w:r>
        <w:r w:rsidR="00C72BE8">
          <w:rPr>
            <w:noProof/>
            <w:webHidden/>
          </w:rPr>
          <w:fldChar w:fldCharType="begin"/>
        </w:r>
        <w:r w:rsidR="00C72BE8">
          <w:rPr>
            <w:noProof/>
            <w:webHidden/>
          </w:rPr>
          <w:instrText xml:space="preserve"> PAGEREF _Toc431377258 \h </w:instrText>
        </w:r>
        <w:r w:rsidR="00C72BE8">
          <w:rPr>
            <w:noProof/>
            <w:webHidden/>
          </w:rPr>
        </w:r>
        <w:r w:rsidR="00C72BE8">
          <w:rPr>
            <w:noProof/>
            <w:webHidden/>
          </w:rPr>
          <w:fldChar w:fldCharType="separate"/>
        </w:r>
        <w:r w:rsidR="001B3174">
          <w:rPr>
            <w:noProof/>
            <w:webHidden/>
          </w:rPr>
          <w:t>8</w:t>
        </w:r>
        <w:r w:rsidR="00C72BE8">
          <w:rPr>
            <w:noProof/>
            <w:webHidden/>
          </w:rPr>
          <w:fldChar w:fldCharType="end"/>
        </w:r>
      </w:hyperlink>
    </w:p>
    <w:p w14:paraId="5F545826"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59" w:history="1">
        <w:r w:rsidR="00C72BE8" w:rsidRPr="00E86E9C">
          <w:rPr>
            <w:rStyle w:val="Hyperlink"/>
            <w:rFonts w:eastAsiaTheme="majorEastAsia"/>
            <w:noProof/>
          </w:rPr>
          <w:t>2.2.2</w:t>
        </w:r>
        <w:r w:rsidR="00C72BE8">
          <w:rPr>
            <w:rFonts w:asciiTheme="minorHAnsi" w:eastAsiaTheme="minorEastAsia" w:hAnsiTheme="minorHAnsi" w:cstheme="minorBidi"/>
            <w:noProof/>
            <w:szCs w:val="22"/>
          </w:rPr>
          <w:tab/>
        </w:r>
        <w:r w:rsidR="00C72BE8" w:rsidRPr="00E86E9C">
          <w:rPr>
            <w:rStyle w:val="Hyperlink"/>
            <w:rFonts w:eastAsiaTheme="majorEastAsia"/>
            <w:noProof/>
          </w:rPr>
          <w:t>Content Analyse</w:t>
        </w:r>
        <w:r w:rsidR="00C72BE8">
          <w:rPr>
            <w:noProof/>
            <w:webHidden/>
          </w:rPr>
          <w:tab/>
        </w:r>
        <w:r w:rsidR="00C72BE8">
          <w:rPr>
            <w:noProof/>
            <w:webHidden/>
          </w:rPr>
          <w:fldChar w:fldCharType="begin"/>
        </w:r>
        <w:r w:rsidR="00C72BE8">
          <w:rPr>
            <w:noProof/>
            <w:webHidden/>
          </w:rPr>
          <w:instrText xml:space="preserve"> PAGEREF _Toc431377259 \h </w:instrText>
        </w:r>
        <w:r w:rsidR="00C72BE8">
          <w:rPr>
            <w:noProof/>
            <w:webHidden/>
          </w:rPr>
        </w:r>
        <w:r w:rsidR="00C72BE8">
          <w:rPr>
            <w:noProof/>
            <w:webHidden/>
          </w:rPr>
          <w:fldChar w:fldCharType="separate"/>
        </w:r>
        <w:r w:rsidR="001B3174">
          <w:rPr>
            <w:noProof/>
            <w:webHidden/>
          </w:rPr>
          <w:t>9</w:t>
        </w:r>
        <w:r w:rsidR="00C72BE8">
          <w:rPr>
            <w:noProof/>
            <w:webHidden/>
          </w:rPr>
          <w:fldChar w:fldCharType="end"/>
        </w:r>
      </w:hyperlink>
    </w:p>
    <w:p w14:paraId="41C6860B"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0" w:history="1">
        <w:r w:rsidR="00C72BE8" w:rsidRPr="00E86E9C">
          <w:rPr>
            <w:rStyle w:val="Hyperlink"/>
            <w:rFonts w:eastAsiaTheme="majorEastAsia"/>
            <w:noProof/>
          </w:rPr>
          <w:t>2.2.2.1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Definition</w:t>
        </w:r>
        <w:r w:rsidR="00C72BE8">
          <w:rPr>
            <w:noProof/>
            <w:webHidden/>
          </w:rPr>
          <w:tab/>
        </w:r>
        <w:r w:rsidR="00C72BE8">
          <w:rPr>
            <w:noProof/>
            <w:webHidden/>
          </w:rPr>
          <w:fldChar w:fldCharType="begin"/>
        </w:r>
        <w:r w:rsidR="00C72BE8">
          <w:rPr>
            <w:noProof/>
            <w:webHidden/>
          </w:rPr>
          <w:instrText xml:space="preserve"> PAGEREF _Toc431377260 \h </w:instrText>
        </w:r>
        <w:r w:rsidR="00C72BE8">
          <w:rPr>
            <w:noProof/>
            <w:webHidden/>
          </w:rPr>
        </w:r>
        <w:r w:rsidR="00C72BE8">
          <w:rPr>
            <w:noProof/>
            <w:webHidden/>
          </w:rPr>
          <w:fldChar w:fldCharType="separate"/>
        </w:r>
        <w:r w:rsidR="001B3174">
          <w:rPr>
            <w:noProof/>
            <w:webHidden/>
          </w:rPr>
          <w:t>9</w:t>
        </w:r>
        <w:r w:rsidR="00C72BE8">
          <w:rPr>
            <w:noProof/>
            <w:webHidden/>
          </w:rPr>
          <w:fldChar w:fldCharType="end"/>
        </w:r>
      </w:hyperlink>
    </w:p>
    <w:p w14:paraId="78111E79"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1" w:history="1">
        <w:r w:rsidR="00C72BE8" w:rsidRPr="00E86E9C">
          <w:rPr>
            <w:rStyle w:val="Hyperlink"/>
            <w:rFonts w:eastAsiaTheme="majorEastAsia"/>
            <w:noProof/>
          </w:rPr>
          <w:t>2.2.2.2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_Toc431377261 \h </w:instrText>
        </w:r>
        <w:r w:rsidR="00C72BE8">
          <w:rPr>
            <w:noProof/>
            <w:webHidden/>
          </w:rPr>
        </w:r>
        <w:r w:rsidR="00C72BE8">
          <w:rPr>
            <w:noProof/>
            <w:webHidden/>
          </w:rPr>
          <w:fldChar w:fldCharType="separate"/>
        </w:r>
        <w:r w:rsidR="001B3174">
          <w:rPr>
            <w:noProof/>
            <w:webHidden/>
          </w:rPr>
          <w:t>9</w:t>
        </w:r>
        <w:r w:rsidR="00C72BE8">
          <w:rPr>
            <w:noProof/>
            <w:webHidden/>
          </w:rPr>
          <w:fldChar w:fldCharType="end"/>
        </w:r>
      </w:hyperlink>
    </w:p>
    <w:p w14:paraId="43CAF6ED"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2" w:history="1">
        <w:r w:rsidR="00C72BE8" w:rsidRPr="00E86E9C">
          <w:rPr>
            <w:rStyle w:val="Hyperlink"/>
            <w:rFonts w:eastAsiaTheme="majorEastAsia"/>
            <w:noProof/>
          </w:rPr>
          <w:t>2.2.2.3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_Toc431377262 \h </w:instrText>
        </w:r>
        <w:r w:rsidR="00C72BE8">
          <w:rPr>
            <w:noProof/>
            <w:webHidden/>
          </w:rPr>
        </w:r>
        <w:r w:rsidR="00C72BE8">
          <w:rPr>
            <w:noProof/>
            <w:webHidden/>
          </w:rPr>
          <w:fldChar w:fldCharType="separate"/>
        </w:r>
        <w:r w:rsidR="001B3174">
          <w:rPr>
            <w:noProof/>
            <w:webHidden/>
          </w:rPr>
          <w:t>10</w:t>
        </w:r>
        <w:r w:rsidR="00C72BE8">
          <w:rPr>
            <w:noProof/>
            <w:webHidden/>
          </w:rPr>
          <w:fldChar w:fldCharType="end"/>
        </w:r>
      </w:hyperlink>
    </w:p>
    <w:p w14:paraId="5C6FBC63"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63" w:history="1">
        <w:r w:rsidR="00C72BE8" w:rsidRPr="00E86E9C">
          <w:rPr>
            <w:rStyle w:val="Hyperlink"/>
            <w:rFonts w:eastAsiaTheme="majorEastAsia"/>
            <w:noProof/>
          </w:rPr>
          <w:t>2.2.3</w:t>
        </w:r>
        <w:r w:rsidR="00C72BE8">
          <w:rPr>
            <w:rFonts w:asciiTheme="minorHAnsi" w:eastAsiaTheme="minorEastAsia" w:hAnsiTheme="minorHAnsi" w:cstheme="minorBidi"/>
            <w:noProof/>
            <w:szCs w:val="22"/>
          </w:rPr>
          <w:tab/>
        </w:r>
        <w:r w:rsidR="00C72BE8" w:rsidRPr="00E86E9C">
          <w:rPr>
            <w:rStyle w:val="Hyperlink"/>
            <w:rFonts w:eastAsiaTheme="majorEastAsia"/>
            <w:noProof/>
          </w:rPr>
          <w:t>Piwik- und Log-Daten-Analyse</w:t>
        </w:r>
        <w:r w:rsidR="00C72BE8">
          <w:rPr>
            <w:noProof/>
            <w:webHidden/>
          </w:rPr>
          <w:tab/>
        </w:r>
        <w:r w:rsidR="00C72BE8">
          <w:rPr>
            <w:noProof/>
            <w:webHidden/>
          </w:rPr>
          <w:fldChar w:fldCharType="begin"/>
        </w:r>
        <w:r w:rsidR="00C72BE8">
          <w:rPr>
            <w:noProof/>
            <w:webHidden/>
          </w:rPr>
          <w:instrText xml:space="preserve"> PAGEREF _Toc431377263 \h </w:instrText>
        </w:r>
        <w:r w:rsidR="00C72BE8">
          <w:rPr>
            <w:noProof/>
            <w:webHidden/>
          </w:rPr>
        </w:r>
        <w:r w:rsidR="00C72BE8">
          <w:rPr>
            <w:noProof/>
            <w:webHidden/>
          </w:rPr>
          <w:fldChar w:fldCharType="separate"/>
        </w:r>
        <w:r w:rsidR="001B3174">
          <w:rPr>
            <w:noProof/>
            <w:webHidden/>
          </w:rPr>
          <w:t>10</w:t>
        </w:r>
        <w:r w:rsidR="00C72BE8">
          <w:rPr>
            <w:noProof/>
            <w:webHidden/>
          </w:rPr>
          <w:fldChar w:fldCharType="end"/>
        </w:r>
      </w:hyperlink>
    </w:p>
    <w:p w14:paraId="459AF715"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4" w:history="1">
        <w:r w:rsidR="00C72BE8" w:rsidRPr="00E86E9C">
          <w:rPr>
            <w:rStyle w:val="Hyperlink"/>
            <w:rFonts w:eastAsiaTheme="majorEastAsia"/>
            <w:noProof/>
          </w:rPr>
          <w:t>2.2.3.1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Definition Piwik</w:t>
        </w:r>
        <w:r w:rsidR="00C72BE8">
          <w:rPr>
            <w:noProof/>
            <w:webHidden/>
          </w:rPr>
          <w:tab/>
        </w:r>
        <w:r w:rsidR="00C72BE8">
          <w:rPr>
            <w:noProof/>
            <w:webHidden/>
          </w:rPr>
          <w:fldChar w:fldCharType="begin"/>
        </w:r>
        <w:r w:rsidR="00C72BE8">
          <w:rPr>
            <w:noProof/>
            <w:webHidden/>
          </w:rPr>
          <w:instrText xml:space="preserve"> PAGEREF _Toc431377264 \h </w:instrText>
        </w:r>
        <w:r w:rsidR="00C72BE8">
          <w:rPr>
            <w:noProof/>
            <w:webHidden/>
          </w:rPr>
        </w:r>
        <w:r w:rsidR="00C72BE8">
          <w:rPr>
            <w:noProof/>
            <w:webHidden/>
          </w:rPr>
          <w:fldChar w:fldCharType="separate"/>
        </w:r>
        <w:r w:rsidR="001B3174">
          <w:rPr>
            <w:noProof/>
            <w:webHidden/>
          </w:rPr>
          <w:t>10</w:t>
        </w:r>
        <w:r w:rsidR="00C72BE8">
          <w:rPr>
            <w:noProof/>
            <w:webHidden/>
          </w:rPr>
          <w:fldChar w:fldCharType="end"/>
        </w:r>
      </w:hyperlink>
    </w:p>
    <w:p w14:paraId="6505C7A7"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5" w:history="1">
        <w:r w:rsidR="00C72BE8" w:rsidRPr="00E86E9C">
          <w:rPr>
            <w:rStyle w:val="Hyperlink"/>
            <w:rFonts w:eastAsiaTheme="majorEastAsia"/>
            <w:noProof/>
          </w:rPr>
          <w:t>2.2.3.2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_Toc431377265 \h </w:instrText>
        </w:r>
        <w:r w:rsidR="00C72BE8">
          <w:rPr>
            <w:noProof/>
            <w:webHidden/>
          </w:rPr>
        </w:r>
        <w:r w:rsidR="00C72BE8">
          <w:rPr>
            <w:noProof/>
            <w:webHidden/>
          </w:rPr>
          <w:fldChar w:fldCharType="separate"/>
        </w:r>
        <w:r w:rsidR="001B3174">
          <w:rPr>
            <w:noProof/>
            <w:webHidden/>
          </w:rPr>
          <w:t>11</w:t>
        </w:r>
        <w:r w:rsidR="00C72BE8">
          <w:rPr>
            <w:noProof/>
            <w:webHidden/>
          </w:rPr>
          <w:fldChar w:fldCharType="end"/>
        </w:r>
      </w:hyperlink>
    </w:p>
    <w:p w14:paraId="29C94882"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6" w:history="1">
        <w:r w:rsidR="00C72BE8" w:rsidRPr="00E86E9C">
          <w:rPr>
            <w:rStyle w:val="Hyperlink"/>
            <w:rFonts w:eastAsiaTheme="majorEastAsia"/>
            <w:noProof/>
          </w:rPr>
          <w:t>2.2.3.3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_Toc431377266 \h </w:instrText>
        </w:r>
        <w:r w:rsidR="00C72BE8">
          <w:rPr>
            <w:noProof/>
            <w:webHidden/>
          </w:rPr>
        </w:r>
        <w:r w:rsidR="00C72BE8">
          <w:rPr>
            <w:noProof/>
            <w:webHidden/>
          </w:rPr>
          <w:fldChar w:fldCharType="separate"/>
        </w:r>
        <w:r w:rsidR="001B3174">
          <w:rPr>
            <w:noProof/>
            <w:webHidden/>
          </w:rPr>
          <w:t>12</w:t>
        </w:r>
        <w:r w:rsidR="00C72BE8">
          <w:rPr>
            <w:noProof/>
            <w:webHidden/>
          </w:rPr>
          <w:fldChar w:fldCharType="end"/>
        </w:r>
      </w:hyperlink>
    </w:p>
    <w:p w14:paraId="29EF59DA"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67" w:history="1">
        <w:r w:rsidR="00C72BE8" w:rsidRPr="00E86E9C">
          <w:rPr>
            <w:rStyle w:val="Hyperlink"/>
            <w:rFonts w:eastAsiaTheme="majorEastAsia"/>
            <w:noProof/>
          </w:rPr>
          <w:t>2.2.4</w:t>
        </w:r>
        <w:r w:rsidR="00C72BE8">
          <w:rPr>
            <w:rFonts w:asciiTheme="minorHAnsi" w:eastAsiaTheme="minorEastAsia" w:hAnsiTheme="minorHAnsi" w:cstheme="minorBidi"/>
            <w:noProof/>
            <w:szCs w:val="22"/>
          </w:rPr>
          <w:tab/>
        </w:r>
        <w:r w:rsidR="00C72BE8" w:rsidRPr="00E86E9C">
          <w:rPr>
            <w:rStyle w:val="Hyperlink"/>
            <w:rFonts w:eastAsiaTheme="majorEastAsia"/>
            <w:noProof/>
          </w:rPr>
          <w:t>Contextual Inquiry</w:t>
        </w:r>
        <w:r w:rsidR="00C72BE8">
          <w:rPr>
            <w:noProof/>
            <w:webHidden/>
          </w:rPr>
          <w:tab/>
        </w:r>
        <w:r w:rsidR="00C72BE8">
          <w:rPr>
            <w:noProof/>
            <w:webHidden/>
          </w:rPr>
          <w:fldChar w:fldCharType="begin"/>
        </w:r>
        <w:r w:rsidR="00C72BE8">
          <w:rPr>
            <w:noProof/>
            <w:webHidden/>
          </w:rPr>
          <w:instrText xml:space="preserve"> PAGEREF _Toc431377267 \h </w:instrText>
        </w:r>
        <w:r w:rsidR="00C72BE8">
          <w:rPr>
            <w:noProof/>
            <w:webHidden/>
          </w:rPr>
        </w:r>
        <w:r w:rsidR="00C72BE8">
          <w:rPr>
            <w:noProof/>
            <w:webHidden/>
          </w:rPr>
          <w:fldChar w:fldCharType="separate"/>
        </w:r>
        <w:r w:rsidR="001B3174">
          <w:rPr>
            <w:noProof/>
            <w:webHidden/>
          </w:rPr>
          <w:t>15</w:t>
        </w:r>
        <w:r w:rsidR="00C72BE8">
          <w:rPr>
            <w:noProof/>
            <w:webHidden/>
          </w:rPr>
          <w:fldChar w:fldCharType="end"/>
        </w:r>
      </w:hyperlink>
    </w:p>
    <w:p w14:paraId="5E56C3A1"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8" w:history="1">
        <w:r w:rsidR="00C72BE8" w:rsidRPr="00E86E9C">
          <w:rPr>
            <w:rStyle w:val="Hyperlink"/>
            <w:rFonts w:eastAsiaTheme="majorEastAsia"/>
            <w:noProof/>
          </w:rPr>
          <w:t>2.2.4.1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Ablauf</w:t>
        </w:r>
        <w:r w:rsidR="00C72BE8">
          <w:rPr>
            <w:noProof/>
            <w:webHidden/>
          </w:rPr>
          <w:tab/>
        </w:r>
        <w:r w:rsidR="00C72BE8">
          <w:rPr>
            <w:noProof/>
            <w:webHidden/>
          </w:rPr>
          <w:fldChar w:fldCharType="begin"/>
        </w:r>
        <w:r w:rsidR="00C72BE8">
          <w:rPr>
            <w:noProof/>
            <w:webHidden/>
          </w:rPr>
          <w:instrText xml:space="preserve"> PAGEREF _Toc431377268 \h </w:instrText>
        </w:r>
        <w:r w:rsidR="00C72BE8">
          <w:rPr>
            <w:noProof/>
            <w:webHidden/>
          </w:rPr>
        </w:r>
        <w:r w:rsidR="00C72BE8">
          <w:rPr>
            <w:noProof/>
            <w:webHidden/>
          </w:rPr>
          <w:fldChar w:fldCharType="separate"/>
        </w:r>
        <w:r w:rsidR="001B3174">
          <w:rPr>
            <w:noProof/>
            <w:webHidden/>
          </w:rPr>
          <w:t>15</w:t>
        </w:r>
        <w:r w:rsidR="00C72BE8">
          <w:rPr>
            <w:noProof/>
            <w:webHidden/>
          </w:rPr>
          <w:fldChar w:fldCharType="end"/>
        </w:r>
      </w:hyperlink>
    </w:p>
    <w:p w14:paraId="419BE39C"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69" w:history="1">
        <w:r w:rsidR="00C72BE8" w:rsidRPr="00E86E9C">
          <w:rPr>
            <w:rStyle w:val="Hyperlink"/>
            <w:rFonts w:eastAsiaTheme="majorEastAsia"/>
            <w:noProof/>
          </w:rPr>
          <w:t>2.2.4.2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 von Studenten</w:t>
        </w:r>
        <w:r w:rsidR="00C72BE8">
          <w:rPr>
            <w:noProof/>
            <w:webHidden/>
          </w:rPr>
          <w:tab/>
        </w:r>
        <w:r w:rsidR="00C72BE8">
          <w:rPr>
            <w:noProof/>
            <w:webHidden/>
          </w:rPr>
          <w:fldChar w:fldCharType="begin"/>
        </w:r>
        <w:r w:rsidR="00C72BE8">
          <w:rPr>
            <w:noProof/>
            <w:webHidden/>
          </w:rPr>
          <w:instrText xml:space="preserve"> PAGEREF _Toc431377269 \h </w:instrText>
        </w:r>
        <w:r w:rsidR="00C72BE8">
          <w:rPr>
            <w:noProof/>
            <w:webHidden/>
          </w:rPr>
        </w:r>
        <w:r w:rsidR="00C72BE8">
          <w:rPr>
            <w:noProof/>
            <w:webHidden/>
          </w:rPr>
          <w:fldChar w:fldCharType="separate"/>
        </w:r>
        <w:r w:rsidR="001B3174">
          <w:rPr>
            <w:noProof/>
            <w:webHidden/>
          </w:rPr>
          <w:t>16</w:t>
        </w:r>
        <w:r w:rsidR="00C72BE8">
          <w:rPr>
            <w:noProof/>
            <w:webHidden/>
          </w:rPr>
          <w:fldChar w:fldCharType="end"/>
        </w:r>
      </w:hyperlink>
    </w:p>
    <w:p w14:paraId="1477B5A3"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0" w:history="1">
        <w:r w:rsidR="00C72BE8" w:rsidRPr="00E86E9C">
          <w:rPr>
            <w:rStyle w:val="Hyperlink"/>
            <w:rFonts w:eastAsiaTheme="majorEastAsia"/>
            <w:noProof/>
          </w:rPr>
          <w:t>2.2.4.3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 von Mitarbeitern</w:t>
        </w:r>
        <w:r w:rsidR="00C72BE8">
          <w:rPr>
            <w:noProof/>
            <w:webHidden/>
          </w:rPr>
          <w:tab/>
        </w:r>
        <w:r w:rsidR="00C72BE8">
          <w:rPr>
            <w:noProof/>
            <w:webHidden/>
          </w:rPr>
          <w:fldChar w:fldCharType="begin"/>
        </w:r>
        <w:r w:rsidR="00C72BE8">
          <w:rPr>
            <w:noProof/>
            <w:webHidden/>
          </w:rPr>
          <w:instrText xml:space="preserve"> PAGEREF _Toc431377270 \h </w:instrText>
        </w:r>
        <w:r w:rsidR="00C72BE8">
          <w:rPr>
            <w:noProof/>
            <w:webHidden/>
          </w:rPr>
        </w:r>
        <w:r w:rsidR="00C72BE8">
          <w:rPr>
            <w:noProof/>
            <w:webHidden/>
          </w:rPr>
          <w:fldChar w:fldCharType="separate"/>
        </w:r>
        <w:r w:rsidR="001B3174">
          <w:rPr>
            <w:noProof/>
            <w:webHidden/>
          </w:rPr>
          <w:t>16</w:t>
        </w:r>
        <w:r w:rsidR="00C72BE8">
          <w:rPr>
            <w:noProof/>
            <w:webHidden/>
          </w:rPr>
          <w:fldChar w:fldCharType="end"/>
        </w:r>
      </w:hyperlink>
    </w:p>
    <w:p w14:paraId="4F7FD926"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71" w:history="1">
        <w:r w:rsidR="00C72BE8" w:rsidRPr="00E86E9C">
          <w:rPr>
            <w:rStyle w:val="Hyperlink"/>
            <w:rFonts w:eastAsiaTheme="majorEastAsia"/>
            <w:noProof/>
          </w:rPr>
          <w:t>2.2.5</w:t>
        </w:r>
        <w:r w:rsidR="00C72BE8">
          <w:rPr>
            <w:rFonts w:asciiTheme="minorHAnsi" w:eastAsiaTheme="minorEastAsia" w:hAnsiTheme="minorHAnsi" w:cstheme="minorBidi"/>
            <w:noProof/>
            <w:szCs w:val="22"/>
          </w:rPr>
          <w:tab/>
        </w:r>
        <w:r w:rsidR="00C72BE8" w:rsidRPr="00E86E9C">
          <w:rPr>
            <w:rStyle w:val="Hyperlink"/>
            <w:rFonts w:eastAsiaTheme="majorEastAsia"/>
            <w:noProof/>
          </w:rPr>
          <w:t>Fragebogen</w:t>
        </w:r>
        <w:r w:rsidR="00C72BE8">
          <w:rPr>
            <w:noProof/>
            <w:webHidden/>
          </w:rPr>
          <w:tab/>
        </w:r>
        <w:r w:rsidR="00C72BE8">
          <w:rPr>
            <w:noProof/>
            <w:webHidden/>
          </w:rPr>
          <w:fldChar w:fldCharType="begin"/>
        </w:r>
        <w:r w:rsidR="00C72BE8">
          <w:rPr>
            <w:noProof/>
            <w:webHidden/>
          </w:rPr>
          <w:instrText xml:space="preserve"> PAGEREF _Toc431377271 \h </w:instrText>
        </w:r>
        <w:r w:rsidR="00C72BE8">
          <w:rPr>
            <w:noProof/>
            <w:webHidden/>
          </w:rPr>
        </w:r>
        <w:r w:rsidR="00C72BE8">
          <w:rPr>
            <w:noProof/>
            <w:webHidden/>
          </w:rPr>
          <w:fldChar w:fldCharType="separate"/>
        </w:r>
        <w:r w:rsidR="001B3174">
          <w:rPr>
            <w:noProof/>
            <w:webHidden/>
          </w:rPr>
          <w:t>17</w:t>
        </w:r>
        <w:r w:rsidR="00C72BE8">
          <w:rPr>
            <w:noProof/>
            <w:webHidden/>
          </w:rPr>
          <w:fldChar w:fldCharType="end"/>
        </w:r>
      </w:hyperlink>
    </w:p>
    <w:p w14:paraId="76BA63B6"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2" w:history="1">
        <w:r w:rsidR="00C72BE8" w:rsidRPr="00E86E9C">
          <w:rPr>
            <w:rStyle w:val="Hyperlink"/>
            <w:rFonts w:eastAsiaTheme="majorEastAsia"/>
            <w:noProof/>
          </w:rPr>
          <w:t>2.2.5.1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Ablauf und Durchführung</w:t>
        </w:r>
        <w:r w:rsidR="00C72BE8">
          <w:rPr>
            <w:noProof/>
            <w:webHidden/>
          </w:rPr>
          <w:tab/>
        </w:r>
        <w:r w:rsidR="00C72BE8">
          <w:rPr>
            <w:noProof/>
            <w:webHidden/>
          </w:rPr>
          <w:fldChar w:fldCharType="begin"/>
        </w:r>
        <w:r w:rsidR="00C72BE8">
          <w:rPr>
            <w:noProof/>
            <w:webHidden/>
          </w:rPr>
          <w:instrText xml:space="preserve"> PAGEREF _Toc431377272 \h </w:instrText>
        </w:r>
        <w:r w:rsidR="00C72BE8">
          <w:rPr>
            <w:noProof/>
            <w:webHidden/>
          </w:rPr>
        </w:r>
        <w:r w:rsidR="00C72BE8">
          <w:rPr>
            <w:noProof/>
            <w:webHidden/>
          </w:rPr>
          <w:fldChar w:fldCharType="separate"/>
        </w:r>
        <w:r w:rsidR="001B3174">
          <w:rPr>
            <w:noProof/>
            <w:webHidden/>
          </w:rPr>
          <w:t>17</w:t>
        </w:r>
        <w:r w:rsidR="00C72BE8">
          <w:rPr>
            <w:noProof/>
            <w:webHidden/>
          </w:rPr>
          <w:fldChar w:fldCharType="end"/>
        </w:r>
      </w:hyperlink>
    </w:p>
    <w:p w14:paraId="6790464F"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3" w:history="1">
        <w:r w:rsidR="00C72BE8" w:rsidRPr="00E86E9C">
          <w:rPr>
            <w:rStyle w:val="Hyperlink"/>
            <w:rFonts w:eastAsiaTheme="majorEastAsia"/>
            <w:noProof/>
          </w:rPr>
          <w:t>2.2.5.2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Aufbau</w:t>
        </w:r>
        <w:r w:rsidR="00C72BE8">
          <w:rPr>
            <w:noProof/>
            <w:webHidden/>
          </w:rPr>
          <w:tab/>
        </w:r>
        <w:r w:rsidR="00C72BE8">
          <w:rPr>
            <w:noProof/>
            <w:webHidden/>
          </w:rPr>
          <w:fldChar w:fldCharType="begin"/>
        </w:r>
        <w:r w:rsidR="00C72BE8">
          <w:rPr>
            <w:noProof/>
            <w:webHidden/>
          </w:rPr>
          <w:instrText xml:space="preserve"> PAGEREF _Toc431377273 \h </w:instrText>
        </w:r>
        <w:r w:rsidR="00C72BE8">
          <w:rPr>
            <w:noProof/>
            <w:webHidden/>
          </w:rPr>
        </w:r>
        <w:r w:rsidR="00C72BE8">
          <w:rPr>
            <w:noProof/>
            <w:webHidden/>
          </w:rPr>
          <w:fldChar w:fldCharType="separate"/>
        </w:r>
        <w:r w:rsidR="001B3174">
          <w:rPr>
            <w:noProof/>
            <w:webHidden/>
          </w:rPr>
          <w:t>17</w:t>
        </w:r>
        <w:r w:rsidR="00C72BE8">
          <w:rPr>
            <w:noProof/>
            <w:webHidden/>
          </w:rPr>
          <w:fldChar w:fldCharType="end"/>
        </w:r>
      </w:hyperlink>
    </w:p>
    <w:p w14:paraId="24E63505"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4" w:history="1">
        <w:r w:rsidR="00C72BE8" w:rsidRPr="00E86E9C">
          <w:rPr>
            <w:rStyle w:val="Hyperlink"/>
            <w:rFonts w:eastAsiaTheme="majorEastAsia"/>
            <w:noProof/>
          </w:rPr>
          <w:t>2.2.5.3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_Toc431377274 \h </w:instrText>
        </w:r>
        <w:r w:rsidR="00C72BE8">
          <w:rPr>
            <w:noProof/>
            <w:webHidden/>
          </w:rPr>
        </w:r>
        <w:r w:rsidR="00C72BE8">
          <w:rPr>
            <w:noProof/>
            <w:webHidden/>
          </w:rPr>
          <w:fldChar w:fldCharType="separate"/>
        </w:r>
        <w:r w:rsidR="001B3174">
          <w:rPr>
            <w:noProof/>
            <w:webHidden/>
          </w:rPr>
          <w:t>19</w:t>
        </w:r>
        <w:r w:rsidR="00C72BE8">
          <w:rPr>
            <w:noProof/>
            <w:webHidden/>
          </w:rPr>
          <w:fldChar w:fldCharType="end"/>
        </w:r>
      </w:hyperlink>
    </w:p>
    <w:p w14:paraId="2E8CBF02"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75" w:history="1">
        <w:r w:rsidR="00C72BE8" w:rsidRPr="00E86E9C">
          <w:rPr>
            <w:rStyle w:val="Hyperlink"/>
            <w:rFonts w:eastAsiaTheme="majorEastAsia"/>
            <w:noProof/>
          </w:rPr>
          <w:t>2.2.6</w:t>
        </w:r>
        <w:r w:rsidR="00C72BE8">
          <w:rPr>
            <w:rFonts w:asciiTheme="minorHAnsi" w:eastAsiaTheme="minorEastAsia" w:hAnsiTheme="minorHAnsi" w:cstheme="minorBidi"/>
            <w:noProof/>
            <w:szCs w:val="22"/>
          </w:rPr>
          <w:tab/>
        </w:r>
        <w:r w:rsidR="00C72BE8" w:rsidRPr="00E86E9C">
          <w:rPr>
            <w:rStyle w:val="Hyperlink"/>
            <w:rFonts w:eastAsiaTheme="majorEastAsia"/>
            <w:noProof/>
          </w:rPr>
          <w:t>Card Sorting</w:t>
        </w:r>
        <w:r w:rsidR="00C72BE8">
          <w:rPr>
            <w:noProof/>
            <w:webHidden/>
          </w:rPr>
          <w:tab/>
        </w:r>
        <w:r w:rsidR="00C72BE8">
          <w:rPr>
            <w:noProof/>
            <w:webHidden/>
          </w:rPr>
          <w:fldChar w:fldCharType="begin"/>
        </w:r>
        <w:r w:rsidR="00C72BE8">
          <w:rPr>
            <w:noProof/>
            <w:webHidden/>
          </w:rPr>
          <w:instrText xml:space="preserve"> PAGEREF _Toc431377275 \h </w:instrText>
        </w:r>
        <w:r w:rsidR="00C72BE8">
          <w:rPr>
            <w:noProof/>
            <w:webHidden/>
          </w:rPr>
        </w:r>
        <w:r w:rsidR="00C72BE8">
          <w:rPr>
            <w:noProof/>
            <w:webHidden/>
          </w:rPr>
          <w:fldChar w:fldCharType="separate"/>
        </w:r>
        <w:r w:rsidR="001B3174">
          <w:rPr>
            <w:noProof/>
            <w:webHidden/>
          </w:rPr>
          <w:t>21</w:t>
        </w:r>
        <w:r w:rsidR="00C72BE8">
          <w:rPr>
            <w:noProof/>
            <w:webHidden/>
          </w:rPr>
          <w:fldChar w:fldCharType="end"/>
        </w:r>
      </w:hyperlink>
    </w:p>
    <w:p w14:paraId="6888806C"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6" w:history="1">
        <w:r w:rsidR="00C72BE8" w:rsidRPr="00E86E9C">
          <w:rPr>
            <w:rStyle w:val="Hyperlink"/>
            <w:rFonts w:eastAsiaTheme="majorEastAsia"/>
            <w:noProof/>
          </w:rPr>
          <w:t>2.2.6.1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Vorbereitung und Durchführung</w:t>
        </w:r>
        <w:r w:rsidR="00C72BE8">
          <w:rPr>
            <w:noProof/>
            <w:webHidden/>
          </w:rPr>
          <w:tab/>
        </w:r>
        <w:r w:rsidR="00C72BE8">
          <w:rPr>
            <w:noProof/>
            <w:webHidden/>
          </w:rPr>
          <w:fldChar w:fldCharType="begin"/>
        </w:r>
        <w:r w:rsidR="00C72BE8">
          <w:rPr>
            <w:noProof/>
            <w:webHidden/>
          </w:rPr>
          <w:instrText xml:space="preserve"> PAGEREF _Toc431377276 \h </w:instrText>
        </w:r>
        <w:r w:rsidR="00C72BE8">
          <w:rPr>
            <w:noProof/>
            <w:webHidden/>
          </w:rPr>
        </w:r>
        <w:r w:rsidR="00C72BE8">
          <w:rPr>
            <w:noProof/>
            <w:webHidden/>
          </w:rPr>
          <w:fldChar w:fldCharType="separate"/>
        </w:r>
        <w:r w:rsidR="001B3174">
          <w:rPr>
            <w:noProof/>
            <w:webHidden/>
          </w:rPr>
          <w:t>21</w:t>
        </w:r>
        <w:r w:rsidR="00C72BE8">
          <w:rPr>
            <w:noProof/>
            <w:webHidden/>
          </w:rPr>
          <w:fldChar w:fldCharType="end"/>
        </w:r>
      </w:hyperlink>
    </w:p>
    <w:p w14:paraId="57B3A120"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77" w:history="1">
        <w:r w:rsidR="00C72BE8" w:rsidRPr="00E86E9C">
          <w:rPr>
            <w:rStyle w:val="Hyperlink"/>
            <w:rFonts w:eastAsiaTheme="majorEastAsia"/>
            <w:noProof/>
          </w:rPr>
          <w:t>2.2.6.2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_Toc431377277 \h </w:instrText>
        </w:r>
        <w:r w:rsidR="00C72BE8">
          <w:rPr>
            <w:noProof/>
            <w:webHidden/>
          </w:rPr>
        </w:r>
        <w:r w:rsidR="00C72BE8">
          <w:rPr>
            <w:noProof/>
            <w:webHidden/>
          </w:rPr>
          <w:fldChar w:fldCharType="separate"/>
        </w:r>
        <w:r w:rsidR="001B3174">
          <w:rPr>
            <w:noProof/>
            <w:webHidden/>
          </w:rPr>
          <w:t>23</w:t>
        </w:r>
        <w:r w:rsidR="00C72BE8">
          <w:rPr>
            <w:noProof/>
            <w:webHidden/>
          </w:rPr>
          <w:fldChar w:fldCharType="end"/>
        </w:r>
      </w:hyperlink>
    </w:p>
    <w:p w14:paraId="21392610"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78" w:history="1">
        <w:r w:rsidR="00C72BE8" w:rsidRPr="00E86E9C">
          <w:rPr>
            <w:rStyle w:val="Hyperlink"/>
            <w:rFonts w:eastAsiaTheme="majorEastAsia"/>
            <w:noProof/>
          </w:rPr>
          <w:t>2.3</w:t>
        </w:r>
        <w:r w:rsidR="00C72BE8">
          <w:rPr>
            <w:rFonts w:asciiTheme="minorHAnsi" w:eastAsiaTheme="minorEastAsia" w:hAnsiTheme="minorHAnsi" w:cstheme="minorBidi"/>
            <w:noProof/>
            <w:szCs w:val="22"/>
          </w:rPr>
          <w:tab/>
        </w:r>
        <w:r w:rsidR="00C72BE8" w:rsidRPr="00E86E9C">
          <w:rPr>
            <w:rStyle w:val="Hyperlink"/>
            <w:rFonts w:eastAsiaTheme="majorEastAsia"/>
            <w:noProof/>
          </w:rPr>
          <w:t>Konzeption und Design des Prototypen</w:t>
        </w:r>
        <w:r w:rsidR="00C72BE8">
          <w:rPr>
            <w:noProof/>
            <w:webHidden/>
          </w:rPr>
          <w:tab/>
        </w:r>
        <w:r w:rsidR="00C72BE8">
          <w:rPr>
            <w:noProof/>
            <w:webHidden/>
          </w:rPr>
          <w:fldChar w:fldCharType="begin"/>
        </w:r>
        <w:r w:rsidR="00C72BE8">
          <w:rPr>
            <w:noProof/>
            <w:webHidden/>
          </w:rPr>
          <w:instrText xml:space="preserve"> PAGEREF _Toc431377278 \h </w:instrText>
        </w:r>
        <w:r w:rsidR="00C72BE8">
          <w:rPr>
            <w:noProof/>
            <w:webHidden/>
          </w:rPr>
        </w:r>
        <w:r w:rsidR="00C72BE8">
          <w:rPr>
            <w:noProof/>
            <w:webHidden/>
          </w:rPr>
          <w:fldChar w:fldCharType="separate"/>
        </w:r>
        <w:r w:rsidR="001B3174">
          <w:rPr>
            <w:noProof/>
            <w:webHidden/>
          </w:rPr>
          <w:t>24</w:t>
        </w:r>
        <w:r w:rsidR="00C72BE8">
          <w:rPr>
            <w:noProof/>
            <w:webHidden/>
          </w:rPr>
          <w:fldChar w:fldCharType="end"/>
        </w:r>
      </w:hyperlink>
    </w:p>
    <w:p w14:paraId="2875FAB2" w14:textId="77777777" w:rsidR="00C72BE8" w:rsidRDefault="006A41E9">
      <w:pPr>
        <w:pStyle w:val="Verzeichnis3"/>
        <w:tabs>
          <w:tab w:val="left" w:pos="1100"/>
          <w:tab w:val="right" w:leader="dot" w:pos="8493"/>
        </w:tabs>
        <w:rPr>
          <w:rFonts w:asciiTheme="minorHAnsi" w:eastAsiaTheme="minorEastAsia" w:hAnsiTheme="minorHAnsi" w:cstheme="minorBidi"/>
          <w:noProof/>
          <w:szCs w:val="22"/>
        </w:rPr>
      </w:pPr>
      <w:hyperlink w:anchor="_Toc431377279" w:history="1">
        <w:r w:rsidR="00C72BE8" w:rsidRPr="00E86E9C">
          <w:rPr>
            <w:rStyle w:val="Hyperlink"/>
            <w:rFonts w:eastAsiaTheme="majorEastAsia"/>
            <w:noProof/>
          </w:rPr>
          <w:t>2.3.1</w:t>
        </w:r>
        <w:r w:rsidR="00C72BE8">
          <w:rPr>
            <w:rFonts w:asciiTheme="minorHAnsi" w:eastAsiaTheme="minorEastAsia" w:hAnsiTheme="minorHAnsi" w:cstheme="minorBidi"/>
            <w:noProof/>
            <w:szCs w:val="22"/>
          </w:rPr>
          <w:tab/>
        </w:r>
        <w:r w:rsidR="00C72BE8" w:rsidRPr="00E86E9C">
          <w:rPr>
            <w:rStyle w:val="Hyperlink"/>
            <w:rFonts w:eastAsiaTheme="majorEastAsia"/>
            <w:noProof/>
          </w:rPr>
          <w:t>Personas &amp; Szenarien</w:t>
        </w:r>
        <w:r w:rsidR="00C72BE8">
          <w:rPr>
            <w:noProof/>
            <w:webHidden/>
          </w:rPr>
          <w:tab/>
        </w:r>
        <w:r w:rsidR="00C72BE8">
          <w:rPr>
            <w:noProof/>
            <w:webHidden/>
          </w:rPr>
          <w:fldChar w:fldCharType="begin"/>
        </w:r>
        <w:r w:rsidR="00C72BE8">
          <w:rPr>
            <w:noProof/>
            <w:webHidden/>
          </w:rPr>
          <w:instrText xml:space="preserve"> PAGEREF _Toc431377279 \h </w:instrText>
        </w:r>
        <w:r w:rsidR="00C72BE8">
          <w:rPr>
            <w:noProof/>
            <w:webHidden/>
          </w:rPr>
        </w:r>
        <w:r w:rsidR="00C72BE8">
          <w:rPr>
            <w:noProof/>
            <w:webHidden/>
          </w:rPr>
          <w:fldChar w:fldCharType="separate"/>
        </w:r>
        <w:r w:rsidR="001B3174">
          <w:rPr>
            <w:noProof/>
            <w:webHidden/>
          </w:rPr>
          <w:t>25</w:t>
        </w:r>
        <w:r w:rsidR="00C72BE8">
          <w:rPr>
            <w:noProof/>
            <w:webHidden/>
          </w:rPr>
          <w:fldChar w:fldCharType="end"/>
        </w:r>
      </w:hyperlink>
    </w:p>
    <w:p w14:paraId="511F520F"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80" w:history="1">
        <w:r w:rsidR="00C72BE8" w:rsidRPr="00E86E9C">
          <w:rPr>
            <w:rStyle w:val="Hyperlink"/>
            <w:rFonts w:eastAsiaTheme="majorEastAsia"/>
            <w:noProof/>
          </w:rPr>
          <w:t>2.3.2</w:t>
        </w:r>
        <w:r w:rsidR="00C72BE8">
          <w:rPr>
            <w:rFonts w:asciiTheme="minorHAnsi" w:eastAsiaTheme="minorEastAsia" w:hAnsiTheme="minorHAnsi" w:cstheme="minorBidi"/>
            <w:noProof/>
            <w:szCs w:val="22"/>
          </w:rPr>
          <w:tab/>
        </w:r>
        <w:r w:rsidR="00C72BE8" w:rsidRPr="00E86E9C">
          <w:rPr>
            <w:rStyle w:val="Hyperlink"/>
            <w:rFonts w:eastAsiaTheme="majorEastAsia"/>
            <w:noProof/>
          </w:rPr>
          <w:t>Aufbau des Prototyps</w:t>
        </w:r>
        <w:r w:rsidR="00C72BE8">
          <w:rPr>
            <w:noProof/>
            <w:webHidden/>
          </w:rPr>
          <w:tab/>
        </w:r>
        <w:r w:rsidR="00C72BE8">
          <w:rPr>
            <w:noProof/>
            <w:webHidden/>
          </w:rPr>
          <w:fldChar w:fldCharType="begin"/>
        </w:r>
        <w:r w:rsidR="00C72BE8">
          <w:rPr>
            <w:noProof/>
            <w:webHidden/>
          </w:rPr>
          <w:instrText xml:space="preserve"> PAGEREF _Toc431377280 \h </w:instrText>
        </w:r>
        <w:r w:rsidR="00C72BE8">
          <w:rPr>
            <w:noProof/>
            <w:webHidden/>
          </w:rPr>
        </w:r>
        <w:r w:rsidR="00C72BE8">
          <w:rPr>
            <w:noProof/>
            <w:webHidden/>
          </w:rPr>
          <w:fldChar w:fldCharType="separate"/>
        </w:r>
        <w:r w:rsidR="001B3174">
          <w:rPr>
            <w:noProof/>
            <w:webHidden/>
          </w:rPr>
          <w:t>26</w:t>
        </w:r>
        <w:r w:rsidR="00C72BE8">
          <w:rPr>
            <w:noProof/>
            <w:webHidden/>
          </w:rPr>
          <w:fldChar w:fldCharType="end"/>
        </w:r>
      </w:hyperlink>
    </w:p>
    <w:p w14:paraId="399BE9A8"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1" w:history="1">
        <w:r w:rsidR="00C72BE8" w:rsidRPr="00E86E9C">
          <w:rPr>
            <w:rStyle w:val="Hyperlink"/>
            <w:rFonts w:eastAsiaTheme="majorEastAsia"/>
            <w:noProof/>
          </w:rPr>
          <w:t>2.3.2.1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Allgemein</w:t>
        </w:r>
        <w:r w:rsidR="00C72BE8">
          <w:rPr>
            <w:noProof/>
            <w:webHidden/>
          </w:rPr>
          <w:tab/>
        </w:r>
        <w:r w:rsidR="00C72BE8">
          <w:rPr>
            <w:noProof/>
            <w:webHidden/>
          </w:rPr>
          <w:fldChar w:fldCharType="begin"/>
        </w:r>
        <w:r w:rsidR="00C72BE8">
          <w:rPr>
            <w:noProof/>
            <w:webHidden/>
          </w:rPr>
          <w:instrText xml:space="preserve"> PAGEREF _Toc431377281 \h </w:instrText>
        </w:r>
        <w:r w:rsidR="00C72BE8">
          <w:rPr>
            <w:noProof/>
            <w:webHidden/>
          </w:rPr>
        </w:r>
        <w:r w:rsidR="00C72BE8">
          <w:rPr>
            <w:noProof/>
            <w:webHidden/>
          </w:rPr>
          <w:fldChar w:fldCharType="separate"/>
        </w:r>
        <w:r w:rsidR="001B3174">
          <w:rPr>
            <w:noProof/>
            <w:webHidden/>
          </w:rPr>
          <w:t>26</w:t>
        </w:r>
        <w:r w:rsidR="00C72BE8">
          <w:rPr>
            <w:noProof/>
            <w:webHidden/>
          </w:rPr>
          <w:fldChar w:fldCharType="end"/>
        </w:r>
      </w:hyperlink>
    </w:p>
    <w:p w14:paraId="2D5FB490"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2" w:history="1">
        <w:r w:rsidR="00C72BE8" w:rsidRPr="00E86E9C">
          <w:rPr>
            <w:rStyle w:val="Hyperlink"/>
            <w:rFonts w:eastAsiaTheme="majorEastAsia"/>
            <w:noProof/>
          </w:rPr>
          <w:t>2.3.2.2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Home</w:t>
        </w:r>
        <w:r w:rsidR="00C72BE8">
          <w:rPr>
            <w:noProof/>
            <w:webHidden/>
          </w:rPr>
          <w:tab/>
        </w:r>
        <w:r w:rsidR="00C72BE8">
          <w:rPr>
            <w:noProof/>
            <w:webHidden/>
          </w:rPr>
          <w:fldChar w:fldCharType="begin"/>
        </w:r>
        <w:r w:rsidR="00C72BE8">
          <w:rPr>
            <w:noProof/>
            <w:webHidden/>
          </w:rPr>
          <w:instrText xml:space="preserve"> PAGEREF _Toc431377282 \h </w:instrText>
        </w:r>
        <w:r w:rsidR="00C72BE8">
          <w:rPr>
            <w:noProof/>
            <w:webHidden/>
          </w:rPr>
        </w:r>
        <w:r w:rsidR="00C72BE8">
          <w:rPr>
            <w:noProof/>
            <w:webHidden/>
          </w:rPr>
          <w:fldChar w:fldCharType="separate"/>
        </w:r>
        <w:r w:rsidR="001B3174">
          <w:rPr>
            <w:noProof/>
            <w:webHidden/>
          </w:rPr>
          <w:t>27</w:t>
        </w:r>
        <w:r w:rsidR="00C72BE8">
          <w:rPr>
            <w:noProof/>
            <w:webHidden/>
          </w:rPr>
          <w:fldChar w:fldCharType="end"/>
        </w:r>
      </w:hyperlink>
    </w:p>
    <w:p w14:paraId="4B9ECCAE"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3" w:history="1">
        <w:r w:rsidR="00C72BE8" w:rsidRPr="00E86E9C">
          <w:rPr>
            <w:rStyle w:val="Hyperlink"/>
            <w:rFonts w:eastAsiaTheme="majorEastAsia"/>
            <w:noProof/>
          </w:rPr>
          <w:t>2.3.2.3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Mein RZ-Account</w:t>
        </w:r>
        <w:r w:rsidR="00C72BE8">
          <w:rPr>
            <w:noProof/>
            <w:webHidden/>
          </w:rPr>
          <w:tab/>
        </w:r>
        <w:r w:rsidR="00C72BE8">
          <w:rPr>
            <w:noProof/>
            <w:webHidden/>
          </w:rPr>
          <w:fldChar w:fldCharType="begin"/>
        </w:r>
        <w:r w:rsidR="00C72BE8">
          <w:rPr>
            <w:noProof/>
            <w:webHidden/>
          </w:rPr>
          <w:instrText xml:space="preserve"> PAGEREF _Toc431377283 \h </w:instrText>
        </w:r>
        <w:r w:rsidR="00C72BE8">
          <w:rPr>
            <w:noProof/>
            <w:webHidden/>
          </w:rPr>
        </w:r>
        <w:r w:rsidR="00C72BE8">
          <w:rPr>
            <w:noProof/>
            <w:webHidden/>
          </w:rPr>
          <w:fldChar w:fldCharType="separate"/>
        </w:r>
        <w:r w:rsidR="001B3174">
          <w:rPr>
            <w:noProof/>
            <w:webHidden/>
          </w:rPr>
          <w:t>28</w:t>
        </w:r>
        <w:r w:rsidR="00C72BE8">
          <w:rPr>
            <w:noProof/>
            <w:webHidden/>
          </w:rPr>
          <w:fldChar w:fldCharType="end"/>
        </w:r>
      </w:hyperlink>
    </w:p>
    <w:p w14:paraId="261F1D48"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4" w:history="1">
        <w:r w:rsidR="00C72BE8" w:rsidRPr="00E86E9C">
          <w:rPr>
            <w:rStyle w:val="Hyperlink"/>
            <w:rFonts w:eastAsiaTheme="majorEastAsia"/>
            <w:noProof/>
          </w:rPr>
          <w:t>2.3.2.4</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E-Mail</w:t>
        </w:r>
        <w:r w:rsidR="00C72BE8">
          <w:rPr>
            <w:noProof/>
            <w:webHidden/>
          </w:rPr>
          <w:tab/>
        </w:r>
        <w:r w:rsidR="00C72BE8">
          <w:rPr>
            <w:noProof/>
            <w:webHidden/>
          </w:rPr>
          <w:fldChar w:fldCharType="begin"/>
        </w:r>
        <w:r w:rsidR="00C72BE8">
          <w:rPr>
            <w:noProof/>
            <w:webHidden/>
          </w:rPr>
          <w:instrText xml:space="preserve"> PAGEREF _Toc431377284 \h </w:instrText>
        </w:r>
        <w:r w:rsidR="00C72BE8">
          <w:rPr>
            <w:noProof/>
            <w:webHidden/>
          </w:rPr>
        </w:r>
        <w:r w:rsidR="00C72BE8">
          <w:rPr>
            <w:noProof/>
            <w:webHidden/>
          </w:rPr>
          <w:fldChar w:fldCharType="separate"/>
        </w:r>
        <w:r w:rsidR="001B3174">
          <w:rPr>
            <w:noProof/>
            <w:webHidden/>
          </w:rPr>
          <w:t>29</w:t>
        </w:r>
        <w:r w:rsidR="00C72BE8">
          <w:rPr>
            <w:noProof/>
            <w:webHidden/>
          </w:rPr>
          <w:fldChar w:fldCharType="end"/>
        </w:r>
      </w:hyperlink>
    </w:p>
    <w:p w14:paraId="12B3267B"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5" w:history="1">
        <w:r w:rsidR="00C72BE8" w:rsidRPr="00E86E9C">
          <w:rPr>
            <w:rStyle w:val="Hyperlink"/>
            <w:rFonts w:eastAsiaTheme="majorEastAsia"/>
            <w:noProof/>
          </w:rPr>
          <w:t>2.3.2.5</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Software</w:t>
        </w:r>
        <w:r w:rsidR="00C72BE8">
          <w:rPr>
            <w:noProof/>
            <w:webHidden/>
          </w:rPr>
          <w:tab/>
        </w:r>
        <w:r w:rsidR="00C72BE8">
          <w:rPr>
            <w:noProof/>
            <w:webHidden/>
          </w:rPr>
          <w:fldChar w:fldCharType="begin"/>
        </w:r>
        <w:r w:rsidR="00C72BE8">
          <w:rPr>
            <w:noProof/>
            <w:webHidden/>
          </w:rPr>
          <w:instrText xml:space="preserve"> PAGEREF _Toc431377285 \h </w:instrText>
        </w:r>
        <w:r w:rsidR="00C72BE8">
          <w:rPr>
            <w:noProof/>
            <w:webHidden/>
          </w:rPr>
        </w:r>
        <w:r w:rsidR="00C72BE8">
          <w:rPr>
            <w:noProof/>
            <w:webHidden/>
          </w:rPr>
          <w:fldChar w:fldCharType="separate"/>
        </w:r>
        <w:r w:rsidR="001B3174">
          <w:rPr>
            <w:noProof/>
            <w:webHidden/>
          </w:rPr>
          <w:t>30</w:t>
        </w:r>
        <w:r w:rsidR="00C72BE8">
          <w:rPr>
            <w:noProof/>
            <w:webHidden/>
          </w:rPr>
          <w:fldChar w:fldCharType="end"/>
        </w:r>
      </w:hyperlink>
    </w:p>
    <w:p w14:paraId="7DD7EF8E"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6" w:history="1">
        <w:r w:rsidR="00C72BE8" w:rsidRPr="00E86E9C">
          <w:rPr>
            <w:rStyle w:val="Hyperlink"/>
            <w:rFonts w:eastAsiaTheme="majorEastAsia"/>
            <w:noProof/>
          </w:rPr>
          <w:t>2.3.2.6</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Hardware</w:t>
        </w:r>
        <w:r w:rsidR="00C72BE8">
          <w:rPr>
            <w:noProof/>
            <w:webHidden/>
          </w:rPr>
          <w:tab/>
        </w:r>
        <w:r w:rsidR="00C72BE8">
          <w:rPr>
            <w:noProof/>
            <w:webHidden/>
          </w:rPr>
          <w:fldChar w:fldCharType="begin"/>
        </w:r>
        <w:r w:rsidR="00C72BE8">
          <w:rPr>
            <w:noProof/>
            <w:webHidden/>
          </w:rPr>
          <w:instrText xml:space="preserve"> PAGEREF _Toc431377286 \h </w:instrText>
        </w:r>
        <w:r w:rsidR="00C72BE8">
          <w:rPr>
            <w:noProof/>
            <w:webHidden/>
          </w:rPr>
        </w:r>
        <w:r w:rsidR="00C72BE8">
          <w:rPr>
            <w:noProof/>
            <w:webHidden/>
          </w:rPr>
          <w:fldChar w:fldCharType="separate"/>
        </w:r>
        <w:r w:rsidR="001B3174">
          <w:rPr>
            <w:noProof/>
            <w:webHidden/>
          </w:rPr>
          <w:t>31</w:t>
        </w:r>
        <w:r w:rsidR="00C72BE8">
          <w:rPr>
            <w:noProof/>
            <w:webHidden/>
          </w:rPr>
          <w:fldChar w:fldCharType="end"/>
        </w:r>
      </w:hyperlink>
    </w:p>
    <w:p w14:paraId="600E2799"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7" w:history="1">
        <w:r w:rsidR="00C72BE8" w:rsidRPr="00E86E9C">
          <w:rPr>
            <w:rStyle w:val="Hyperlink"/>
            <w:rFonts w:eastAsiaTheme="majorEastAsia"/>
            <w:noProof/>
          </w:rPr>
          <w:t>2.3.2.7</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Dienste</w:t>
        </w:r>
        <w:r w:rsidR="00C72BE8">
          <w:rPr>
            <w:noProof/>
            <w:webHidden/>
          </w:rPr>
          <w:tab/>
        </w:r>
        <w:r w:rsidR="00C72BE8">
          <w:rPr>
            <w:noProof/>
            <w:webHidden/>
          </w:rPr>
          <w:fldChar w:fldCharType="begin"/>
        </w:r>
        <w:r w:rsidR="00C72BE8">
          <w:rPr>
            <w:noProof/>
            <w:webHidden/>
          </w:rPr>
          <w:instrText xml:space="preserve"> PAGEREF _Toc431377287 \h </w:instrText>
        </w:r>
        <w:r w:rsidR="00C72BE8">
          <w:rPr>
            <w:noProof/>
            <w:webHidden/>
          </w:rPr>
        </w:r>
        <w:r w:rsidR="00C72BE8">
          <w:rPr>
            <w:noProof/>
            <w:webHidden/>
          </w:rPr>
          <w:fldChar w:fldCharType="separate"/>
        </w:r>
        <w:r w:rsidR="001B3174">
          <w:rPr>
            <w:noProof/>
            <w:webHidden/>
          </w:rPr>
          <w:t>32</w:t>
        </w:r>
        <w:r w:rsidR="00C72BE8">
          <w:rPr>
            <w:noProof/>
            <w:webHidden/>
          </w:rPr>
          <w:fldChar w:fldCharType="end"/>
        </w:r>
      </w:hyperlink>
    </w:p>
    <w:p w14:paraId="1A121318"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8" w:history="1">
        <w:r w:rsidR="00C72BE8" w:rsidRPr="00E86E9C">
          <w:rPr>
            <w:rStyle w:val="Hyperlink"/>
            <w:rFonts w:eastAsiaTheme="majorEastAsia"/>
            <w:noProof/>
          </w:rPr>
          <w:t>2.3.2.8</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Drucken &amp; Fax</w:t>
        </w:r>
        <w:r w:rsidR="00C72BE8">
          <w:rPr>
            <w:noProof/>
            <w:webHidden/>
          </w:rPr>
          <w:tab/>
        </w:r>
        <w:r w:rsidR="00C72BE8">
          <w:rPr>
            <w:noProof/>
            <w:webHidden/>
          </w:rPr>
          <w:fldChar w:fldCharType="begin"/>
        </w:r>
        <w:r w:rsidR="00C72BE8">
          <w:rPr>
            <w:noProof/>
            <w:webHidden/>
          </w:rPr>
          <w:instrText xml:space="preserve"> PAGEREF _Toc431377288 \h </w:instrText>
        </w:r>
        <w:r w:rsidR="00C72BE8">
          <w:rPr>
            <w:noProof/>
            <w:webHidden/>
          </w:rPr>
        </w:r>
        <w:r w:rsidR="00C72BE8">
          <w:rPr>
            <w:noProof/>
            <w:webHidden/>
          </w:rPr>
          <w:fldChar w:fldCharType="separate"/>
        </w:r>
        <w:r w:rsidR="001B3174">
          <w:rPr>
            <w:noProof/>
            <w:webHidden/>
          </w:rPr>
          <w:t>33</w:t>
        </w:r>
        <w:r w:rsidR="00C72BE8">
          <w:rPr>
            <w:noProof/>
            <w:webHidden/>
          </w:rPr>
          <w:fldChar w:fldCharType="end"/>
        </w:r>
      </w:hyperlink>
    </w:p>
    <w:p w14:paraId="42733285"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289" w:history="1">
        <w:r w:rsidR="00C72BE8" w:rsidRPr="00E86E9C">
          <w:rPr>
            <w:rStyle w:val="Hyperlink"/>
            <w:rFonts w:eastAsiaTheme="majorEastAsia"/>
            <w:noProof/>
          </w:rPr>
          <w:t>2.3.2.9</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WLAN &amp; Internetzugang</w:t>
        </w:r>
        <w:r w:rsidR="00C72BE8">
          <w:rPr>
            <w:noProof/>
            <w:webHidden/>
          </w:rPr>
          <w:tab/>
        </w:r>
        <w:r w:rsidR="00C72BE8">
          <w:rPr>
            <w:noProof/>
            <w:webHidden/>
          </w:rPr>
          <w:fldChar w:fldCharType="begin"/>
        </w:r>
        <w:r w:rsidR="00C72BE8">
          <w:rPr>
            <w:noProof/>
            <w:webHidden/>
          </w:rPr>
          <w:instrText xml:space="preserve"> PAGEREF _Toc431377289 \h </w:instrText>
        </w:r>
        <w:r w:rsidR="00C72BE8">
          <w:rPr>
            <w:noProof/>
            <w:webHidden/>
          </w:rPr>
        </w:r>
        <w:r w:rsidR="00C72BE8">
          <w:rPr>
            <w:noProof/>
            <w:webHidden/>
          </w:rPr>
          <w:fldChar w:fldCharType="separate"/>
        </w:r>
        <w:r w:rsidR="001B3174">
          <w:rPr>
            <w:noProof/>
            <w:webHidden/>
          </w:rPr>
          <w:t>34</w:t>
        </w:r>
        <w:r w:rsidR="00C72BE8">
          <w:rPr>
            <w:noProof/>
            <w:webHidden/>
          </w:rPr>
          <w:fldChar w:fldCharType="end"/>
        </w:r>
      </w:hyperlink>
    </w:p>
    <w:p w14:paraId="5865F800" w14:textId="77777777" w:rsidR="00C72BE8" w:rsidRDefault="006A41E9">
      <w:pPr>
        <w:pStyle w:val="Verzeichnis4"/>
        <w:tabs>
          <w:tab w:val="left" w:pos="1760"/>
          <w:tab w:val="right" w:leader="dot" w:pos="8493"/>
        </w:tabs>
        <w:rPr>
          <w:rFonts w:asciiTheme="minorHAnsi" w:eastAsiaTheme="minorEastAsia" w:hAnsiTheme="minorHAnsi" w:cstheme="minorBidi"/>
          <w:i w:val="0"/>
          <w:noProof/>
          <w:szCs w:val="22"/>
        </w:rPr>
      </w:pPr>
      <w:hyperlink w:anchor="_Toc431377290" w:history="1">
        <w:r w:rsidR="00C72BE8" w:rsidRPr="00E86E9C">
          <w:rPr>
            <w:rStyle w:val="Hyperlink"/>
            <w:rFonts w:eastAsiaTheme="majorEastAsia"/>
            <w:noProof/>
          </w:rPr>
          <w:t>2.3.2.10</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CIP-Pools</w:t>
        </w:r>
        <w:r w:rsidR="00C72BE8">
          <w:rPr>
            <w:noProof/>
            <w:webHidden/>
          </w:rPr>
          <w:tab/>
        </w:r>
        <w:r w:rsidR="00C72BE8">
          <w:rPr>
            <w:noProof/>
            <w:webHidden/>
          </w:rPr>
          <w:fldChar w:fldCharType="begin"/>
        </w:r>
        <w:r w:rsidR="00C72BE8">
          <w:rPr>
            <w:noProof/>
            <w:webHidden/>
          </w:rPr>
          <w:instrText xml:space="preserve"> PAGEREF _Toc431377290 \h </w:instrText>
        </w:r>
        <w:r w:rsidR="00C72BE8">
          <w:rPr>
            <w:noProof/>
            <w:webHidden/>
          </w:rPr>
        </w:r>
        <w:r w:rsidR="00C72BE8">
          <w:rPr>
            <w:noProof/>
            <w:webHidden/>
          </w:rPr>
          <w:fldChar w:fldCharType="separate"/>
        </w:r>
        <w:r w:rsidR="001B3174">
          <w:rPr>
            <w:noProof/>
            <w:webHidden/>
          </w:rPr>
          <w:t>35</w:t>
        </w:r>
        <w:r w:rsidR="00C72BE8">
          <w:rPr>
            <w:noProof/>
            <w:webHidden/>
          </w:rPr>
          <w:fldChar w:fldCharType="end"/>
        </w:r>
      </w:hyperlink>
    </w:p>
    <w:p w14:paraId="5AE7F01D" w14:textId="77777777" w:rsidR="00C72BE8" w:rsidRDefault="006A41E9">
      <w:pPr>
        <w:pStyle w:val="Verzeichnis4"/>
        <w:tabs>
          <w:tab w:val="left" w:pos="1760"/>
          <w:tab w:val="right" w:leader="dot" w:pos="8493"/>
        </w:tabs>
        <w:rPr>
          <w:rFonts w:asciiTheme="minorHAnsi" w:eastAsiaTheme="minorEastAsia" w:hAnsiTheme="minorHAnsi" w:cstheme="minorBidi"/>
          <w:i w:val="0"/>
          <w:noProof/>
          <w:szCs w:val="22"/>
        </w:rPr>
      </w:pPr>
      <w:hyperlink w:anchor="_Toc431377291" w:history="1">
        <w:r w:rsidR="00C72BE8" w:rsidRPr="00E86E9C">
          <w:rPr>
            <w:rStyle w:val="Hyperlink"/>
            <w:rFonts w:eastAsiaTheme="majorEastAsia"/>
            <w:noProof/>
          </w:rPr>
          <w:t>2.3.2.11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Lehre &amp; Fortbildung</w:t>
        </w:r>
        <w:r w:rsidR="00C72BE8">
          <w:rPr>
            <w:noProof/>
            <w:webHidden/>
          </w:rPr>
          <w:tab/>
        </w:r>
        <w:r w:rsidR="00C72BE8">
          <w:rPr>
            <w:noProof/>
            <w:webHidden/>
          </w:rPr>
          <w:fldChar w:fldCharType="begin"/>
        </w:r>
        <w:r w:rsidR="00C72BE8">
          <w:rPr>
            <w:noProof/>
            <w:webHidden/>
          </w:rPr>
          <w:instrText xml:space="preserve"> PAGEREF _Toc431377291 \h </w:instrText>
        </w:r>
        <w:r w:rsidR="00C72BE8">
          <w:rPr>
            <w:noProof/>
            <w:webHidden/>
          </w:rPr>
        </w:r>
        <w:r w:rsidR="00C72BE8">
          <w:rPr>
            <w:noProof/>
            <w:webHidden/>
          </w:rPr>
          <w:fldChar w:fldCharType="separate"/>
        </w:r>
        <w:r w:rsidR="001B3174">
          <w:rPr>
            <w:noProof/>
            <w:webHidden/>
          </w:rPr>
          <w:t>36</w:t>
        </w:r>
        <w:r w:rsidR="00C72BE8">
          <w:rPr>
            <w:noProof/>
            <w:webHidden/>
          </w:rPr>
          <w:fldChar w:fldCharType="end"/>
        </w:r>
      </w:hyperlink>
    </w:p>
    <w:p w14:paraId="0EF379C1" w14:textId="77777777" w:rsidR="00C72BE8" w:rsidRDefault="006A41E9">
      <w:pPr>
        <w:pStyle w:val="Verzeichnis4"/>
        <w:tabs>
          <w:tab w:val="left" w:pos="1760"/>
          <w:tab w:val="right" w:leader="dot" w:pos="8493"/>
        </w:tabs>
        <w:rPr>
          <w:rFonts w:asciiTheme="minorHAnsi" w:eastAsiaTheme="minorEastAsia" w:hAnsiTheme="minorHAnsi" w:cstheme="minorBidi"/>
          <w:i w:val="0"/>
          <w:noProof/>
          <w:szCs w:val="22"/>
        </w:rPr>
      </w:pPr>
      <w:hyperlink w:anchor="_Toc431377292" w:history="1">
        <w:r w:rsidR="00C72BE8" w:rsidRPr="00E86E9C">
          <w:rPr>
            <w:rStyle w:val="Hyperlink"/>
            <w:rFonts w:eastAsiaTheme="majorEastAsia"/>
            <w:noProof/>
          </w:rPr>
          <w:t>2.3.2.12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Verwaltung</w:t>
        </w:r>
        <w:r w:rsidR="00C72BE8">
          <w:rPr>
            <w:noProof/>
            <w:webHidden/>
          </w:rPr>
          <w:tab/>
        </w:r>
        <w:r w:rsidR="00C72BE8">
          <w:rPr>
            <w:noProof/>
            <w:webHidden/>
          </w:rPr>
          <w:fldChar w:fldCharType="begin"/>
        </w:r>
        <w:r w:rsidR="00C72BE8">
          <w:rPr>
            <w:noProof/>
            <w:webHidden/>
          </w:rPr>
          <w:instrText xml:space="preserve"> PAGEREF _Toc431377292 \h </w:instrText>
        </w:r>
        <w:r w:rsidR="00C72BE8">
          <w:rPr>
            <w:noProof/>
            <w:webHidden/>
          </w:rPr>
        </w:r>
        <w:r w:rsidR="00C72BE8">
          <w:rPr>
            <w:noProof/>
            <w:webHidden/>
          </w:rPr>
          <w:fldChar w:fldCharType="separate"/>
        </w:r>
        <w:r w:rsidR="001B3174">
          <w:rPr>
            <w:noProof/>
            <w:webHidden/>
          </w:rPr>
          <w:t>37</w:t>
        </w:r>
        <w:r w:rsidR="00C72BE8">
          <w:rPr>
            <w:noProof/>
            <w:webHidden/>
          </w:rPr>
          <w:fldChar w:fldCharType="end"/>
        </w:r>
      </w:hyperlink>
    </w:p>
    <w:p w14:paraId="2D92A633" w14:textId="77777777" w:rsidR="00C72BE8" w:rsidRDefault="006A41E9">
      <w:pPr>
        <w:pStyle w:val="Verzeichnis4"/>
        <w:tabs>
          <w:tab w:val="left" w:pos="1760"/>
          <w:tab w:val="right" w:leader="dot" w:pos="8493"/>
        </w:tabs>
        <w:rPr>
          <w:rFonts w:asciiTheme="minorHAnsi" w:eastAsiaTheme="minorEastAsia" w:hAnsiTheme="minorHAnsi" w:cstheme="minorBidi"/>
          <w:i w:val="0"/>
          <w:noProof/>
          <w:szCs w:val="22"/>
        </w:rPr>
      </w:pPr>
      <w:hyperlink w:anchor="_Toc431377293" w:history="1">
        <w:r w:rsidR="00C72BE8" w:rsidRPr="00E86E9C">
          <w:rPr>
            <w:rStyle w:val="Hyperlink"/>
            <w:rFonts w:eastAsiaTheme="majorEastAsia"/>
            <w:noProof/>
          </w:rPr>
          <w:t>2.3.2.13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Über uns</w:t>
        </w:r>
        <w:r w:rsidR="00C72BE8">
          <w:rPr>
            <w:noProof/>
            <w:webHidden/>
          </w:rPr>
          <w:tab/>
        </w:r>
        <w:r w:rsidR="00C72BE8">
          <w:rPr>
            <w:noProof/>
            <w:webHidden/>
          </w:rPr>
          <w:fldChar w:fldCharType="begin"/>
        </w:r>
        <w:r w:rsidR="00C72BE8">
          <w:rPr>
            <w:noProof/>
            <w:webHidden/>
          </w:rPr>
          <w:instrText xml:space="preserve"> PAGEREF _Toc431377293 \h </w:instrText>
        </w:r>
        <w:r w:rsidR="00C72BE8">
          <w:rPr>
            <w:noProof/>
            <w:webHidden/>
          </w:rPr>
        </w:r>
        <w:r w:rsidR="00C72BE8">
          <w:rPr>
            <w:noProof/>
            <w:webHidden/>
          </w:rPr>
          <w:fldChar w:fldCharType="separate"/>
        </w:r>
        <w:r w:rsidR="001B3174">
          <w:rPr>
            <w:noProof/>
            <w:webHidden/>
          </w:rPr>
          <w:t>38</w:t>
        </w:r>
        <w:r w:rsidR="00C72BE8">
          <w:rPr>
            <w:noProof/>
            <w:webHidden/>
          </w:rPr>
          <w:fldChar w:fldCharType="end"/>
        </w:r>
      </w:hyperlink>
    </w:p>
    <w:p w14:paraId="6DFEB822" w14:textId="77777777" w:rsidR="00C72BE8" w:rsidRDefault="006A41E9">
      <w:pPr>
        <w:pStyle w:val="Verzeichnis4"/>
        <w:tabs>
          <w:tab w:val="left" w:pos="1760"/>
          <w:tab w:val="right" w:leader="dot" w:pos="8493"/>
        </w:tabs>
        <w:rPr>
          <w:rFonts w:asciiTheme="minorHAnsi" w:eastAsiaTheme="minorEastAsia" w:hAnsiTheme="minorHAnsi" w:cstheme="minorBidi"/>
          <w:i w:val="0"/>
          <w:noProof/>
          <w:szCs w:val="22"/>
        </w:rPr>
      </w:pPr>
      <w:hyperlink w:anchor="_Toc431377294" w:history="1">
        <w:r w:rsidR="00C72BE8" w:rsidRPr="00E86E9C">
          <w:rPr>
            <w:rStyle w:val="Hyperlink"/>
            <w:rFonts w:eastAsiaTheme="majorEastAsia"/>
            <w:noProof/>
          </w:rPr>
          <w:t>2.3.2.14</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FAQ</w:t>
        </w:r>
        <w:r w:rsidR="00C72BE8">
          <w:rPr>
            <w:noProof/>
            <w:webHidden/>
          </w:rPr>
          <w:tab/>
        </w:r>
        <w:r w:rsidR="00C72BE8">
          <w:rPr>
            <w:noProof/>
            <w:webHidden/>
          </w:rPr>
          <w:fldChar w:fldCharType="begin"/>
        </w:r>
        <w:r w:rsidR="00C72BE8">
          <w:rPr>
            <w:noProof/>
            <w:webHidden/>
          </w:rPr>
          <w:instrText xml:space="preserve"> PAGEREF _Toc431377294 \h </w:instrText>
        </w:r>
        <w:r w:rsidR="00C72BE8">
          <w:rPr>
            <w:noProof/>
            <w:webHidden/>
          </w:rPr>
        </w:r>
        <w:r w:rsidR="00C72BE8">
          <w:rPr>
            <w:noProof/>
            <w:webHidden/>
          </w:rPr>
          <w:fldChar w:fldCharType="separate"/>
        </w:r>
        <w:r w:rsidR="001B3174">
          <w:rPr>
            <w:noProof/>
            <w:webHidden/>
          </w:rPr>
          <w:t>39</w:t>
        </w:r>
        <w:r w:rsidR="00C72BE8">
          <w:rPr>
            <w:noProof/>
            <w:webHidden/>
          </w:rPr>
          <w:fldChar w:fldCharType="end"/>
        </w:r>
      </w:hyperlink>
    </w:p>
    <w:p w14:paraId="5FEAE6BD" w14:textId="77777777" w:rsidR="00C72BE8" w:rsidRDefault="006A41E9">
      <w:pPr>
        <w:pStyle w:val="Verzeichnis3"/>
        <w:tabs>
          <w:tab w:val="left" w:pos="1100"/>
          <w:tab w:val="right" w:leader="dot" w:pos="8493"/>
        </w:tabs>
        <w:rPr>
          <w:rFonts w:asciiTheme="minorHAnsi" w:eastAsiaTheme="minorEastAsia" w:hAnsiTheme="minorHAnsi" w:cstheme="minorBidi"/>
          <w:noProof/>
          <w:szCs w:val="22"/>
        </w:rPr>
      </w:pPr>
      <w:hyperlink w:anchor="_Toc431377295" w:history="1">
        <w:r w:rsidR="00C72BE8" w:rsidRPr="00E86E9C">
          <w:rPr>
            <w:rStyle w:val="Hyperlink"/>
            <w:rFonts w:eastAsiaTheme="majorEastAsia"/>
            <w:noProof/>
          </w:rPr>
          <w:t>2.3.3</w:t>
        </w:r>
        <w:r w:rsidR="00C72BE8">
          <w:rPr>
            <w:rFonts w:asciiTheme="minorHAnsi" w:eastAsiaTheme="minorEastAsia" w:hAnsiTheme="minorHAnsi" w:cstheme="minorBidi"/>
            <w:noProof/>
            <w:szCs w:val="22"/>
          </w:rPr>
          <w:tab/>
        </w:r>
        <w:r w:rsidR="00C72BE8" w:rsidRPr="00E86E9C">
          <w:rPr>
            <w:rStyle w:val="Hyperlink"/>
            <w:rFonts w:eastAsiaTheme="majorEastAsia"/>
            <w:noProof/>
          </w:rPr>
          <w:t>Grenzen des Prototyps</w:t>
        </w:r>
        <w:r w:rsidR="00C72BE8">
          <w:rPr>
            <w:noProof/>
            <w:webHidden/>
          </w:rPr>
          <w:tab/>
        </w:r>
        <w:r w:rsidR="00C72BE8">
          <w:rPr>
            <w:noProof/>
            <w:webHidden/>
          </w:rPr>
          <w:fldChar w:fldCharType="begin"/>
        </w:r>
        <w:r w:rsidR="00C72BE8">
          <w:rPr>
            <w:noProof/>
            <w:webHidden/>
          </w:rPr>
          <w:instrText xml:space="preserve"> PAGEREF _Toc431377295 \h </w:instrText>
        </w:r>
        <w:r w:rsidR="00C72BE8">
          <w:rPr>
            <w:noProof/>
            <w:webHidden/>
          </w:rPr>
        </w:r>
        <w:r w:rsidR="00C72BE8">
          <w:rPr>
            <w:noProof/>
            <w:webHidden/>
          </w:rPr>
          <w:fldChar w:fldCharType="separate"/>
        </w:r>
        <w:r w:rsidR="001B3174">
          <w:rPr>
            <w:noProof/>
            <w:webHidden/>
          </w:rPr>
          <w:t>40</w:t>
        </w:r>
        <w:r w:rsidR="00C72BE8">
          <w:rPr>
            <w:noProof/>
            <w:webHidden/>
          </w:rPr>
          <w:fldChar w:fldCharType="end"/>
        </w:r>
      </w:hyperlink>
    </w:p>
    <w:p w14:paraId="51A2BA33"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96" w:history="1">
        <w:r w:rsidR="00C72BE8" w:rsidRPr="00E86E9C">
          <w:rPr>
            <w:rStyle w:val="Hyperlink"/>
            <w:rFonts w:eastAsiaTheme="majorEastAsia"/>
            <w:noProof/>
          </w:rPr>
          <w:t>2.3.4</w:t>
        </w:r>
        <w:r w:rsidR="00C72BE8">
          <w:rPr>
            <w:rFonts w:asciiTheme="minorHAnsi" w:eastAsiaTheme="minorEastAsia" w:hAnsiTheme="minorHAnsi" w:cstheme="minorBidi"/>
            <w:noProof/>
            <w:szCs w:val="22"/>
          </w:rPr>
          <w:tab/>
        </w:r>
        <w:r w:rsidR="00C72BE8" w:rsidRPr="00E86E9C">
          <w:rPr>
            <w:rStyle w:val="Hyperlink"/>
            <w:rFonts w:eastAsiaTheme="majorEastAsia"/>
            <w:noProof/>
          </w:rPr>
          <w:t>Empfehlungen</w:t>
        </w:r>
        <w:r w:rsidR="00C72BE8">
          <w:rPr>
            <w:noProof/>
            <w:webHidden/>
          </w:rPr>
          <w:tab/>
        </w:r>
        <w:r w:rsidR="00C72BE8">
          <w:rPr>
            <w:noProof/>
            <w:webHidden/>
          </w:rPr>
          <w:fldChar w:fldCharType="begin"/>
        </w:r>
        <w:r w:rsidR="00C72BE8">
          <w:rPr>
            <w:noProof/>
            <w:webHidden/>
          </w:rPr>
          <w:instrText xml:space="preserve"> PAGEREF _Toc431377296 \h </w:instrText>
        </w:r>
        <w:r w:rsidR="00C72BE8">
          <w:rPr>
            <w:noProof/>
            <w:webHidden/>
          </w:rPr>
        </w:r>
        <w:r w:rsidR="00C72BE8">
          <w:rPr>
            <w:noProof/>
            <w:webHidden/>
          </w:rPr>
          <w:fldChar w:fldCharType="separate"/>
        </w:r>
        <w:r w:rsidR="001B3174">
          <w:rPr>
            <w:noProof/>
            <w:webHidden/>
          </w:rPr>
          <w:t>41</w:t>
        </w:r>
        <w:r w:rsidR="00C72BE8">
          <w:rPr>
            <w:noProof/>
            <w:webHidden/>
          </w:rPr>
          <w:fldChar w:fldCharType="end"/>
        </w:r>
      </w:hyperlink>
    </w:p>
    <w:p w14:paraId="6ACE12B0"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297" w:history="1">
        <w:r w:rsidR="00C72BE8" w:rsidRPr="00E86E9C">
          <w:rPr>
            <w:rStyle w:val="Hyperlink"/>
            <w:rFonts w:eastAsiaTheme="majorEastAsia"/>
            <w:noProof/>
          </w:rPr>
          <w:t>2.4</w:t>
        </w:r>
        <w:r w:rsidR="00C72BE8">
          <w:rPr>
            <w:rFonts w:asciiTheme="minorHAnsi" w:eastAsiaTheme="minorEastAsia" w:hAnsiTheme="minorHAnsi" w:cstheme="minorBidi"/>
            <w:noProof/>
            <w:szCs w:val="22"/>
          </w:rPr>
          <w:tab/>
        </w:r>
        <w:r w:rsidR="00C72BE8" w:rsidRPr="00E86E9C">
          <w:rPr>
            <w:rStyle w:val="Hyperlink"/>
            <w:rFonts w:eastAsiaTheme="majorEastAsia"/>
            <w:noProof/>
          </w:rPr>
          <w:t>Heuristic Walkthrough</w:t>
        </w:r>
        <w:r w:rsidR="00C72BE8">
          <w:rPr>
            <w:noProof/>
            <w:webHidden/>
          </w:rPr>
          <w:tab/>
        </w:r>
        <w:r w:rsidR="00C72BE8">
          <w:rPr>
            <w:noProof/>
            <w:webHidden/>
          </w:rPr>
          <w:fldChar w:fldCharType="begin"/>
        </w:r>
        <w:r w:rsidR="00C72BE8">
          <w:rPr>
            <w:noProof/>
            <w:webHidden/>
          </w:rPr>
          <w:instrText xml:space="preserve"> PAGEREF _Toc431377297 \h </w:instrText>
        </w:r>
        <w:r w:rsidR="00C72BE8">
          <w:rPr>
            <w:noProof/>
            <w:webHidden/>
          </w:rPr>
        </w:r>
        <w:r w:rsidR="00C72BE8">
          <w:rPr>
            <w:noProof/>
            <w:webHidden/>
          </w:rPr>
          <w:fldChar w:fldCharType="separate"/>
        </w:r>
        <w:r w:rsidR="001B3174">
          <w:rPr>
            <w:noProof/>
            <w:webHidden/>
          </w:rPr>
          <w:t>43</w:t>
        </w:r>
        <w:r w:rsidR="00C72BE8">
          <w:rPr>
            <w:noProof/>
            <w:webHidden/>
          </w:rPr>
          <w:fldChar w:fldCharType="end"/>
        </w:r>
      </w:hyperlink>
    </w:p>
    <w:p w14:paraId="7EAFD3CF"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98" w:history="1">
        <w:r w:rsidR="00C72BE8" w:rsidRPr="00E86E9C">
          <w:rPr>
            <w:rStyle w:val="Hyperlink"/>
            <w:rFonts w:eastAsiaTheme="majorEastAsia"/>
            <w:noProof/>
          </w:rPr>
          <w:t>2.4.1</w:t>
        </w:r>
        <w:r w:rsidR="00C72BE8">
          <w:rPr>
            <w:rFonts w:asciiTheme="minorHAnsi" w:eastAsiaTheme="minorEastAsia" w:hAnsiTheme="minorHAnsi" w:cstheme="minorBidi"/>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_Toc431377298 \h </w:instrText>
        </w:r>
        <w:r w:rsidR="00C72BE8">
          <w:rPr>
            <w:noProof/>
            <w:webHidden/>
          </w:rPr>
        </w:r>
        <w:r w:rsidR="00C72BE8">
          <w:rPr>
            <w:noProof/>
            <w:webHidden/>
          </w:rPr>
          <w:fldChar w:fldCharType="separate"/>
        </w:r>
        <w:r w:rsidR="001B3174">
          <w:rPr>
            <w:noProof/>
            <w:webHidden/>
          </w:rPr>
          <w:t>43</w:t>
        </w:r>
        <w:r w:rsidR="00C72BE8">
          <w:rPr>
            <w:noProof/>
            <w:webHidden/>
          </w:rPr>
          <w:fldChar w:fldCharType="end"/>
        </w:r>
      </w:hyperlink>
    </w:p>
    <w:p w14:paraId="3A5D9F5D"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299" w:history="1">
        <w:r w:rsidR="00C72BE8" w:rsidRPr="00E86E9C">
          <w:rPr>
            <w:rStyle w:val="Hyperlink"/>
            <w:rFonts w:eastAsiaTheme="majorEastAsia"/>
            <w:noProof/>
          </w:rPr>
          <w:t>2.4.2</w:t>
        </w:r>
        <w:r w:rsidR="00C72BE8">
          <w:rPr>
            <w:rFonts w:asciiTheme="minorHAnsi" w:eastAsiaTheme="minorEastAsia" w:hAnsiTheme="minorHAnsi" w:cstheme="minorBidi"/>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_Toc431377299 \h </w:instrText>
        </w:r>
        <w:r w:rsidR="00C72BE8">
          <w:rPr>
            <w:noProof/>
            <w:webHidden/>
          </w:rPr>
        </w:r>
        <w:r w:rsidR="00C72BE8">
          <w:rPr>
            <w:noProof/>
            <w:webHidden/>
          </w:rPr>
          <w:fldChar w:fldCharType="separate"/>
        </w:r>
        <w:r w:rsidR="001B3174">
          <w:rPr>
            <w:noProof/>
            <w:webHidden/>
          </w:rPr>
          <w:t>44</w:t>
        </w:r>
        <w:r w:rsidR="00C72BE8">
          <w:rPr>
            <w:noProof/>
            <w:webHidden/>
          </w:rPr>
          <w:fldChar w:fldCharType="end"/>
        </w:r>
      </w:hyperlink>
    </w:p>
    <w:p w14:paraId="34B793AB"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300" w:history="1">
        <w:r w:rsidR="00C72BE8" w:rsidRPr="00E86E9C">
          <w:rPr>
            <w:rStyle w:val="Hyperlink"/>
            <w:rFonts w:eastAsiaTheme="majorEastAsia"/>
            <w:noProof/>
          </w:rPr>
          <w:t>2.5</w:t>
        </w:r>
        <w:r w:rsidR="00C72BE8">
          <w:rPr>
            <w:rFonts w:asciiTheme="minorHAnsi" w:eastAsiaTheme="minorEastAsia" w:hAnsiTheme="minorHAnsi" w:cstheme="minorBidi"/>
            <w:noProof/>
            <w:szCs w:val="22"/>
          </w:rPr>
          <w:tab/>
        </w:r>
        <w:r w:rsidR="00C72BE8" w:rsidRPr="00E86E9C">
          <w:rPr>
            <w:rStyle w:val="Hyperlink"/>
            <w:rFonts w:eastAsiaTheme="majorEastAsia"/>
            <w:noProof/>
            <w:lang w:val="en-US"/>
          </w:rPr>
          <w:t>Usability-Test (A-B</w:t>
        </w:r>
        <w:r w:rsidR="00C72BE8" w:rsidRPr="00E86E9C">
          <w:rPr>
            <w:rStyle w:val="Hyperlink"/>
            <w:rFonts w:eastAsiaTheme="majorEastAsia"/>
            <w:noProof/>
          </w:rPr>
          <w:t>-Vergleich</w:t>
        </w:r>
        <w:r w:rsidR="00C72BE8" w:rsidRPr="00E86E9C">
          <w:rPr>
            <w:rStyle w:val="Hyperlink"/>
            <w:rFonts w:eastAsiaTheme="majorEastAsia"/>
            <w:noProof/>
            <w:lang w:val="en-US"/>
          </w:rPr>
          <w:t>)</w:t>
        </w:r>
        <w:r w:rsidR="00C72BE8">
          <w:rPr>
            <w:noProof/>
            <w:webHidden/>
          </w:rPr>
          <w:tab/>
        </w:r>
        <w:r w:rsidR="00C72BE8">
          <w:rPr>
            <w:noProof/>
            <w:webHidden/>
          </w:rPr>
          <w:fldChar w:fldCharType="begin"/>
        </w:r>
        <w:r w:rsidR="00C72BE8">
          <w:rPr>
            <w:noProof/>
            <w:webHidden/>
          </w:rPr>
          <w:instrText xml:space="preserve"> PAGEREF _Toc431377300 \h </w:instrText>
        </w:r>
        <w:r w:rsidR="00C72BE8">
          <w:rPr>
            <w:noProof/>
            <w:webHidden/>
          </w:rPr>
        </w:r>
        <w:r w:rsidR="00C72BE8">
          <w:rPr>
            <w:noProof/>
            <w:webHidden/>
          </w:rPr>
          <w:fldChar w:fldCharType="separate"/>
        </w:r>
        <w:r w:rsidR="001B3174">
          <w:rPr>
            <w:noProof/>
            <w:webHidden/>
          </w:rPr>
          <w:t>44</w:t>
        </w:r>
        <w:r w:rsidR="00C72BE8">
          <w:rPr>
            <w:noProof/>
            <w:webHidden/>
          </w:rPr>
          <w:fldChar w:fldCharType="end"/>
        </w:r>
      </w:hyperlink>
    </w:p>
    <w:p w14:paraId="01A8DBA5" w14:textId="77777777" w:rsidR="00C72BE8" w:rsidRDefault="006A41E9">
      <w:pPr>
        <w:pStyle w:val="Verzeichnis3"/>
        <w:tabs>
          <w:tab w:val="left" w:pos="1100"/>
          <w:tab w:val="right" w:leader="dot" w:pos="8493"/>
        </w:tabs>
        <w:rPr>
          <w:rFonts w:asciiTheme="minorHAnsi" w:eastAsiaTheme="minorEastAsia" w:hAnsiTheme="minorHAnsi" w:cstheme="minorBidi"/>
          <w:noProof/>
          <w:szCs w:val="22"/>
        </w:rPr>
      </w:pPr>
      <w:hyperlink w:anchor="_Toc431377301" w:history="1">
        <w:r w:rsidR="00C72BE8" w:rsidRPr="00E86E9C">
          <w:rPr>
            <w:rStyle w:val="Hyperlink"/>
            <w:rFonts w:eastAsiaTheme="majorEastAsia"/>
            <w:noProof/>
          </w:rPr>
          <w:t>2.5.1</w:t>
        </w:r>
        <w:r w:rsidR="00C72BE8">
          <w:rPr>
            <w:rFonts w:asciiTheme="minorHAnsi" w:eastAsiaTheme="minorEastAsia" w:hAnsiTheme="minorHAnsi" w:cstheme="minorBidi"/>
            <w:noProof/>
            <w:szCs w:val="22"/>
          </w:rPr>
          <w:tab/>
        </w:r>
        <w:r w:rsidR="00C72BE8" w:rsidRPr="00E86E9C">
          <w:rPr>
            <w:rStyle w:val="Hyperlink"/>
            <w:rFonts w:eastAsiaTheme="majorEastAsia"/>
            <w:noProof/>
          </w:rPr>
          <w:t>Tasks</w:t>
        </w:r>
        <w:r w:rsidR="00C72BE8">
          <w:rPr>
            <w:noProof/>
            <w:webHidden/>
          </w:rPr>
          <w:tab/>
        </w:r>
        <w:r w:rsidR="00C72BE8">
          <w:rPr>
            <w:noProof/>
            <w:webHidden/>
          </w:rPr>
          <w:fldChar w:fldCharType="begin"/>
        </w:r>
        <w:r w:rsidR="00C72BE8">
          <w:rPr>
            <w:noProof/>
            <w:webHidden/>
          </w:rPr>
          <w:instrText xml:space="preserve"> PAGEREF _Toc431377301 \h </w:instrText>
        </w:r>
        <w:r w:rsidR="00C72BE8">
          <w:rPr>
            <w:noProof/>
            <w:webHidden/>
          </w:rPr>
        </w:r>
        <w:r w:rsidR="00C72BE8">
          <w:rPr>
            <w:noProof/>
            <w:webHidden/>
          </w:rPr>
          <w:fldChar w:fldCharType="separate"/>
        </w:r>
        <w:r w:rsidR="001B3174">
          <w:rPr>
            <w:noProof/>
            <w:webHidden/>
          </w:rPr>
          <w:t>44</w:t>
        </w:r>
        <w:r w:rsidR="00C72BE8">
          <w:rPr>
            <w:noProof/>
            <w:webHidden/>
          </w:rPr>
          <w:fldChar w:fldCharType="end"/>
        </w:r>
      </w:hyperlink>
    </w:p>
    <w:p w14:paraId="45FEF839"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302" w:history="1">
        <w:r w:rsidR="00C72BE8" w:rsidRPr="00E86E9C">
          <w:rPr>
            <w:rStyle w:val="Hyperlink"/>
            <w:rFonts w:eastAsiaTheme="majorEastAsia"/>
            <w:noProof/>
          </w:rPr>
          <w:t>2.5.2</w:t>
        </w:r>
        <w:r w:rsidR="00C72BE8">
          <w:rPr>
            <w:rFonts w:asciiTheme="minorHAnsi" w:eastAsiaTheme="minorEastAsia" w:hAnsiTheme="minorHAnsi" w:cstheme="minorBidi"/>
            <w:noProof/>
            <w:szCs w:val="22"/>
          </w:rPr>
          <w:tab/>
        </w:r>
        <w:r w:rsidR="00C72BE8" w:rsidRPr="00E86E9C">
          <w:rPr>
            <w:rStyle w:val="Hyperlink"/>
            <w:rFonts w:eastAsiaTheme="majorEastAsia"/>
            <w:noProof/>
          </w:rPr>
          <w:t>Testaufbau</w:t>
        </w:r>
        <w:r w:rsidR="00C72BE8">
          <w:rPr>
            <w:noProof/>
            <w:webHidden/>
          </w:rPr>
          <w:tab/>
        </w:r>
        <w:r w:rsidR="00C72BE8">
          <w:rPr>
            <w:noProof/>
            <w:webHidden/>
          </w:rPr>
          <w:fldChar w:fldCharType="begin"/>
        </w:r>
        <w:r w:rsidR="00C72BE8">
          <w:rPr>
            <w:noProof/>
            <w:webHidden/>
          </w:rPr>
          <w:instrText xml:space="preserve"> PAGEREF _Toc431377302 \h </w:instrText>
        </w:r>
        <w:r w:rsidR="00C72BE8">
          <w:rPr>
            <w:noProof/>
            <w:webHidden/>
          </w:rPr>
        </w:r>
        <w:r w:rsidR="00C72BE8">
          <w:rPr>
            <w:noProof/>
            <w:webHidden/>
          </w:rPr>
          <w:fldChar w:fldCharType="separate"/>
        </w:r>
        <w:r w:rsidR="001B3174">
          <w:rPr>
            <w:noProof/>
            <w:webHidden/>
          </w:rPr>
          <w:t>46</w:t>
        </w:r>
        <w:r w:rsidR="00C72BE8">
          <w:rPr>
            <w:noProof/>
            <w:webHidden/>
          </w:rPr>
          <w:fldChar w:fldCharType="end"/>
        </w:r>
      </w:hyperlink>
    </w:p>
    <w:p w14:paraId="61856DC9" w14:textId="77777777" w:rsidR="00C72BE8" w:rsidRDefault="006A41E9">
      <w:pPr>
        <w:pStyle w:val="Verzeichnis3"/>
        <w:tabs>
          <w:tab w:val="left" w:pos="1100"/>
          <w:tab w:val="right" w:leader="dot" w:pos="8493"/>
        </w:tabs>
        <w:rPr>
          <w:rFonts w:asciiTheme="minorHAnsi" w:eastAsiaTheme="minorEastAsia" w:hAnsiTheme="minorHAnsi" w:cstheme="minorBidi"/>
          <w:noProof/>
          <w:szCs w:val="22"/>
        </w:rPr>
      </w:pPr>
      <w:hyperlink w:anchor="_Toc431377303" w:history="1">
        <w:r w:rsidR="00C72BE8" w:rsidRPr="00E86E9C">
          <w:rPr>
            <w:rStyle w:val="Hyperlink"/>
            <w:rFonts w:eastAsiaTheme="majorEastAsia"/>
            <w:noProof/>
          </w:rPr>
          <w:t>2.5.3</w:t>
        </w:r>
        <w:r w:rsidR="00C72BE8">
          <w:rPr>
            <w:rFonts w:asciiTheme="minorHAnsi" w:eastAsiaTheme="minorEastAsia" w:hAnsiTheme="minorHAnsi" w:cstheme="minorBidi"/>
            <w:noProof/>
            <w:szCs w:val="22"/>
          </w:rPr>
          <w:tab/>
        </w:r>
        <w:r w:rsidR="00C72BE8" w:rsidRPr="00E86E9C">
          <w:rPr>
            <w:rStyle w:val="Hyperlink"/>
            <w:rFonts w:eastAsiaTheme="majorEastAsia"/>
            <w:noProof/>
          </w:rPr>
          <w:t>Testdurchführung</w:t>
        </w:r>
        <w:r w:rsidR="00C72BE8">
          <w:rPr>
            <w:noProof/>
            <w:webHidden/>
          </w:rPr>
          <w:tab/>
        </w:r>
        <w:r w:rsidR="00C72BE8">
          <w:rPr>
            <w:noProof/>
            <w:webHidden/>
          </w:rPr>
          <w:fldChar w:fldCharType="begin"/>
        </w:r>
        <w:r w:rsidR="00C72BE8">
          <w:rPr>
            <w:noProof/>
            <w:webHidden/>
          </w:rPr>
          <w:instrText xml:space="preserve"> PAGEREF _Toc431377303 \h </w:instrText>
        </w:r>
        <w:r w:rsidR="00C72BE8">
          <w:rPr>
            <w:noProof/>
            <w:webHidden/>
          </w:rPr>
        </w:r>
        <w:r w:rsidR="00C72BE8">
          <w:rPr>
            <w:noProof/>
            <w:webHidden/>
          </w:rPr>
          <w:fldChar w:fldCharType="separate"/>
        </w:r>
        <w:r w:rsidR="001B3174">
          <w:rPr>
            <w:noProof/>
            <w:webHidden/>
          </w:rPr>
          <w:t>46</w:t>
        </w:r>
        <w:r w:rsidR="00C72BE8">
          <w:rPr>
            <w:noProof/>
            <w:webHidden/>
          </w:rPr>
          <w:fldChar w:fldCharType="end"/>
        </w:r>
      </w:hyperlink>
    </w:p>
    <w:p w14:paraId="56D19D79"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304" w:history="1">
        <w:r w:rsidR="00C72BE8" w:rsidRPr="00E86E9C">
          <w:rPr>
            <w:rStyle w:val="Hyperlink"/>
            <w:rFonts w:eastAsiaTheme="majorEastAsia"/>
            <w:noProof/>
          </w:rPr>
          <w:t>2.5.4</w:t>
        </w:r>
        <w:r w:rsidR="00C72BE8">
          <w:rPr>
            <w:rFonts w:asciiTheme="minorHAnsi" w:eastAsiaTheme="minorEastAsia" w:hAnsiTheme="minorHAnsi" w:cstheme="minorBidi"/>
            <w:noProof/>
            <w:szCs w:val="22"/>
          </w:rPr>
          <w:tab/>
        </w:r>
        <w:r w:rsidR="00C72BE8" w:rsidRPr="00E86E9C">
          <w:rPr>
            <w:rStyle w:val="Hyperlink"/>
            <w:rFonts w:eastAsiaTheme="majorEastAsia"/>
            <w:noProof/>
          </w:rPr>
          <w:t>Probanden</w:t>
        </w:r>
        <w:r w:rsidR="00C72BE8">
          <w:rPr>
            <w:noProof/>
            <w:webHidden/>
          </w:rPr>
          <w:tab/>
        </w:r>
        <w:r w:rsidR="00C72BE8">
          <w:rPr>
            <w:noProof/>
            <w:webHidden/>
          </w:rPr>
          <w:fldChar w:fldCharType="begin"/>
        </w:r>
        <w:r w:rsidR="00C72BE8">
          <w:rPr>
            <w:noProof/>
            <w:webHidden/>
          </w:rPr>
          <w:instrText xml:space="preserve"> PAGEREF _Toc431377304 \h </w:instrText>
        </w:r>
        <w:r w:rsidR="00C72BE8">
          <w:rPr>
            <w:noProof/>
            <w:webHidden/>
          </w:rPr>
        </w:r>
        <w:r w:rsidR="00C72BE8">
          <w:rPr>
            <w:noProof/>
            <w:webHidden/>
          </w:rPr>
          <w:fldChar w:fldCharType="separate"/>
        </w:r>
        <w:r w:rsidR="001B3174">
          <w:rPr>
            <w:noProof/>
            <w:webHidden/>
          </w:rPr>
          <w:t>46</w:t>
        </w:r>
        <w:r w:rsidR="00C72BE8">
          <w:rPr>
            <w:noProof/>
            <w:webHidden/>
          </w:rPr>
          <w:fldChar w:fldCharType="end"/>
        </w:r>
      </w:hyperlink>
    </w:p>
    <w:p w14:paraId="4293028C" w14:textId="77777777" w:rsidR="00C72BE8" w:rsidRDefault="006A41E9">
      <w:pPr>
        <w:pStyle w:val="Verzeichnis3"/>
        <w:tabs>
          <w:tab w:val="left" w:pos="1320"/>
          <w:tab w:val="right" w:leader="dot" w:pos="8493"/>
        </w:tabs>
        <w:rPr>
          <w:rFonts w:asciiTheme="minorHAnsi" w:eastAsiaTheme="minorEastAsia" w:hAnsiTheme="minorHAnsi" w:cstheme="minorBidi"/>
          <w:noProof/>
          <w:szCs w:val="22"/>
        </w:rPr>
      </w:pPr>
      <w:hyperlink w:anchor="_Toc431377305" w:history="1">
        <w:r w:rsidR="00C72BE8" w:rsidRPr="00E86E9C">
          <w:rPr>
            <w:rStyle w:val="Hyperlink"/>
            <w:rFonts w:eastAsiaTheme="majorEastAsia"/>
            <w:noProof/>
          </w:rPr>
          <w:t>2.5.5</w:t>
        </w:r>
        <w:r w:rsidR="00C72BE8">
          <w:rPr>
            <w:rFonts w:asciiTheme="minorHAnsi" w:eastAsiaTheme="minorEastAsia" w:hAnsiTheme="minorHAnsi" w:cstheme="minorBidi"/>
            <w:noProof/>
            <w:szCs w:val="22"/>
          </w:rPr>
          <w:tab/>
        </w:r>
        <w:r w:rsidR="00C72BE8" w:rsidRPr="00E86E9C">
          <w:rPr>
            <w:rStyle w:val="Hyperlink"/>
            <w:rFonts w:eastAsiaTheme="majorEastAsia"/>
            <w:noProof/>
          </w:rPr>
          <w:t>Ergebnisse des Tests</w:t>
        </w:r>
        <w:r w:rsidR="00C72BE8">
          <w:rPr>
            <w:noProof/>
            <w:webHidden/>
          </w:rPr>
          <w:tab/>
        </w:r>
        <w:r w:rsidR="00C72BE8">
          <w:rPr>
            <w:noProof/>
            <w:webHidden/>
          </w:rPr>
          <w:fldChar w:fldCharType="begin"/>
        </w:r>
        <w:r w:rsidR="00C72BE8">
          <w:rPr>
            <w:noProof/>
            <w:webHidden/>
          </w:rPr>
          <w:instrText xml:space="preserve"> PAGEREF _Toc431377305 \h </w:instrText>
        </w:r>
        <w:r w:rsidR="00C72BE8">
          <w:rPr>
            <w:noProof/>
            <w:webHidden/>
          </w:rPr>
        </w:r>
        <w:r w:rsidR="00C72BE8">
          <w:rPr>
            <w:noProof/>
            <w:webHidden/>
          </w:rPr>
          <w:fldChar w:fldCharType="separate"/>
        </w:r>
        <w:r w:rsidR="001B3174">
          <w:rPr>
            <w:noProof/>
            <w:webHidden/>
          </w:rPr>
          <w:t>46</w:t>
        </w:r>
        <w:r w:rsidR="00C72BE8">
          <w:rPr>
            <w:noProof/>
            <w:webHidden/>
          </w:rPr>
          <w:fldChar w:fldCharType="end"/>
        </w:r>
      </w:hyperlink>
    </w:p>
    <w:p w14:paraId="1CD59BAA"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306" w:history="1">
        <w:r w:rsidR="00C72BE8" w:rsidRPr="00E86E9C">
          <w:rPr>
            <w:rStyle w:val="Hyperlink"/>
            <w:rFonts w:eastAsiaTheme="majorEastAsia"/>
            <w:noProof/>
          </w:rPr>
          <w:t>2.5.5.1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Quantitative Ergebnisse</w:t>
        </w:r>
        <w:r w:rsidR="00C72BE8">
          <w:rPr>
            <w:noProof/>
            <w:webHidden/>
          </w:rPr>
          <w:tab/>
        </w:r>
        <w:r w:rsidR="00C72BE8">
          <w:rPr>
            <w:noProof/>
            <w:webHidden/>
          </w:rPr>
          <w:fldChar w:fldCharType="begin"/>
        </w:r>
        <w:r w:rsidR="00C72BE8">
          <w:rPr>
            <w:noProof/>
            <w:webHidden/>
          </w:rPr>
          <w:instrText xml:space="preserve"> PAGEREF _Toc431377306 \h </w:instrText>
        </w:r>
        <w:r w:rsidR="00C72BE8">
          <w:rPr>
            <w:noProof/>
            <w:webHidden/>
          </w:rPr>
        </w:r>
        <w:r w:rsidR="00C72BE8">
          <w:rPr>
            <w:noProof/>
            <w:webHidden/>
          </w:rPr>
          <w:fldChar w:fldCharType="separate"/>
        </w:r>
        <w:r w:rsidR="001B3174">
          <w:rPr>
            <w:noProof/>
            <w:webHidden/>
          </w:rPr>
          <w:t>47</w:t>
        </w:r>
        <w:r w:rsidR="00C72BE8">
          <w:rPr>
            <w:noProof/>
            <w:webHidden/>
          </w:rPr>
          <w:fldChar w:fldCharType="end"/>
        </w:r>
      </w:hyperlink>
    </w:p>
    <w:p w14:paraId="49C18453"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307" w:history="1">
        <w:r w:rsidR="00C72BE8" w:rsidRPr="00E86E9C">
          <w:rPr>
            <w:rStyle w:val="Hyperlink"/>
            <w:rFonts w:eastAsiaTheme="majorEastAsia"/>
            <w:noProof/>
          </w:rPr>
          <w:t>2.5.5.2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Qualitative Ergebnisse</w:t>
        </w:r>
        <w:r w:rsidR="00C72BE8">
          <w:rPr>
            <w:noProof/>
            <w:webHidden/>
          </w:rPr>
          <w:tab/>
        </w:r>
        <w:r w:rsidR="00C72BE8">
          <w:rPr>
            <w:noProof/>
            <w:webHidden/>
          </w:rPr>
          <w:fldChar w:fldCharType="begin"/>
        </w:r>
        <w:r w:rsidR="00C72BE8">
          <w:rPr>
            <w:noProof/>
            <w:webHidden/>
          </w:rPr>
          <w:instrText xml:space="preserve"> PAGEREF _Toc431377307 \h </w:instrText>
        </w:r>
        <w:r w:rsidR="00C72BE8">
          <w:rPr>
            <w:noProof/>
            <w:webHidden/>
          </w:rPr>
        </w:r>
        <w:r w:rsidR="00C72BE8">
          <w:rPr>
            <w:noProof/>
            <w:webHidden/>
          </w:rPr>
          <w:fldChar w:fldCharType="separate"/>
        </w:r>
        <w:r w:rsidR="001B3174">
          <w:rPr>
            <w:noProof/>
            <w:webHidden/>
          </w:rPr>
          <w:t>50</w:t>
        </w:r>
        <w:r w:rsidR="00C72BE8">
          <w:rPr>
            <w:noProof/>
            <w:webHidden/>
          </w:rPr>
          <w:fldChar w:fldCharType="end"/>
        </w:r>
      </w:hyperlink>
    </w:p>
    <w:p w14:paraId="1FFE4D81" w14:textId="77777777" w:rsidR="00C72BE8" w:rsidRDefault="006A41E9">
      <w:pPr>
        <w:pStyle w:val="Verzeichnis4"/>
        <w:tabs>
          <w:tab w:val="left" w:pos="1540"/>
          <w:tab w:val="right" w:leader="dot" w:pos="8493"/>
        </w:tabs>
        <w:rPr>
          <w:rFonts w:asciiTheme="minorHAnsi" w:eastAsiaTheme="minorEastAsia" w:hAnsiTheme="minorHAnsi" w:cstheme="minorBidi"/>
          <w:i w:val="0"/>
          <w:noProof/>
          <w:szCs w:val="22"/>
        </w:rPr>
      </w:pPr>
      <w:hyperlink w:anchor="_Toc431377308" w:history="1">
        <w:r w:rsidR="00C72BE8" w:rsidRPr="00E86E9C">
          <w:rPr>
            <w:rStyle w:val="Hyperlink"/>
            <w:rFonts w:eastAsiaTheme="majorEastAsia"/>
            <w:noProof/>
          </w:rPr>
          <w:t>2.5.5.3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Zusammenfassung der Ergebnisse</w:t>
        </w:r>
        <w:r w:rsidR="00C72BE8">
          <w:rPr>
            <w:noProof/>
            <w:webHidden/>
          </w:rPr>
          <w:tab/>
        </w:r>
        <w:r w:rsidR="00C72BE8">
          <w:rPr>
            <w:noProof/>
            <w:webHidden/>
          </w:rPr>
          <w:fldChar w:fldCharType="begin"/>
        </w:r>
        <w:r w:rsidR="00C72BE8">
          <w:rPr>
            <w:noProof/>
            <w:webHidden/>
          </w:rPr>
          <w:instrText xml:space="preserve"> PAGEREF _Toc431377308 \h </w:instrText>
        </w:r>
        <w:r w:rsidR="00C72BE8">
          <w:rPr>
            <w:noProof/>
            <w:webHidden/>
          </w:rPr>
        </w:r>
        <w:r w:rsidR="00C72BE8">
          <w:rPr>
            <w:noProof/>
            <w:webHidden/>
          </w:rPr>
          <w:fldChar w:fldCharType="separate"/>
        </w:r>
        <w:r w:rsidR="001B3174">
          <w:rPr>
            <w:noProof/>
            <w:webHidden/>
          </w:rPr>
          <w:t>51</w:t>
        </w:r>
        <w:r w:rsidR="00C72BE8">
          <w:rPr>
            <w:noProof/>
            <w:webHidden/>
          </w:rPr>
          <w:fldChar w:fldCharType="end"/>
        </w:r>
      </w:hyperlink>
    </w:p>
    <w:p w14:paraId="79F0102C" w14:textId="77777777" w:rsidR="00C72BE8" w:rsidRDefault="006A41E9">
      <w:pPr>
        <w:pStyle w:val="Verzeichnis2"/>
        <w:tabs>
          <w:tab w:val="left" w:pos="880"/>
          <w:tab w:val="right" w:leader="dot" w:pos="8493"/>
        </w:tabs>
        <w:rPr>
          <w:rFonts w:asciiTheme="minorHAnsi" w:eastAsiaTheme="minorEastAsia" w:hAnsiTheme="minorHAnsi" w:cstheme="minorBidi"/>
          <w:noProof/>
          <w:szCs w:val="22"/>
        </w:rPr>
      </w:pPr>
      <w:hyperlink w:anchor="_Toc431377309" w:history="1">
        <w:r w:rsidR="00C72BE8" w:rsidRPr="00E86E9C">
          <w:rPr>
            <w:rStyle w:val="Hyperlink"/>
            <w:rFonts w:eastAsiaTheme="majorEastAsia"/>
            <w:noProof/>
          </w:rPr>
          <w:t>2.6</w:t>
        </w:r>
        <w:r w:rsidR="00C72BE8">
          <w:rPr>
            <w:rFonts w:asciiTheme="minorHAnsi" w:eastAsiaTheme="minorEastAsia" w:hAnsiTheme="minorHAnsi" w:cstheme="minorBidi"/>
            <w:noProof/>
            <w:szCs w:val="22"/>
          </w:rPr>
          <w:tab/>
        </w:r>
        <w:r w:rsidR="00C72BE8" w:rsidRPr="00E86E9C">
          <w:rPr>
            <w:rStyle w:val="Hyperlink"/>
            <w:rFonts w:eastAsiaTheme="majorEastAsia"/>
            <w:noProof/>
          </w:rPr>
          <w:t>Überarbeitung des Prototyps</w:t>
        </w:r>
        <w:r w:rsidR="00C72BE8">
          <w:rPr>
            <w:noProof/>
            <w:webHidden/>
          </w:rPr>
          <w:tab/>
        </w:r>
        <w:r w:rsidR="00C72BE8">
          <w:rPr>
            <w:noProof/>
            <w:webHidden/>
          </w:rPr>
          <w:fldChar w:fldCharType="begin"/>
        </w:r>
        <w:r w:rsidR="00C72BE8">
          <w:rPr>
            <w:noProof/>
            <w:webHidden/>
          </w:rPr>
          <w:instrText xml:space="preserve"> PAGEREF _Toc431377309 \h </w:instrText>
        </w:r>
        <w:r w:rsidR="00C72BE8">
          <w:rPr>
            <w:noProof/>
            <w:webHidden/>
          </w:rPr>
        </w:r>
        <w:r w:rsidR="00C72BE8">
          <w:rPr>
            <w:noProof/>
            <w:webHidden/>
          </w:rPr>
          <w:fldChar w:fldCharType="separate"/>
        </w:r>
        <w:r w:rsidR="001B3174">
          <w:rPr>
            <w:noProof/>
            <w:webHidden/>
          </w:rPr>
          <w:t>51</w:t>
        </w:r>
        <w:r w:rsidR="00C72BE8">
          <w:rPr>
            <w:noProof/>
            <w:webHidden/>
          </w:rPr>
          <w:fldChar w:fldCharType="end"/>
        </w:r>
      </w:hyperlink>
    </w:p>
    <w:p w14:paraId="09A95EAD" w14:textId="77777777" w:rsidR="00C72BE8" w:rsidRDefault="006A41E9">
      <w:pPr>
        <w:pStyle w:val="Verzeichnis1"/>
        <w:rPr>
          <w:rFonts w:asciiTheme="minorHAnsi" w:eastAsiaTheme="minorEastAsia" w:hAnsiTheme="minorHAnsi" w:cstheme="minorBidi"/>
          <w:noProof/>
          <w:sz w:val="22"/>
          <w:szCs w:val="22"/>
        </w:rPr>
      </w:pPr>
      <w:hyperlink w:anchor="_Toc431377310" w:history="1">
        <w:r w:rsidR="00C72BE8" w:rsidRPr="00E86E9C">
          <w:rPr>
            <w:rStyle w:val="Hyperlink"/>
            <w:rFonts w:eastAsiaTheme="majorEastAsia"/>
            <w:noProof/>
          </w:rPr>
          <w:t>3</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Projektabschluss</w:t>
        </w:r>
        <w:r w:rsidR="00C72BE8">
          <w:rPr>
            <w:noProof/>
            <w:webHidden/>
          </w:rPr>
          <w:tab/>
        </w:r>
        <w:r w:rsidR="00C72BE8">
          <w:rPr>
            <w:noProof/>
            <w:webHidden/>
          </w:rPr>
          <w:fldChar w:fldCharType="begin"/>
        </w:r>
        <w:r w:rsidR="00C72BE8">
          <w:rPr>
            <w:noProof/>
            <w:webHidden/>
          </w:rPr>
          <w:instrText xml:space="preserve"> PAGEREF _Toc431377310 \h </w:instrText>
        </w:r>
        <w:r w:rsidR="00C72BE8">
          <w:rPr>
            <w:noProof/>
            <w:webHidden/>
          </w:rPr>
        </w:r>
        <w:r w:rsidR="00C72BE8">
          <w:rPr>
            <w:noProof/>
            <w:webHidden/>
          </w:rPr>
          <w:fldChar w:fldCharType="separate"/>
        </w:r>
        <w:r w:rsidR="001B3174">
          <w:rPr>
            <w:noProof/>
            <w:webHidden/>
          </w:rPr>
          <w:t>51</w:t>
        </w:r>
        <w:r w:rsidR="00C72BE8">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1F85CCA9" w14:textId="77777777" w:rsidR="00C72BE8" w:rsidRDefault="00246EB0">
      <w:pPr>
        <w:pStyle w:val="Abbildungsverzeichnis"/>
        <w:tabs>
          <w:tab w:val="right" w:leader="dot" w:pos="8493"/>
        </w:tabs>
        <w:rPr>
          <w:rFonts w:asciiTheme="minorHAnsi" w:eastAsiaTheme="minorEastAsia" w:hAnsiTheme="minorHAnsi" w:cstheme="minorBidi"/>
          <w:noProof/>
          <w:szCs w:val="22"/>
        </w:rPr>
      </w:pPr>
      <w:r>
        <w:fldChar w:fldCharType="begin"/>
      </w:r>
      <w:r w:rsidR="00FA494F">
        <w:instrText xml:space="preserve"> TOC \h \z \c "Abbildung" </w:instrText>
      </w:r>
      <w:r>
        <w:fldChar w:fldCharType="separate"/>
      </w:r>
      <w:hyperlink w:anchor="_Toc431377311" w:history="1">
        <w:r w:rsidR="00C72BE8" w:rsidRPr="009500C2">
          <w:rPr>
            <w:rStyle w:val="Hyperlink"/>
            <w:noProof/>
          </w:rPr>
          <w:t>Abbildung 1 Beispiel Begriffe Navigation</w:t>
        </w:r>
        <w:r w:rsidR="00C72BE8">
          <w:rPr>
            <w:noProof/>
            <w:webHidden/>
          </w:rPr>
          <w:tab/>
        </w:r>
        <w:r w:rsidR="00C72BE8">
          <w:rPr>
            <w:noProof/>
            <w:webHidden/>
          </w:rPr>
          <w:fldChar w:fldCharType="begin"/>
        </w:r>
        <w:r w:rsidR="00C72BE8">
          <w:rPr>
            <w:noProof/>
            <w:webHidden/>
          </w:rPr>
          <w:instrText xml:space="preserve"> PAGEREF _Toc431377311 \h </w:instrText>
        </w:r>
        <w:r w:rsidR="00C72BE8">
          <w:rPr>
            <w:noProof/>
            <w:webHidden/>
          </w:rPr>
        </w:r>
        <w:r w:rsidR="00C72BE8">
          <w:rPr>
            <w:noProof/>
            <w:webHidden/>
          </w:rPr>
          <w:fldChar w:fldCharType="separate"/>
        </w:r>
        <w:r w:rsidR="001B3174">
          <w:rPr>
            <w:noProof/>
            <w:webHidden/>
          </w:rPr>
          <w:t>22</w:t>
        </w:r>
        <w:r w:rsidR="00C72BE8">
          <w:rPr>
            <w:noProof/>
            <w:webHidden/>
          </w:rPr>
          <w:fldChar w:fldCharType="end"/>
        </w:r>
      </w:hyperlink>
    </w:p>
    <w:p w14:paraId="6B092A83"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2" w:history="1">
        <w:r w:rsidR="00C72BE8" w:rsidRPr="009500C2">
          <w:rPr>
            <w:rStyle w:val="Hyperlink"/>
            <w:noProof/>
          </w:rPr>
          <w:t>Abbildung 2 Imperia GUI (Ausschnitt)</w:t>
        </w:r>
        <w:r w:rsidR="00C72BE8">
          <w:rPr>
            <w:noProof/>
            <w:webHidden/>
          </w:rPr>
          <w:tab/>
        </w:r>
        <w:r w:rsidR="00C72BE8">
          <w:rPr>
            <w:noProof/>
            <w:webHidden/>
          </w:rPr>
          <w:fldChar w:fldCharType="begin"/>
        </w:r>
        <w:r w:rsidR="00C72BE8">
          <w:rPr>
            <w:noProof/>
            <w:webHidden/>
          </w:rPr>
          <w:instrText xml:space="preserve"> PAGEREF _Toc431377312 \h </w:instrText>
        </w:r>
        <w:r w:rsidR="00C72BE8">
          <w:rPr>
            <w:noProof/>
            <w:webHidden/>
          </w:rPr>
        </w:r>
        <w:r w:rsidR="00C72BE8">
          <w:rPr>
            <w:noProof/>
            <w:webHidden/>
          </w:rPr>
          <w:fldChar w:fldCharType="separate"/>
        </w:r>
        <w:r w:rsidR="001B3174">
          <w:rPr>
            <w:noProof/>
            <w:webHidden/>
          </w:rPr>
          <w:t>25</w:t>
        </w:r>
        <w:r w:rsidR="00C72BE8">
          <w:rPr>
            <w:noProof/>
            <w:webHidden/>
          </w:rPr>
          <w:fldChar w:fldCharType="end"/>
        </w:r>
      </w:hyperlink>
    </w:p>
    <w:p w14:paraId="59B0C97E"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3" w:history="1">
        <w:r w:rsidR="00C72BE8" w:rsidRPr="009500C2">
          <w:rPr>
            <w:rStyle w:val="Hyperlink"/>
            <w:noProof/>
          </w:rPr>
          <w:t>Abbildung 3  Prototyp Home</w:t>
        </w:r>
        <w:r w:rsidR="00C72BE8">
          <w:rPr>
            <w:noProof/>
            <w:webHidden/>
          </w:rPr>
          <w:tab/>
        </w:r>
        <w:r w:rsidR="00C72BE8">
          <w:rPr>
            <w:noProof/>
            <w:webHidden/>
          </w:rPr>
          <w:fldChar w:fldCharType="begin"/>
        </w:r>
        <w:r w:rsidR="00C72BE8">
          <w:rPr>
            <w:noProof/>
            <w:webHidden/>
          </w:rPr>
          <w:instrText xml:space="preserve"> PAGEREF _Toc431377313 \h </w:instrText>
        </w:r>
        <w:r w:rsidR="00C72BE8">
          <w:rPr>
            <w:noProof/>
            <w:webHidden/>
          </w:rPr>
        </w:r>
        <w:r w:rsidR="00C72BE8">
          <w:rPr>
            <w:noProof/>
            <w:webHidden/>
          </w:rPr>
          <w:fldChar w:fldCharType="separate"/>
        </w:r>
        <w:r w:rsidR="001B3174">
          <w:rPr>
            <w:noProof/>
            <w:webHidden/>
          </w:rPr>
          <w:t>28</w:t>
        </w:r>
        <w:r w:rsidR="00C72BE8">
          <w:rPr>
            <w:noProof/>
            <w:webHidden/>
          </w:rPr>
          <w:fldChar w:fldCharType="end"/>
        </w:r>
      </w:hyperlink>
    </w:p>
    <w:p w14:paraId="6E2EC1CF"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4" w:history="1">
        <w:r w:rsidR="00C72BE8" w:rsidRPr="009500C2">
          <w:rPr>
            <w:rStyle w:val="Hyperlink"/>
            <w:noProof/>
          </w:rPr>
          <w:t>Abbildung 4 Prototyp Mein RZ-Account</w:t>
        </w:r>
        <w:r w:rsidR="00C72BE8">
          <w:rPr>
            <w:noProof/>
            <w:webHidden/>
          </w:rPr>
          <w:tab/>
        </w:r>
        <w:r w:rsidR="00C72BE8">
          <w:rPr>
            <w:noProof/>
            <w:webHidden/>
          </w:rPr>
          <w:fldChar w:fldCharType="begin"/>
        </w:r>
        <w:r w:rsidR="00C72BE8">
          <w:rPr>
            <w:noProof/>
            <w:webHidden/>
          </w:rPr>
          <w:instrText xml:space="preserve"> PAGEREF _Toc431377314 \h </w:instrText>
        </w:r>
        <w:r w:rsidR="00C72BE8">
          <w:rPr>
            <w:noProof/>
            <w:webHidden/>
          </w:rPr>
        </w:r>
        <w:r w:rsidR="00C72BE8">
          <w:rPr>
            <w:noProof/>
            <w:webHidden/>
          </w:rPr>
          <w:fldChar w:fldCharType="separate"/>
        </w:r>
        <w:r w:rsidR="001B3174">
          <w:rPr>
            <w:noProof/>
            <w:webHidden/>
          </w:rPr>
          <w:t>29</w:t>
        </w:r>
        <w:r w:rsidR="00C72BE8">
          <w:rPr>
            <w:noProof/>
            <w:webHidden/>
          </w:rPr>
          <w:fldChar w:fldCharType="end"/>
        </w:r>
      </w:hyperlink>
    </w:p>
    <w:p w14:paraId="12CE16A4"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5" w:history="1">
        <w:r w:rsidR="00C72BE8" w:rsidRPr="009500C2">
          <w:rPr>
            <w:rStyle w:val="Hyperlink"/>
            <w:noProof/>
          </w:rPr>
          <w:t>Abbildung 5 Prototyp E-Mail</w:t>
        </w:r>
        <w:r w:rsidR="00C72BE8">
          <w:rPr>
            <w:noProof/>
            <w:webHidden/>
          </w:rPr>
          <w:tab/>
        </w:r>
        <w:r w:rsidR="00C72BE8">
          <w:rPr>
            <w:noProof/>
            <w:webHidden/>
          </w:rPr>
          <w:fldChar w:fldCharType="begin"/>
        </w:r>
        <w:r w:rsidR="00C72BE8">
          <w:rPr>
            <w:noProof/>
            <w:webHidden/>
          </w:rPr>
          <w:instrText xml:space="preserve"> PAGEREF _Toc431377315 \h </w:instrText>
        </w:r>
        <w:r w:rsidR="00C72BE8">
          <w:rPr>
            <w:noProof/>
            <w:webHidden/>
          </w:rPr>
        </w:r>
        <w:r w:rsidR="00C72BE8">
          <w:rPr>
            <w:noProof/>
            <w:webHidden/>
          </w:rPr>
          <w:fldChar w:fldCharType="separate"/>
        </w:r>
        <w:r w:rsidR="001B3174">
          <w:rPr>
            <w:noProof/>
            <w:webHidden/>
          </w:rPr>
          <w:t>30</w:t>
        </w:r>
        <w:r w:rsidR="00C72BE8">
          <w:rPr>
            <w:noProof/>
            <w:webHidden/>
          </w:rPr>
          <w:fldChar w:fldCharType="end"/>
        </w:r>
      </w:hyperlink>
    </w:p>
    <w:p w14:paraId="07474F8C"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6" w:history="1">
        <w:r w:rsidR="00C72BE8" w:rsidRPr="009500C2">
          <w:rPr>
            <w:rStyle w:val="Hyperlink"/>
            <w:noProof/>
          </w:rPr>
          <w:t>Abbildung 6 Prototyp Software</w:t>
        </w:r>
        <w:r w:rsidR="00C72BE8">
          <w:rPr>
            <w:noProof/>
            <w:webHidden/>
          </w:rPr>
          <w:tab/>
        </w:r>
        <w:r w:rsidR="00C72BE8">
          <w:rPr>
            <w:noProof/>
            <w:webHidden/>
          </w:rPr>
          <w:fldChar w:fldCharType="begin"/>
        </w:r>
        <w:r w:rsidR="00C72BE8">
          <w:rPr>
            <w:noProof/>
            <w:webHidden/>
          </w:rPr>
          <w:instrText xml:space="preserve"> PAGEREF _Toc431377316 \h </w:instrText>
        </w:r>
        <w:r w:rsidR="00C72BE8">
          <w:rPr>
            <w:noProof/>
            <w:webHidden/>
          </w:rPr>
        </w:r>
        <w:r w:rsidR="00C72BE8">
          <w:rPr>
            <w:noProof/>
            <w:webHidden/>
          </w:rPr>
          <w:fldChar w:fldCharType="separate"/>
        </w:r>
        <w:r w:rsidR="001B3174">
          <w:rPr>
            <w:noProof/>
            <w:webHidden/>
          </w:rPr>
          <w:t>31</w:t>
        </w:r>
        <w:r w:rsidR="00C72BE8">
          <w:rPr>
            <w:noProof/>
            <w:webHidden/>
          </w:rPr>
          <w:fldChar w:fldCharType="end"/>
        </w:r>
      </w:hyperlink>
    </w:p>
    <w:p w14:paraId="55C369A7"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7" w:history="1">
        <w:r w:rsidR="00C72BE8" w:rsidRPr="009500C2">
          <w:rPr>
            <w:rStyle w:val="Hyperlink"/>
            <w:noProof/>
          </w:rPr>
          <w:t>Abbildung 7 Prototyp Hardware</w:t>
        </w:r>
        <w:r w:rsidR="00C72BE8">
          <w:rPr>
            <w:noProof/>
            <w:webHidden/>
          </w:rPr>
          <w:tab/>
        </w:r>
        <w:r w:rsidR="00C72BE8">
          <w:rPr>
            <w:noProof/>
            <w:webHidden/>
          </w:rPr>
          <w:fldChar w:fldCharType="begin"/>
        </w:r>
        <w:r w:rsidR="00C72BE8">
          <w:rPr>
            <w:noProof/>
            <w:webHidden/>
          </w:rPr>
          <w:instrText xml:space="preserve"> PAGEREF _Toc431377317 \h </w:instrText>
        </w:r>
        <w:r w:rsidR="00C72BE8">
          <w:rPr>
            <w:noProof/>
            <w:webHidden/>
          </w:rPr>
        </w:r>
        <w:r w:rsidR="00C72BE8">
          <w:rPr>
            <w:noProof/>
            <w:webHidden/>
          </w:rPr>
          <w:fldChar w:fldCharType="separate"/>
        </w:r>
        <w:r w:rsidR="001B3174">
          <w:rPr>
            <w:noProof/>
            <w:webHidden/>
          </w:rPr>
          <w:t>32</w:t>
        </w:r>
        <w:r w:rsidR="00C72BE8">
          <w:rPr>
            <w:noProof/>
            <w:webHidden/>
          </w:rPr>
          <w:fldChar w:fldCharType="end"/>
        </w:r>
      </w:hyperlink>
    </w:p>
    <w:p w14:paraId="44B9038F"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8" w:history="1">
        <w:r w:rsidR="00C72BE8" w:rsidRPr="009500C2">
          <w:rPr>
            <w:rStyle w:val="Hyperlink"/>
            <w:noProof/>
          </w:rPr>
          <w:t>Abbildung 8 Prototyp Dienste</w:t>
        </w:r>
        <w:r w:rsidR="00C72BE8">
          <w:rPr>
            <w:noProof/>
            <w:webHidden/>
          </w:rPr>
          <w:tab/>
        </w:r>
        <w:r w:rsidR="00C72BE8">
          <w:rPr>
            <w:noProof/>
            <w:webHidden/>
          </w:rPr>
          <w:fldChar w:fldCharType="begin"/>
        </w:r>
        <w:r w:rsidR="00C72BE8">
          <w:rPr>
            <w:noProof/>
            <w:webHidden/>
          </w:rPr>
          <w:instrText xml:space="preserve"> PAGEREF _Toc431377318 \h </w:instrText>
        </w:r>
        <w:r w:rsidR="00C72BE8">
          <w:rPr>
            <w:noProof/>
            <w:webHidden/>
          </w:rPr>
        </w:r>
        <w:r w:rsidR="00C72BE8">
          <w:rPr>
            <w:noProof/>
            <w:webHidden/>
          </w:rPr>
          <w:fldChar w:fldCharType="separate"/>
        </w:r>
        <w:r w:rsidR="001B3174">
          <w:rPr>
            <w:noProof/>
            <w:webHidden/>
          </w:rPr>
          <w:t>33</w:t>
        </w:r>
        <w:r w:rsidR="00C72BE8">
          <w:rPr>
            <w:noProof/>
            <w:webHidden/>
          </w:rPr>
          <w:fldChar w:fldCharType="end"/>
        </w:r>
      </w:hyperlink>
    </w:p>
    <w:p w14:paraId="08CA6144"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19" w:history="1">
        <w:r w:rsidR="00C72BE8" w:rsidRPr="009500C2">
          <w:rPr>
            <w:rStyle w:val="Hyperlink"/>
            <w:noProof/>
          </w:rPr>
          <w:t>Abbildung 9 Prototyp Drucken &amp; Fax</w:t>
        </w:r>
        <w:r w:rsidR="00C72BE8">
          <w:rPr>
            <w:noProof/>
            <w:webHidden/>
          </w:rPr>
          <w:tab/>
        </w:r>
        <w:r w:rsidR="00C72BE8">
          <w:rPr>
            <w:noProof/>
            <w:webHidden/>
          </w:rPr>
          <w:fldChar w:fldCharType="begin"/>
        </w:r>
        <w:r w:rsidR="00C72BE8">
          <w:rPr>
            <w:noProof/>
            <w:webHidden/>
          </w:rPr>
          <w:instrText xml:space="preserve"> PAGEREF _Toc431377319 \h </w:instrText>
        </w:r>
        <w:r w:rsidR="00C72BE8">
          <w:rPr>
            <w:noProof/>
            <w:webHidden/>
          </w:rPr>
        </w:r>
        <w:r w:rsidR="00C72BE8">
          <w:rPr>
            <w:noProof/>
            <w:webHidden/>
          </w:rPr>
          <w:fldChar w:fldCharType="separate"/>
        </w:r>
        <w:r w:rsidR="001B3174">
          <w:rPr>
            <w:noProof/>
            <w:webHidden/>
          </w:rPr>
          <w:t>34</w:t>
        </w:r>
        <w:r w:rsidR="00C72BE8">
          <w:rPr>
            <w:noProof/>
            <w:webHidden/>
          </w:rPr>
          <w:fldChar w:fldCharType="end"/>
        </w:r>
      </w:hyperlink>
    </w:p>
    <w:p w14:paraId="570218C9"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0" w:history="1">
        <w:r w:rsidR="00C72BE8" w:rsidRPr="009500C2">
          <w:rPr>
            <w:rStyle w:val="Hyperlink"/>
            <w:noProof/>
          </w:rPr>
          <w:t>Abbildung 10 Prototyp WLAN &amp; Internetzugang</w:t>
        </w:r>
        <w:r w:rsidR="00C72BE8">
          <w:rPr>
            <w:noProof/>
            <w:webHidden/>
          </w:rPr>
          <w:tab/>
        </w:r>
        <w:r w:rsidR="00C72BE8">
          <w:rPr>
            <w:noProof/>
            <w:webHidden/>
          </w:rPr>
          <w:fldChar w:fldCharType="begin"/>
        </w:r>
        <w:r w:rsidR="00C72BE8">
          <w:rPr>
            <w:noProof/>
            <w:webHidden/>
          </w:rPr>
          <w:instrText xml:space="preserve"> PAGEREF _Toc431377320 \h </w:instrText>
        </w:r>
        <w:r w:rsidR="00C72BE8">
          <w:rPr>
            <w:noProof/>
            <w:webHidden/>
          </w:rPr>
        </w:r>
        <w:r w:rsidR="00C72BE8">
          <w:rPr>
            <w:noProof/>
            <w:webHidden/>
          </w:rPr>
          <w:fldChar w:fldCharType="separate"/>
        </w:r>
        <w:r w:rsidR="001B3174">
          <w:rPr>
            <w:noProof/>
            <w:webHidden/>
          </w:rPr>
          <w:t>35</w:t>
        </w:r>
        <w:r w:rsidR="00C72BE8">
          <w:rPr>
            <w:noProof/>
            <w:webHidden/>
          </w:rPr>
          <w:fldChar w:fldCharType="end"/>
        </w:r>
      </w:hyperlink>
    </w:p>
    <w:p w14:paraId="067DC1DF"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1" w:history="1">
        <w:r w:rsidR="00C72BE8" w:rsidRPr="009500C2">
          <w:rPr>
            <w:rStyle w:val="Hyperlink"/>
            <w:noProof/>
          </w:rPr>
          <w:t>Abbildung 11 Prototyp CIP-Pools</w:t>
        </w:r>
        <w:r w:rsidR="00C72BE8">
          <w:rPr>
            <w:noProof/>
            <w:webHidden/>
          </w:rPr>
          <w:tab/>
        </w:r>
        <w:r w:rsidR="00C72BE8">
          <w:rPr>
            <w:noProof/>
            <w:webHidden/>
          </w:rPr>
          <w:fldChar w:fldCharType="begin"/>
        </w:r>
        <w:r w:rsidR="00C72BE8">
          <w:rPr>
            <w:noProof/>
            <w:webHidden/>
          </w:rPr>
          <w:instrText xml:space="preserve"> PAGEREF _Toc431377321 \h </w:instrText>
        </w:r>
        <w:r w:rsidR="00C72BE8">
          <w:rPr>
            <w:noProof/>
            <w:webHidden/>
          </w:rPr>
        </w:r>
        <w:r w:rsidR="00C72BE8">
          <w:rPr>
            <w:noProof/>
            <w:webHidden/>
          </w:rPr>
          <w:fldChar w:fldCharType="separate"/>
        </w:r>
        <w:r w:rsidR="001B3174">
          <w:rPr>
            <w:noProof/>
            <w:webHidden/>
          </w:rPr>
          <w:t>36</w:t>
        </w:r>
        <w:r w:rsidR="00C72BE8">
          <w:rPr>
            <w:noProof/>
            <w:webHidden/>
          </w:rPr>
          <w:fldChar w:fldCharType="end"/>
        </w:r>
      </w:hyperlink>
    </w:p>
    <w:p w14:paraId="21833C3D"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2" w:history="1">
        <w:r w:rsidR="00C72BE8" w:rsidRPr="009500C2">
          <w:rPr>
            <w:rStyle w:val="Hyperlink"/>
            <w:noProof/>
          </w:rPr>
          <w:t>Abbildung 12 Prototyp Lehre &amp; Fortbildung</w:t>
        </w:r>
        <w:r w:rsidR="00C72BE8">
          <w:rPr>
            <w:noProof/>
            <w:webHidden/>
          </w:rPr>
          <w:tab/>
        </w:r>
        <w:r w:rsidR="00C72BE8">
          <w:rPr>
            <w:noProof/>
            <w:webHidden/>
          </w:rPr>
          <w:fldChar w:fldCharType="begin"/>
        </w:r>
        <w:r w:rsidR="00C72BE8">
          <w:rPr>
            <w:noProof/>
            <w:webHidden/>
          </w:rPr>
          <w:instrText xml:space="preserve"> PAGEREF _Toc431377322 \h </w:instrText>
        </w:r>
        <w:r w:rsidR="00C72BE8">
          <w:rPr>
            <w:noProof/>
            <w:webHidden/>
          </w:rPr>
        </w:r>
        <w:r w:rsidR="00C72BE8">
          <w:rPr>
            <w:noProof/>
            <w:webHidden/>
          </w:rPr>
          <w:fldChar w:fldCharType="separate"/>
        </w:r>
        <w:r w:rsidR="001B3174">
          <w:rPr>
            <w:noProof/>
            <w:webHidden/>
          </w:rPr>
          <w:t>37</w:t>
        </w:r>
        <w:r w:rsidR="00C72BE8">
          <w:rPr>
            <w:noProof/>
            <w:webHidden/>
          </w:rPr>
          <w:fldChar w:fldCharType="end"/>
        </w:r>
      </w:hyperlink>
    </w:p>
    <w:p w14:paraId="42AABACA"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3" w:history="1">
        <w:r w:rsidR="00C72BE8" w:rsidRPr="009500C2">
          <w:rPr>
            <w:rStyle w:val="Hyperlink"/>
            <w:noProof/>
          </w:rPr>
          <w:t>Abbildung 13 Prototyp Verwaltung</w:t>
        </w:r>
        <w:r w:rsidR="00C72BE8">
          <w:rPr>
            <w:noProof/>
            <w:webHidden/>
          </w:rPr>
          <w:tab/>
        </w:r>
        <w:r w:rsidR="00C72BE8">
          <w:rPr>
            <w:noProof/>
            <w:webHidden/>
          </w:rPr>
          <w:fldChar w:fldCharType="begin"/>
        </w:r>
        <w:r w:rsidR="00C72BE8">
          <w:rPr>
            <w:noProof/>
            <w:webHidden/>
          </w:rPr>
          <w:instrText xml:space="preserve"> PAGEREF _Toc431377323 \h </w:instrText>
        </w:r>
        <w:r w:rsidR="00C72BE8">
          <w:rPr>
            <w:noProof/>
            <w:webHidden/>
          </w:rPr>
        </w:r>
        <w:r w:rsidR="00C72BE8">
          <w:rPr>
            <w:noProof/>
            <w:webHidden/>
          </w:rPr>
          <w:fldChar w:fldCharType="separate"/>
        </w:r>
        <w:r w:rsidR="001B3174">
          <w:rPr>
            <w:noProof/>
            <w:webHidden/>
          </w:rPr>
          <w:t>38</w:t>
        </w:r>
        <w:r w:rsidR="00C72BE8">
          <w:rPr>
            <w:noProof/>
            <w:webHidden/>
          </w:rPr>
          <w:fldChar w:fldCharType="end"/>
        </w:r>
      </w:hyperlink>
    </w:p>
    <w:p w14:paraId="2ACCADED"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4" w:history="1">
        <w:r w:rsidR="00C72BE8" w:rsidRPr="009500C2">
          <w:rPr>
            <w:rStyle w:val="Hyperlink"/>
            <w:noProof/>
          </w:rPr>
          <w:t>Abbildung 14 Prototyp Über Uns</w:t>
        </w:r>
        <w:r w:rsidR="00C72BE8">
          <w:rPr>
            <w:noProof/>
            <w:webHidden/>
          </w:rPr>
          <w:tab/>
        </w:r>
        <w:r w:rsidR="00C72BE8">
          <w:rPr>
            <w:noProof/>
            <w:webHidden/>
          </w:rPr>
          <w:fldChar w:fldCharType="begin"/>
        </w:r>
        <w:r w:rsidR="00C72BE8">
          <w:rPr>
            <w:noProof/>
            <w:webHidden/>
          </w:rPr>
          <w:instrText xml:space="preserve"> PAGEREF _Toc431377324 \h </w:instrText>
        </w:r>
        <w:r w:rsidR="00C72BE8">
          <w:rPr>
            <w:noProof/>
            <w:webHidden/>
          </w:rPr>
        </w:r>
        <w:r w:rsidR="00C72BE8">
          <w:rPr>
            <w:noProof/>
            <w:webHidden/>
          </w:rPr>
          <w:fldChar w:fldCharType="separate"/>
        </w:r>
        <w:r w:rsidR="001B3174">
          <w:rPr>
            <w:noProof/>
            <w:webHidden/>
          </w:rPr>
          <w:t>39</w:t>
        </w:r>
        <w:r w:rsidR="00C72BE8">
          <w:rPr>
            <w:noProof/>
            <w:webHidden/>
          </w:rPr>
          <w:fldChar w:fldCharType="end"/>
        </w:r>
      </w:hyperlink>
    </w:p>
    <w:p w14:paraId="09392F13"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5" w:history="1">
        <w:r w:rsidR="00C72BE8" w:rsidRPr="009500C2">
          <w:rPr>
            <w:rStyle w:val="Hyperlink"/>
            <w:noProof/>
          </w:rPr>
          <w:t>Abbildung 15 Prototyp FAQ</w:t>
        </w:r>
        <w:r w:rsidR="00C72BE8">
          <w:rPr>
            <w:noProof/>
            <w:webHidden/>
          </w:rPr>
          <w:tab/>
        </w:r>
        <w:r w:rsidR="00C72BE8">
          <w:rPr>
            <w:noProof/>
            <w:webHidden/>
          </w:rPr>
          <w:fldChar w:fldCharType="begin"/>
        </w:r>
        <w:r w:rsidR="00C72BE8">
          <w:rPr>
            <w:noProof/>
            <w:webHidden/>
          </w:rPr>
          <w:instrText xml:space="preserve"> PAGEREF _Toc431377325 \h </w:instrText>
        </w:r>
        <w:r w:rsidR="00C72BE8">
          <w:rPr>
            <w:noProof/>
            <w:webHidden/>
          </w:rPr>
        </w:r>
        <w:r w:rsidR="00C72BE8">
          <w:rPr>
            <w:noProof/>
            <w:webHidden/>
          </w:rPr>
          <w:fldChar w:fldCharType="separate"/>
        </w:r>
        <w:r w:rsidR="001B3174">
          <w:rPr>
            <w:noProof/>
            <w:webHidden/>
          </w:rPr>
          <w:t>40</w:t>
        </w:r>
        <w:r w:rsidR="00C72BE8">
          <w:rPr>
            <w:noProof/>
            <w:webHidden/>
          </w:rPr>
          <w:fldChar w:fldCharType="end"/>
        </w:r>
      </w:hyperlink>
    </w:p>
    <w:p w14:paraId="71CF9470"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6" w:history="1">
        <w:r w:rsidR="00C72BE8" w:rsidRPr="009500C2">
          <w:rPr>
            <w:rStyle w:val="Hyperlink"/>
            <w:noProof/>
          </w:rPr>
          <w:t>Abbildung 16 SUS Score Probanden Original Webseite</w:t>
        </w:r>
        <w:r w:rsidR="00C72BE8">
          <w:rPr>
            <w:noProof/>
            <w:webHidden/>
          </w:rPr>
          <w:tab/>
        </w:r>
        <w:r w:rsidR="00C72BE8">
          <w:rPr>
            <w:noProof/>
            <w:webHidden/>
          </w:rPr>
          <w:fldChar w:fldCharType="begin"/>
        </w:r>
        <w:r w:rsidR="00C72BE8">
          <w:rPr>
            <w:noProof/>
            <w:webHidden/>
          </w:rPr>
          <w:instrText xml:space="preserve"> PAGEREF _Toc431377326 \h </w:instrText>
        </w:r>
        <w:r w:rsidR="00C72BE8">
          <w:rPr>
            <w:noProof/>
            <w:webHidden/>
          </w:rPr>
        </w:r>
        <w:r w:rsidR="00C72BE8">
          <w:rPr>
            <w:noProof/>
            <w:webHidden/>
          </w:rPr>
          <w:fldChar w:fldCharType="separate"/>
        </w:r>
        <w:r w:rsidR="001B3174">
          <w:rPr>
            <w:noProof/>
            <w:webHidden/>
          </w:rPr>
          <w:t>48</w:t>
        </w:r>
        <w:r w:rsidR="00C72BE8">
          <w:rPr>
            <w:noProof/>
            <w:webHidden/>
          </w:rPr>
          <w:fldChar w:fldCharType="end"/>
        </w:r>
      </w:hyperlink>
    </w:p>
    <w:p w14:paraId="437E70CB"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7" w:history="1">
        <w:r w:rsidR="00C72BE8" w:rsidRPr="009500C2">
          <w:rPr>
            <w:rStyle w:val="Hyperlink"/>
            <w:noProof/>
          </w:rPr>
          <w:t>Abbildung 17 SUS Score Probanden Redesign</w:t>
        </w:r>
        <w:r w:rsidR="00C72BE8">
          <w:rPr>
            <w:noProof/>
            <w:webHidden/>
          </w:rPr>
          <w:tab/>
        </w:r>
        <w:r w:rsidR="00C72BE8">
          <w:rPr>
            <w:noProof/>
            <w:webHidden/>
          </w:rPr>
          <w:fldChar w:fldCharType="begin"/>
        </w:r>
        <w:r w:rsidR="00C72BE8">
          <w:rPr>
            <w:noProof/>
            <w:webHidden/>
          </w:rPr>
          <w:instrText xml:space="preserve"> PAGEREF _Toc431377327 \h </w:instrText>
        </w:r>
        <w:r w:rsidR="00C72BE8">
          <w:rPr>
            <w:noProof/>
            <w:webHidden/>
          </w:rPr>
        </w:r>
        <w:r w:rsidR="00C72BE8">
          <w:rPr>
            <w:noProof/>
            <w:webHidden/>
          </w:rPr>
          <w:fldChar w:fldCharType="separate"/>
        </w:r>
        <w:r w:rsidR="001B3174">
          <w:rPr>
            <w:noProof/>
            <w:webHidden/>
          </w:rPr>
          <w:t>48</w:t>
        </w:r>
        <w:r w:rsidR="00C72BE8">
          <w:rPr>
            <w:noProof/>
            <w:webHidden/>
          </w:rPr>
          <w:fldChar w:fldCharType="end"/>
        </w:r>
      </w:hyperlink>
    </w:p>
    <w:p w14:paraId="64B9E8FF"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8" w:history="1">
        <w:r w:rsidR="00C72BE8" w:rsidRPr="009500C2">
          <w:rPr>
            <w:rStyle w:val="Hyperlink"/>
            <w:noProof/>
          </w:rPr>
          <w:t>Abbildung 18 AttrakDiff Wortpaare</w:t>
        </w:r>
        <w:r w:rsidR="00C72BE8">
          <w:rPr>
            <w:noProof/>
            <w:webHidden/>
          </w:rPr>
          <w:tab/>
        </w:r>
        <w:r w:rsidR="00C72BE8">
          <w:rPr>
            <w:noProof/>
            <w:webHidden/>
          </w:rPr>
          <w:fldChar w:fldCharType="begin"/>
        </w:r>
        <w:r w:rsidR="00C72BE8">
          <w:rPr>
            <w:noProof/>
            <w:webHidden/>
          </w:rPr>
          <w:instrText xml:space="preserve"> PAGEREF _Toc431377328 \h </w:instrText>
        </w:r>
        <w:r w:rsidR="00C72BE8">
          <w:rPr>
            <w:noProof/>
            <w:webHidden/>
          </w:rPr>
        </w:r>
        <w:r w:rsidR="00C72BE8">
          <w:rPr>
            <w:noProof/>
            <w:webHidden/>
          </w:rPr>
          <w:fldChar w:fldCharType="separate"/>
        </w:r>
        <w:r w:rsidR="001B3174">
          <w:rPr>
            <w:noProof/>
            <w:webHidden/>
          </w:rPr>
          <w:t>49</w:t>
        </w:r>
        <w:r w:rsidR="00C72BE8">
          <w:rPr>
            <w:noProof/>
            <w:webHidden/>
          </w:rPr>
          <w:fldChar w:fldCharType="end"/>
        </w:r>
      </w:hyperlink>
    </w:p>
    <w:p w14:paraId="4B2C62E4"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29" w:history="1">
        <w:r w:rsidR="00C72BE8" w:rsidRPr="009500C2">
          <w:rPr>
            <w:rStyle w:val="Hyperlink"/>
            <w:noProof/>
          </w:rPr>
          <w:t>Abbildung 19 Vergleich AttrakDiff</w:t>
        </w:r>
        <w:r w:rsidR="00C72BE8">
          <w:rPr>
            <w:noProof/>
            <w:webHidden/>
          </w:rPr>
          <w:tab/>
        </w:r>
        <w:r w:rsidR="00C72BE8">
          <w:rPr>
            <w:noProof/>
            <w:webHidden/>
          </w:rPr>
          <w:fldChar w:fldCharType="begin"/>
        </w:r>
        <w:r w:rsidR="00C72BE8">
          <w:rPr>
            <w:noProof/>
            <w:webHidden/>
          </w:rPr>
          <w:instrText xml:space="preserve"> PAGEREF _Toc431377329 \h </w:instrText>
        </w:r>
        <w:r w:rsidR="00C72BE8">
          <w:rPr>
            <w:noProof/>
            <w:webHidden/>
          </w:rPr>
        </w:r>
        <w:r w:rsidR="00C72BE8">
          <w:rPr>
            <w:noProof/>
            <w:webHidden/>
          </w:rPr>
          <w:fldChar w:fldCharType="separate"/>
        </w:r>
        <w:r w:rsidR="001B3174">
          <w:rPr>
            <w:noProof/>
            <w:webHidden/>
          </w:rPr>
          <w:t>50</w:t>
        </w:r>
        <w:r w:rsidR="00C72BE8">
          <w:rPr>
            <w:noProof/>
            <w:webHidden/>
          </w:rPr>
          <w:fldChar w:fldCharType="end"/>
        </w:r>
      </w:hyperlink>
    </w:p>
    <w:p w14:paraId="00DAA005" w14:textId="77777777" w:rsidR="00C72BE8" w:rsidRDefault="006A41E9">
      <w:pPr>
        <w:pStyle w:val="Abbildungsverzeichnis"/>
        <w:tabs>
          <w:tab w:val="right" w:leader="dot" w:pos="8493"/>
        </w:tabs>
        <w:rPr>
          <w:rFonts w:asciiTheme="minorHAnsi" w:eastAsiaTheme="minorEastAsia" w:hAnsiTheme="minorHAnsi" w:cstheme="minorBidi"/>
          <w:noProof/>
          <w:szCs w:val="22"/>
        </w:rPr>
      </w:pPr>
      <w:hyperlink w:anchor="_Toc431377330" w:history="1">
        <w:r w:rsidR="00C72BE8" w:rsidRPr="009500C2">
          <w:rPr>
            <w:rStyle w:val="Hyperlink"/>
            <w:noProof/>
          </w:rPr>
          <w:t>Abbildung 20 AttrakDiff Mittelwerte</w:t>
        </w:r>
        <w:r w:rsidR="00C72BE8">
          <w:rPr>
            <w:noProof/>
            <w:webHidden/>
          </w:rPr>
          <w:tab/>
        </w:r>
        <w:r w:rsidR="00C72BE8">
          <w:rPr>
            <w:noProof/>
            <w:webHidden/>
          </w:rPr>
          <w:fldChar w:fldCharType="begin"/>
        </w:r>
        <w:r w:rsidR="00C72BE8">
          <w:rPr>
            <w:noProof/>
            <w:webHidden/>
          </w:rPr>
          <w:instrText xml:space="preserve"> PAGEREF _Toc431377330 \h </w:instrText>
        </w:r>
        <w:r w:rsidR="00C72BE8">
          <w:rPr>
            <w:noProof/>
            <w:webHidden/>
          </w:rPr>
        </w:r>
        <w:r w:rsidR="00C72BE8">
          <w:rPr>
            <w:noProof/>
            <w:webHidden/>
          </w:rPr>
          <w:fldChar w:fldCharType="separate"/>
        </w:r>
        <w:r w:rsidR="001B3174">
          <w:rPr>
            <w:noProof/>
            <w:webHidden/>
          </w:rPr>
          <w:t>50</w:t>
        </w:r>
        <w:r w:rsidR="00C72BE8">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724B7DF2" w14:textId="506D0FB3" w:rsidR="00A52A55" w:rsidRDefault="00A52A55" w:rsidP="00A52A55">
      <w:pPr>
        <w:pStyle w:val="Inhaltsverzeichnisberschrift"/>
      </w:pPr>
      <w:r>
        <w:t>Tabellen</w:t>
      </w:r>
    </w:p>
    <w:p w14:paraId="34FFE8D3" w14:textId="77777777" w:rsidR="00C72BE8" w:rsidRDefault="00A52A55">
      <w:pPr>
        <w:pStyle w:val="Abbildungsverzeichnis"/>
        <w:tabs>
          <w:tab w:val="right" w:leader="dot" w:pos="8493"/>
        </w:tab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431377331" w:history="1">
        <w:r w:rsidR="00C72BE8" w:rsidRPr="00B6748C">
          <w:rPr>
            <w:rStyle w:val="Hyperlink"/>
            <w:noProof/>
          </w:rPr>
          <w:t>Tabelle 1 Fehler Probanden Original und Redesign</w:t>
        </w:r>
        <w:r w:rsidR="00C72BE8">
          <w:rPr>
            <w:noProof/>
            <w:webHidden/>
          </w:rPr>
          <w:tab/>
        </w:r>
        <w:r w:rsidR="00C72BE8">
          <w:rPr>
            <w:noProof/>
            <w:webHidden/>
          </w:rPr>
          <w:fldChar w:fldCharType="begin"/>
        </w:r>
        <w:r w:rsidR="00C72BE8">
          <w:rPr>
            <w:noProof/>
            <w:webHidden/>
          </w:rPr>
          <w:instrText xml:space="preserve"> PAGEREF _Toc431377331 \h </w:instrText>
        </w:r>
        <w:r w:rsidR="00C72BE8">
          <w:rPr>
            <w:noProof/>
            <w:webHidden/>
          </w:rPr>
        </w:r>
        <w:r w:rsidR="00C72BE8">
          <w:rPr>
            <w:noProof/>
            <w:webHidden/>
          </w:rPr>
          <w:fldChar w:fldCharType="separate"/>
        </w:r>
        <w:r w:rsidR="001B3174">
          <w:rPr>
            <w:noProof/>
            <w:webHidden/>
          </w:rPr>
          <w:t>47</w:t>
        </w:r>
        <w:r w:rsidR="00C72BE8">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0" w:name="_Toc431377249"/>
      <w:r>
        <w:lastRenderedPageBreak/>
        <w:t>Projektdefinition</w:t>
      </w:r>
      <w:bookmarkEnd w:id="0"/>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1" w:name="_Ref431282393"/>
      <w:bookmarkStart w:id="2" w:name="_Toc431377250"/>
      <w:r>
        <w:t>Motivation</w:t>
      </w:r>
      <w:bookmarkEnd w:id="1"/>
      <w:bookmarkEnd w:id="2"/>
    </w:p>
    <w:p w14:paraId="6AD3E3B6" w14:textId="62DF84AE"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(www.uni-regensburg.de/rechenzentrum/index.html).</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87F4E36" w:rsidR="00FC48A3" w:rsidRDefault="00FC48A3" w:rsidP="00FC48A3">
      <w:r>
        <w:t>Da es für die Webseite keine zentrale Administrationsstelle, sondern viele verschiedene Mitarbeiter des Rechenzentrums unabhänig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3" w:name="_Toc431377251"/>
      <w:r>
        <w:lastRenderedPageBreak/>
        <w:t>Ausgangssituation</w:t>
      </w:r>
      <w:bookmarkEnd w:id="3"/>
      <w:r>
        <w:t xml:space="preserve"> </w:t>
      </w:r>
    </w:p>
    <w:p w14:paraId="4F19A4BF" w14:textId="77777777" w:rsidR="00FC48A3" w:rsidRDefault="00FC48A3" w:rsidP="00FC48A3">
      <w:r>
        <w:t>Die Webseite des Rechenzentrums bietet Informationen und Zugang zu allen seinen Leistungen - "allen Belangen der Informations- und Kommunikationstechnik (IuK)" der Universität Regensburg (www.uni-regensburg.de/rechenzentrum/unser-rz/index.html).</w:t>
      </w:r>
    </w:p>
    <w:p w14:paraId="25D21BC4" w14:textId="63510F15"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1B3174">
        <w:t>1.1</w:t>
      </w:r>
      <w:r w:rsidR="008C4EE6">
        <w:fldChar w:fldCharType="end"/>
      </w:r>
      <w:r w:rsidR="00CC3632">
        <w:t xml:space="preserve"> </w:t>
      </w:r>
      <w:r>
        <w:t xml:space="preserve">angesprochen, entstand die aktuelle Version der Webseite durch dezentrale Arbeit mit fehlender zentrale Stelle,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4" w:name="_Toc431377252"/>
      <w:r>
        <w:t>Aufgabenstellung</w:t>
      </w:r>
      <w:bookmarkEnd w:id="4"/>
      <w:r>
        <w:t xml:space="preserve"> </w:t>
      </w:r>
    </w:p>
    <w:p w14:paraId="1688FD56" w14:textId="77777777" w:rsidR="00FC48A3" w:rsidRDefault="00FC48A3" w:rsidP="00FC48A3">
      <w:r>
        <w:t>Ziel des Projekts ist es, die Webseite des Rechenzentrums strukturell neu zu gestalten. Im Gegensatz zur bisherigen Seite, soll hierbei die neue Version mehr Wert auf eine nutzerorientierte Gestaltung (User Centered Design) legen.</w:t>
      </w:r>
    </w:p>
    <w:p w14:paraId="206B8377" w14:textId="77777777" w:rsidR="00FC48A3" w:rsidRDefault="00FC48A3" w:rsidP="00FC48A3">
      <w:r>
        <w:t>Dabei 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7DB563BE" w:rsidR="00FC48A3" w:rsidRPr="00FC48A3" w:rsidRDefault="00FC48A3" w:rsidP="00FC48A3">
      <w:r>
        <w:lastRenderedPageBreak/>
        <w:t>Das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5" w:name="_Toc431377253"/>
      <w:r>
        <w:t>Projektverlauf</w:t>
      </w:r>
      <w:bookmarkEnd w:id="5"/>
    </w:p>
    <w:p w14:paraId="58E2A5C8" w14:textId="09FEC153" w:rsidR="00C8722F" w:rsidRDefault="00C8722F" w:rsidP="00C8722F">
      <w:pPr>
        <w:pStyle w:val="berschrift2"/>
      </w:pPr>
      <w:bookmarkStart w:id="6" w:name="_Toc431377254"/>
      <w:r>
        <w:t>Projektmanagement</w:t>
      </w:r>
      <w:bookmarkEnd w:id="6"/>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1E8B28A8" w:rsidR="001C2733" w:rsidRDefault="001C2733" w:rsidP="008E16D8">
      <w:pPr>
        <w:pStyle w:val="Listenabsatz"/>
        <w:numPr>
          <w:ilvl w:val="0"/>
          <w:numId w:val="10"/>
        </w:numPr>
      </w:pPr>
      <w:r>
        <w:t xml:space="preserve">Konzeption &amp; Design des Prototypen </w:t>
      </w:r>
    </w:p>
    <w:p w14:paraId="455FAB8D" w14:textId="4CB78D36" w:rsidR="001C2733" w:rsidRDefault="001C2733" w:rsidP="008E16D8">
      <w:pPr>
        <w:pStyle w:val="Listenabsatz"/>
        <w:numPr>
          <w:ilvl w:val="0"/>
          <w:numId w:val="10"/>
        </w:numPr>
      </w:pPr>
      <w:r>
        <w:t xml:space="preserve">Testen des Prototypen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 xml:space="preserve">Der finale Projektplan ist als "Projektplan Relaunch RZ-Webseite.mpp"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7" w:name="_Toc431377255"/>
      <w:r>
        <w:lastRenderedPageBreak/>
        <w:t>Anforderungsanalyse</w:t>
      </w:r>
      <w:bookmarkEnd w:id="7"/>
    </w:p>
    <w:p w14:paraId="1CE7B8A9" w14:textId="77777777" w:rsidR="00FC48A3" w:rsidRDefault="00AE46FE" w:rsidP="00AE46FE">
      <w:pPr>
        <w:pStyle w:val="berschrift3"/>
      </w:pPr>
      <w:bookmarkStart w:id="8" w:name="_Toc431377256"/>
      <w:r>
        <w:t>Konkurrenzanalyse</w:t>
      </w:r>
      <w:bookmarkEnd w:id="8"/>
    </w:p>
    <w:p w14:paraId="70437757" w14:textId="77777777" w:rsidR="00FC48A3" w:rsidRDefault="00FC48A3" w:rsidP="00FC48A3">
      <w:r>
        <w:t>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Dies führ</w:t>
      </w:r>
    </w:p>
    <w:p w14:paraId="674637C5" w14:textId="77777777" w:rsidR="00FC48A3" w:rsidRDefault="00FC48A3" w:rsidP="00FC48A3"/>
    <w:p w14:paraId="0BD66174" w14:textId="3EA34E25" w:rsidR="00FC48A3" w:rsidRDefault="00FC48A3" w:rsidP="00FC48A3">
      <w:pPr>
        <w:pStyle w:val="berschrift4"/>
      </w:pPr>
      <w:r>
        <w:t xml:space="preserve"> </w:t>
      </w:r>
      <w:bookmarkStart w:id="9" w:name="_Toc431377257"/>
      <w:r>
        <w:t>Konkurrenz national</w:t>
      </w:r>
      <w:bookmarkEnd w:id="9"/>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5B533240" w14:textId="7543EB75" w:rsidR="00FC48A3" w:rsidRDefault="00FC48A3" w:rsidP="00FC48A3">
      <w:r>
        <w:t xml:space="preserve">Die Navigationsstruktur der Seiten ist teils tief (Hagen und München) und teils breit (Köln, Frankfurt, OTH Regensburg). Für die OTH existiert keine eigenständige Webseite 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21BBB2B2" w14:textId="77777777" w:rsidR="00FC48A3" w:rsidRDefault="00FC48A3" w:rsidP="00FC48A3"/>
    <w:p w14:paraId="38C30A4A" w14:textId="1E307835" w:rsidR="00FC48A3" w:rsidRPr="00FC48A3" w:rsidRDefault="00FC48A3" w:rsidP="00FC48A3">
      <w:pPr>
        <w:pStyle w:val="berschrift4"/>
        <w:rPr>
          <w:rStyle w:val="berschrift4Zchn"/>
          <w:b/>
          <w:bCs/>
          <w:i/>
          <w:iCs/>
        </w:rPr>
      </w:pPr>
      <w:bookmarkStart w:id="10" w:name="_Toc431377258"/>
      <w:r w:rsidRPr="00FC48A3">
        <w:rPr>
          <w:rStyle w:val="berschrift4Zchn"/>
          <w:b/>
          <w:bCs/>
          <w:i/>
          <w:iCs/>
        </w:rPr>
        <w:t>Konkurrenz international</w:t>
      </w:r>
      <w:bookmarkEnd w:id="10"/>
    </w:p>
    <w:p w14:paraId="0458B588" w14:textId="03A3C840" w:rsidR="00FC48A3" w:rsidRPr="00FC48A3" w:rsidRDefault="00FC48A3" w:rsidP="00FC48A3">
      <w:r>
        <w:t>International werden die University of Cambridge, University of Oxford und die Université Paris-Sorbonne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C11C33">
      <w:pPr>
        <w:pStyle w:val="berschrift3"/>
      </w:pPr>
      <w:bookmarkStart w:id="11" w:name="_Toc431377259"/>
      <w:r w:rsidRPr="00C11C33">
        <w:lastRenderedPageBreak/>
        <w:t>Content Analyse</w:t>
      </w:r>
      <w:bookmarkEnd w:id="11"/>
      <w:r w:rsidRPr="00C11C33">
        <w:t xml:space="preserve"> </w:t>
      </w:r>
    </w:p>
    <w:p w14:paraId="232E07BA" w14:textId="34027461" w:rsidR="00D94079" w:rsidRPr="00D94079" w:rsidRDefault="00D94079" w:rsidP="00D94079">
      <w:r w:rsidRPr="00D94079">
        <w:t>Damit eine Klassifikation und Weiterverarbeitung der Information der ursprünglichen Webseite des Rechenzentrums erfolgen konnte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2" w:name="_Toc431377260"/>
      <w:r>
        <w:t>Definition</w:t>
      </w:r>
      <w:bookmarkEnd w:id="12"/>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3" w:name="_Toc431377261"/>
      <w:r>
        <w:t>Durchführung</w:t>
      </w:r>
      <w:bookmarkEnd w:id="13"/>
    </w:p>
    <w:p w14:paraId="44FB8F61" w14:textId="78E3055C" w:rsidR="00FC48A3" w:rsidRDefault="00FC48A3" w:rsidP="00FC48A3">
      <w:r>
        <w:t>Bereits während des ersten Stakeholder-Treffens wird deutlich, dass das Rechenzentrum keine aktuelle Auflistung der verwendeten Inhalte besitzt. So muss zu der eigentlichen Bewertung der Inhalte eine Übersicht der einzelnen Unterseiten erstellt werden, welche 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w:t>
      </w:r>
      <w:r>
        <w:lastRenderedPageBreak/>
        <w:t>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Piwik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4" w:name="_Toc431377262"/>
      <w:r w:rsidRPr="00C11C33">
        <w:t>Ergebnisse</w:t>
      </w:r>
      <w:bookmarkEnd w:id="14"/>
    </w:p>
    <w:p w14:paraId="1888C668" w14:textId="77777777" w:rsidR="00FC48A3" w:rsidRDefault="00FC48A3" w:rsidP="00FC48A3">
      <w:r>
        <w:t xml:space="preserve">Bei der Analyse des erstellten Dokuments ergaben sich einige wichtige neue Ergebnisse. Außerdem konnten vorherige Annahemen bestätigt werden.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3D6273E9"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9F4B15">
      <w:pPr>
        <w:pStyle w:val="berschrift3"/>
      </w:pPr>
      <w:bookmarkStart w:id="15" w:name="_Toc431377263"/>
      <w:r>
        <w:t>Piwik- und Log-Daten-Analyse</w:t>
      </w:r>
      <w:bookmarkEnd w:id="15"/>
    </w:p>
    <w:p w14:paraId="56588137" w14:textId="20F1BBBC" w:rsidR="009F4B15" w:rsidRDefault="009F4B15" w:rsidP="00622CF4">
      <w:r>
        <w:t xml:space="preserve">Zur Auswertung von Server-Daten der aktuellen Webseite stellt das Rechenzentrum dem Projektteam das Webanalytik-Werkzeug "Piwik" zur Verfügung. Hierfür erhielt die Projektgruppe am 26. Mai 2015 eine Einführung in die wichtigsten Funktionen. Anzumerken ist, dass eine manuelle Auswertung der Server-Daten nicht mehr durchgeführt wird, da alle relevanten Informationen aus der Software "Piwik" zu entnehmen sind. </w:t>
      </w:r>
    </w:p>
    <w:p w14:paraId="1C61EBFB" w14:textId="77777777" w:rsidR="009F4B15" w:rsidRDefault="009F4B15" w:rsidP="009F4B15">
      <w:pPr>
        <w:pStyle w:val="berschrift4"/>
      </w:pPr>
      <w:bookmarkStart w:id="16" w:name="_Toc431377264"/>
      <w:r>
        <w:t>Definition Piwik</w:t>
      </w:r>
      <w:bookmarkEnd w:id="16"/>
      <w:r>
        <w:t xml:space="preserve"> </w:t>
      </w:r>
    </w:p>
    <w:p w14:paraId="73A6BD38" w14:textId="77777777" w:rsidR="009F4B15" w:rsidRDefault="009F4B15" w:rsidP="009F4B15">
      <w:r>
        <w:t xml:space="preserve">Bei Piwik handelt es sich um ein Open-Source-Programm, welches im Bereich Webanalytik Anwendung findet. Der Funktionsumfang umfasst: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Unique Visits mit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lastRenderedPageBreak/>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6FC1960F" w14:textId="77777777" w:rsidR="009F4B15" w:rsidRDefault="009F4B15" w:rsidP="009F4B15">
      <w:r>
        <w:t>(http://piwik.org/features/ + https://de.wikipedia.org/wiki/Piwik)</w:t>
      </w:r>
    </w:p>
    <w:p w14:paraId="70A6BCAD" w14:textId="77777777" w:rsidR="009F4B15" w:rsidRDefault="009F4B15" w:rsidP="009F4B15"/>
    <w:p w14:paraId="0BCF1F3C" w14:textId="4E45CF45" w:rsidR="009F4B15" w:rsidRDefault="009F4B15" w:rsidP="009F4B15">
      <w:r>
        <w:t xml:space="preserve">Im Vergleich mit Google Analytics hat Piwik den Vorteil, die datenschutzrechtlich sensiblen </w:t>
      </w:r>
      <w:r w:rsidR="005D7B01">
        <w:t>Log Daten</w:t>
      </w:r>
      <w:r>
        <w:t xml:space="preserve"> auf dem eigenen Server zu speichern. In Deutschland ist Piwik nach Google Analytics das meistverwendete Webanalytik-Werkzeug (https://de.wikipedia.org/wiki/Piwik). </w:t>
      </w:r>
    </w:p>
    <w:p w14:paraId="23EE08E1" w14:textId="246FC5ED" w:rsidR="009F4B15" w:rsidRDefault="009F4B15" w:rsidP="009F4B15">
      <w:r>
        <w:t>Während der Auswertung der Daten stellt das Projektteam fest, dass wichtige und häufig verwendete Funktionen der Webseite wie "Passwort ändern" oder "Passwort zurücksetzen" (siehe</w:t>
      </w:r>
      <w:r w:rsidR="005D7B01">
        <w:t xml:space="preserve"> </w:t>
      </w:r>
      <w:r w:rsidR="005D7B01">
        <w:fldChar w:fldCharType="begin"/>
      </w:r>
      <w:r w:rsidR="005D7B01">
        <w:instrText xml:space="preserve"> REF _Ref431283216 \w \h </w:instrText>
      </w:r>
      <w:r w:rsidR="005D7B01">
        <w:fldChar w:fldCharType="separate"/>
      </w:r>
      <w:r w:rsidR="001B3174">
        <w:t>2.2.4</w:t>
      </w:r>
      <w:r w:rsidR="005D7B01">
        <w:fldChar w:fldCharType="end"/>
      </w:r>
      <w:r w:rsidR="005D7B01">
        <w:t xml:space="preserve"> </w:t>
      </w:r>
      <w:r w:rsidR="005D7B01">
        <w:fldChar w:fldCharType="begin"/>
      </w:r>
      <w:r w:rsidR="005D7B01">
        <w:instrText xml:space="preserve"> REF _Ref431283196 \h </w:instrText>
      </w:r>
      <w:r w:rsidR="005D7B01">
        <w:fldChar w:fldCharType="separate"/>
      </w:r>
      <w:r w:rsidR="001B3174">
        <w:t>Contextual Inquiry</w:t>
      </w:r>
      <w:r w:rsidR="005D7B01">
        <w:fldChar w:fldCharType="end"/>
      </w:r>
      <w:r>
        <w:t xml:space="preserve">) nicht aufgelistet werden. Somit stehen keine Daten, wie Seitenaufrufe oder Besucheranalysen zur Verfügung. Der Grund hierfür ist, dass Piwik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1955D8BB" w14:textId="77777777" w:rsidR="009F4B15" w:rsidRDefault="009F4B15" w:rsidP="009F4B15">
      <w:r>
        <w:t xml:space="preserve">Nach Rücksprache mit Michael Giesz kann auch das Rechenzentrum für dieses Problem keine Lösung anbieten. Jedoch ist es möglich durch Methoden, wie Contextual Inquiry oder Fragebogen, die fehlenden Informationen zu beschaffen. </w:t>
      </w:r>
    </w:p>
    <w:p w14:paraId="0D684053" w14:textId="77777777" w:rsidR="009F4B15" w:rsidRDefault="009F4B15" w:rsidP="009F4B15"/>
    <w:p w14:paraId="73786114" w14:textId="77777777" w:rsidR="009F4B15" w:rsidRDefault="009F4B15" w:rsidP="009F4B15">
      <w:pPr>
        <w:pStyle w:val="berschrift4"/>
      </w:pPr>
      <w:bookmarkStart w:id="17" w:name="_Toc431377265"/>
      <w:r>
        <w:t>Durchführung</w:t>
      </w:r>
      <w:bookmarkEnd w:id="17"/>
    </w:p>
    <w:p w14:paraId="6C312D8E" w14:textId="77777777" w:rsidR="009F4B15" w:rsidRDefault="009F4B15" w:rsidP="009F4B15">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lastRenderedPageBreak/>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1619F421" w14:textId="77777777" w:rsidR="009F4B15" w:rsidRDefault="009F4B15" w:rsidP="008E16D8">
      <w:pPr>
        <w:pStyle w:val="Listenabsatz"/>
        <w:numPr>
          <w:ilvl w:val="0"/>
          <w:numId w:val="6"/>
        </w:numPr>
      </w:pPr>
      <w:r>
        <w:t>Statistiken zu ausgehenden Nutzern (zu anderen internen oder externen Seiten)</w:t>
      </w:r>
    </w:p>
    <w:p w14:paraId="7CB75DEB" w14:textId="77777777" w:rsidR="009F4B15" w:rsidRDefault="009F4B15" w:rsidP="009F4B15"/>
    <w:p w14:paraId="219AE899" w14:textId="77777777" w:rsidR="009F4B15" w:rsidRDefault="009F4B15" w:rsidP="009F4B15">
      <w:r>
        <w:t>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8" w:name="_Toc431377266"/>
      <w:r>
        <w:t>Ergebnisse</w:t>
      </w:r>
      <w:bookmarkEnd w:id="18"/>
      <w:r>
        <w:t xml:space="preserve"> </w:t>
      </w:r>
    </w:p>
    <w:p w14:paraId="6CD12F39" w14:textId="77777777" w:rsidR="009F4B15" w:rsidRDefault="009F4B15" w:rsidP="009F4B15">
      <w:r>
        <w:t>Im Folgenden wird ein Teil der Auffälligkeiten angeführt. Eine vollständige Auflistung ist der PDF-Datei "Ergebnisse 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lastRenderedPageBreak/>
        <w:t>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GroupWise.</w:t>
      </w:r>
    </w:p>
    <w:p w14:paraId="36575514" w14:textId="77777777" w:rsidR="009F4B15" w:rsidRDefault="009F4B15" w:rsidP="008E16D8">
      <w:pPr>
        <w:pStyle w:val="Listenabsatz"/>
        <w:numPr>
          <w:ilvl w:val="0"/>
          <w:numId w:val="5"/>
        </w:numPr>
      </w:pPr>
      <w:r>
        <w:t>Ihre universitäre E-Mail-Adresse per Web-Access benutzen: Nutzer, die auf diese Seite gelangen sind auf der Suche nach Informationen über E-Mail. Hohe Anzahl direkter Zugriffe lässt den Aufruf über Bookmarks vermuten. 65% der Nutzer, die auf diese Seite gelangen rufen im Anschluss GroupWise auf. Lässt vermuten, dass die Hauptfunktion dieser Seite der Link zu GroupWise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Support: Da diese Seite keine essenziellen Informationen beinhaltet, ist die Anzahl der Ausstiege auffällig. Benutzerverwaltung, Workgroupmanager, VPN scheinen beliebte Funktionen zu sein.</w:t>
      </w:r>
    </w:p>
    <w:p w14:paraId="0A7B74B6" w14:textId="77777777" w:rsidR="009F4B15" w:rsidRDefault="009F4B15" w:rsidP="008E16D8">
      <w:pPr>
        <w:pStyle w:val="Listenabsatz"/>
        <w:numPr>
          <w:ilvl w:val="0"/>
          <w:numId w:val="5"/>
        </w:numPr>
      </w:pPr>
      <w:r>
        <w:t>VPN: Die hohe Zahl der direkten Aufrufe lässt Bookmarks vermuten. Jedoch navigieren auch viele Benutzer durch die Menüstruktur der Webseite. Der größte Teil der Benutzer verwendet diesen Inhalt, um den Outlink „sslgate.uni- regensburg.de“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xml:space="preserve">: Eine Ausstiegsrate von 48% lässt vermuten, dass bei vielen Besuchern das Informationsbedürfnis befriedigt bzw. das Problem gelöst </w:t>
      </w:r>
      <w:r>
        <w:lastRenderedPageBreak/>
        <w:t>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 xml:space="preserve">Meine Drucker: Da Nutzer außer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lässt vermuten, dass die Nutzer ihre gesuchten Informationen nicht gefunden haben. </w:t>
      </w:r>
    </w:p>
    <w:p w14:paraId="06EA8CA0" w14:textId="77777777" w:rsidR="009F4B15" w:rsidRDefault="009F4B15" w:rsidP="008E16D8">
      <w:pPr>
        <w:pStyle w:val="Listenabsatz"/>
        <w:numPr>
          <w:ilvl w:val="0"/>
          <w:numId w:val="5"/>
        </w:numPr>
      </w:pPr>
      <w:r>
        <w:t xml:space="preserve">Benutzersuche: Besitzt mit 7 Minuten 50s eine sehr hohe Durchschnittszeit. Da die Seite neben einem Eingabefeld keine Interaktion bietet, wird vermutet, dass hierbei ein technischer Fehler vorliegt. </w:t>
      </w:r>
    </w:p>
    <w:p w14:paraId="6F218EEB" w14:textId="77777777" w:rsidR="009F4B15" w:rsidRDefault="009F4B15" w:rsidP="008E16D8">
      <w:pPr>
        <w:pStyle w:val="Listenabsatz"/>
        <w:numPr>
          <w:ilvl w:val="0"/>
          <w:numId w:val="5"/>
        </w:numPr>
      </w:pPr>
      <w:r>
        <w:t>Mitarbeiter: Besitzt mit 3 Minuten 25 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w:t>
      </w:r>
      <w:r>
        <w:lastRenderedPageBreak/>
        <w:t>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r>
        <w:t xml:space="preserve">Netstorage: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r>
        <w:t xml:space="preserve">Workgroupmanager: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r>
        <w:t xml:space="preserve">WebPrint,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803321">
      <w:pPr>
        <w:pStyle w:val="berschrift3"/>
      </w:pPr>
      <w:bookmarkStart w:id="19" w:name="_Ref431283196"/>
      <w:bookmarkStart w:id="20" w:name="_Ref431283216"/>
      <w:bookmarkStart w:id="21" w:name="_Toc431377267"/>
      <w:r>
        <w:t>Contextual Inquiry</w:t>
      </w:r>
      <w:bookmarkEnd w:id="19"/>
      <w:bookmarkEnd w:id="20"/>
      <w:bookmarkEnd w:id="21"/>
      <w:r>
        <w:t xml:space="preserve"> </w:t>
      </w:r>
    </w:p>
    <w:p w14:paraId="582F3111" w14:textId="52F151DE" w:rsidR="001C7280" w:rsidRDefault="001C7280" w:rsidP="001C7280">
      <w:r>
        <w:t xml:space="preserve">Für eine spätere </w:t>
      </w:r>
      <w:r w:rsidR="009F4B15">
        <w:t>erfolgreiche</w:t>
      </w:r>
      <w:r>
        <w:t xml:space="preserve"> Umgestaltung der Webseite des Rechenzentrums ist es wichtig zu analysieren, wie die aktuelle Version von den Nutzern verwendet wird. Hierfür wird die Methode Contextual Inquiry verwendet. </w:t>
      </w:r>
    </w:p>
    <w:p w14:paraId="257A43F3" w14:textId="19312D4B" w:rsidR="001C7280" w:rsidRPr="00C11C33" w:rsidRDefault="001C7280" w:rsidP="00C11C33">
      <w:pPr>
        <w:pStyle w:val="berschrift4"/>
      </w:pPr>
      <w:bookmarkStart w:id="22" w:name="_Toc431377268"/>
      <w:r w:rsidRPr="00C11C33">
        <w:t>Ablauf</w:t>
      </w:r>
      <w:bookmarkEnd w:id="22"/>
    </w:p>
    <w:p w14:paraId="78960A4D" w14:textId="54B53F15" w:rsidR="001C7280" w:rsidRDefault="001C7280" w:rsidP="001C7280">
      <w:r>
        <w:t xml:space="preserve">Während einer Contextual Inquiry beobachten die Testleiter den Probanden beim normalen Gebrauch der Webseite und fertigen dabei Notizen an. Die Testgruppe wird in zwei Teile zerlegt: Studenten und Mitarbeiter des Rechenzentrums. Dabei soll festgestellt werden, ob Studierende ein anderes Informationsbedürfnis besitzen als Mitarbeiter. Für die Gruppe Student sollen 20 Probanden gefunden werden, die idealerweise aus unterschiedlichen Fakultäten der Universität stammen. Um Mitarbeiter des </w:t>
      </w:r>
      <w:r w:rsidR="009F4B15">
        <w:t>Rechenzentrums</w:t>
      </w:r>
      <w:r>
        <w:t xml:space="preserve"> erreichen zu können, kontaktiert die Projektgruppe den Ansprechpartner Michael Giesz,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w:t>
      </w:r>
      <w:r>
        <w:lastRenderedPageBreak/>
        <w:t xml:space="preserve">Für die spätere Auswertung wird der Bildschirm mit Hilfe der Software "Quicktime" aufgenommen. </w:t>
      </w:r>
    </w:p>
    <w:p w14:paraId="2F162881" w14:textId="11CF244B" w:rsidR="001C7280" w:rsidRPr="00C11C33" w:rsidRDefault="009F4B15" w:rsidP="00C11C33">
      <w:pPr>
        <w:pStyle w:val="berschrift4"/>
      </w:pPr>
      <w:bookmarkStart w:id="23" w:name="_Toc431377269"/>
      <w:r w:rsidRPr="00C11C33">
        <w:t>Ergebnisse</w:t>
      </w:r>
      <w:r w:rsidR="001C7280" w:rsidRPr="00C11C33">
        <w:t xml:space="preserve"> von Studenten</w:t>
      </w:r>
      <w:bookmarkEnd w:id="23"/>
    </w:p>
    <w:p w14:paraId="001CB283" w14:textId="207C7B63" w:rsidR="001C7280" w:rsidRDefault="001C7280" w:rsidP="001C7280">
      <w:r>
        <w:t xml:space="preserve">Für eine übersichtliche Auflistung der Ergebnisse wird ein Excel-Dokument (CI-Studenten Auswertung.xslx) erstellt, worin auf der X-Achse die ID der Probanden, demographische Daten (Alter, Geschlecht, </w:t>
      </w:r>
      <w:r w:rsidR="009F4B15">
        <w:t>Studi</w:t>
      </w:r>
      <w:r>
        <w:t xml:space="preserve">enfach) und Eintrittspunkt in die Webseite des Rechenzentrums positioniert sind. Zusätzlich sind dort alle Funktionen der Webseite aufgelistet, die während der Contextual Inquiry erwähnt wurden. Auf der Y-Achse sind die 20 Probanden aufgelistet. Sollte ein Teilnehmer während seiner Contextual Inquiry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2FB23EF6" w:rsidR="001C7280" w:rsidRDefault="001C7280" w:rsidP="001C7280">
      <w:r>
        <w:t xml:space="preserve">Zusammenfassend lässt sich festhalten, dass Funktionen wie RZ-Passwort ändern (100%), Software (60%), WLAN (60%), Geräteregistrierung (80%), Druckerguthaben (45%) am häufigsten verwendet werden. Hingegen suchen die Probanden Informationen über Linux (5%), Smartphone Sync (5%), Apple on Campus (5%) eher selten. Hierbei ist jedoch anzumerken, dass das alleinige Auftreten der Funktionen in dieser Contextual Inquiry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4" w:name="_Toc431377270"/>
      <w:r w:rsidRPr="00C11C33">
        <w:t>Ergebnisse von Mitarbeitern</w:t>
      </w:r>
      <w:bookmarkEnd w:id="24"/>
    </w:p>
    <w:p w14:paraId="6B493E1A" w14:textId="77777777" w:rsidR="001C7280" w:rsidRDefault="001C7280" w:rsidP="001C7280">
      <w:r>
        <w:t xml:space="preserve">Ähnlich wie unter Punkt 2.1.2.3 wird für die Auswertung der Contextual Inquiry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lastRenderedPageBreak/>
        <w:t>Eine Unterteilung in zwei Dateien (Auswertung und Anmerkungen), wie bei der Contextual Inquiry mit Studenten wird als nicht notwendig empfunden, da mit einer Testgruppe von sechs Personen nur eine begrenzte Datenmenge erhoben werden konnte.</w:t>
      </w:r>
    </w:p>
    <w:p w14:paraId="07730D99" w14:textId="63931CA9" w:rsidR="00803321" w:rsidRDefault="00803321" w:rsidP="00803321">
      <w:pPr>
        <w:pStyle w:val="berschrift3"/>
      </w:pPr>
      <w:bookmarkStart w:id="25" w:name="_Toc431377271"/>
      <w:r>
        <w:t>Fragebogen</w:t>
      </w:r>
      <w:bookmarkEnd w:id="25"/>
    </w:p>
    <w:p w14:paraId="1D855D5A" w14:textId="77777777" w:rsidR="00FF7918" w:rsidRDefault="00FF7918" w:rsidP="00FF7918">
      <w:r>
        <w:t xml:space="preserve">Da die vorher durchgeführten Contextual Inquiry sehr zeitaufwändig ist und deswegen lediglich mit 24 Probanden (20 Studierende, 6 Mitarbeiter) durchgeführt werden konnte, </w:t>
      </w:r>
    </w:p>
    <w:p w14:paraId="65AEE0B9" w14:textId="0B01876E" w:rsidR="00FF7918" w:rsidRDefault="00FF7918" w:rsidP="00FF7918">
      <w:r>
        <w:t xml:space="preserve">einigten sich die Projektmitglieder darauf, dass ein eigens erstellter Fragebogen den nächsten Schritt der Anforderungsanalyse darstellt. Ziel dieser Methode ist es, die vorher in der Piwik-Analyse und Contextual Inquiry erlangten </w:t>
      </w:r>
      <w:r w:rsidR="002A6146">
        <w:t>Ergebnisse</w:t>
      </w:r>
      <w:r>
        <w:t xml:space="preserve"> dank einer größeren und leichter zugänglichen Zielgruppe zu erweitern. Kerninhalte sind dabei Angaben über die meistbenutzen Funktionen der Webseite und die </w:t>
      </w:r>
      <w:r w:rsidR="002A6146">
        <w:t>Zufriedenheit</w:t>
      </w:r>
      <w:r>
        <w:t xml:space="preserve"> der Nutzer. </w:t>
      </w:r>
    </w:p>
    <w:p w14:paraId="00F0191D" w14:textId="64B7AE84" w:rsidR="00FF7918" w:rsidRDefault="00FF7918" w:rsidP="00FF7918">
      <w:pPr>
        <w:pStyle w:val="berschrift4"/>
      </w:pPr>
      <w:bookmarkStart w:id="26" w:name="_Toc431377272"/>
      <w:r>
        <w:t>Ablauf und Durchführung</w:t>
      </w:r>
      <w:bookmarkEnd w:id="26"/>
      <w:r>
        <w:t xml:space="preserve"> </w:t>
      </w:r>
    </w:p>
    <w:p w14:paraId="16002356" w14:textId="77777777" w:rsidR="00FF7918" w:rsidRDefault="00FF7918" w:rsidP="00FF7918">
      <w:r>
        <w:t xml:space="preserve">Den Fragebogen erstellt das Projektteam mit Hilfe von Google Docs, im speziellen Google Formulare. Da sich diese Methode bereits in vorangegangen Projekten bewährt hat, wird sie auch hier verwendet. </w:t>
      </w:r>
    </w:p>
    <w:p w14:paraId="1F682B18" w14:textId="53C03D03" w:rsidR="00FF7918" w:rsidRDefault="00FF7918" w:rsidP="00FF7918">
      <w:r>
        <w:t xml:space="preserve">Nachdem der Fragebogen von den Projektmitgliedern erstellt und abgesegnet wurde, wird dieser den </w:t>
      </w:r>
      <w:r w:rsidR="002A6146">
        <w:t>Vertretern</w:t>
      </w:r>
      <w:r>
        <w:t xml:space="preserve"> des Rechenzentrums zugesendet. Michael Giesz und Dr. Christoph Bauer haben dabei die Möglichkeit Anmerkungen und Verbesserungsverschläge anzubringen, die dann</w:t>
      </w:r>
      <w:r w:rsidR="007E51B2">
        <w:t xml:space="preserve"> im Anschluss umgesetzt werden.</w:t>
      </w:r>
    </w:p>
    <w:p w14:paraId="7A4A09D6" w14:textId="75AEDAF0" w:rsidR="00FF7918" w:rsidRDefault="00FF7918" w:rsidP="00FF7918">
      <w:pPr>
        <w:pStyle w:val="berschrift4"/>
      </w:pPr>
      <w:bookmarkStart w:id="27" w:name="_Toc431377273"/>
      <w:r>
        <w:t>Aufbau</w:t>
      </w:r>
      <w:bookmarkEnd w:id="27"/>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lastRenderedPageBreak/>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lastRenderedPageBreak/>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55979B0A" w:rsidR="00FF7918" w:rsidRDefault="00FF7918" w:rsidP="00FF7918">
      <w:r>
        <w:t xml:space="preserve">Ähnlich wie zuvor wünschen die Vertreter des Rechenzentrums bei Frage 9 anstatt eines Freitextfeldes mehrere Auswahlmöglichkeiten. Die hierbei angegebenen Antwortkategorien sind aus den Ergebnissen der Contextual Inquiry abgeleitet und werden mit den Ergebnissen der Piwik-Analyse ergänzt. Zusätzlich wird ein Feld mit "Sonstiges angefügt", um nicht in den Antwortkategorie passende Antworten </w:t>
      </w:r>
      <w:r w:rsidR="00644D0E">
        <w:t>abgleichen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8" w:name="_Toc431377274"/>
      <w:r>
        <w:t>Ergebnisse</w:t>
      </w:r>
      <w:bookmarkEnd w:id="28"/>
      <w:r>
        <w:t xml:space="preserve"> </w:t>
      </w:r>
    </w:p>
    <w:p w14:paraId="58FF9DC6" w14:textId="77777777" w:rsidR="00FF7918" w:rsidRDefault="00FF7918" w:rsidP="00FF7918">
      <w:r>
        <w:t xml:space="preserve">Ähnlich wie bei der Piwik-Analyse und der Contextual Inquiry soll dieses Kapitel lediglich einen kurzen Überblick über die Ergebnisse dieser Methode geben. Eine exakte Auflistung und Darstellung der Resultate kann dem Dokument "Ergebnisse Fragebogen.pdf" entnommen werden. </w:t>
      </w:r>
    </w:p>
    <w:p w14:paraId="6154AA31" w14:textId="57CC3293" w:rsidR="00FF7918" w:rsidRDefault="00FF7918" w:rsidP="00FF7918">
      <w:r>
        <w:t xml:space="preserve">Mit Hilfe des Fragebogens konnten nicht wie in der Contextual Inquiry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11051ACC" w:rsidR="005572AD" w:rsidRPr="005572AD" w:rsidRDefault="00FF7918" w:rsidP="00622CF4">
      <w:r>
        <w:lastRenderedPageBreak/>
        <w:t xml:space="preserve">Die Fakultät für Sprach-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4F624E13" w:rsidR="00FF7918" w:rsidRDefault="00FF7918" w:rsidP="00FF7918">
      <w:r>
        <w:t xml:space="preserve">Auffällig, dass 97,1% aller Teilnehmer die Webseite des Rechenzentrums auf Desktop-Rechnern oder Laptops verwenden. Somit kann festgehalten werden, dass beim späteren Umbau der Inhalte auf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6FFE35CE" w:rsidR="00FF7918" w:rsidRDefault="00FF7918" w:rsidP="00FF7918">
      <w:r>
        <w:t>Die zentralen Informationen welche die Teilnehmer auf der Webseite suchen, sind das RZ</w:t>
      </w:r>
      <w:r w:rsidR="002A6146">
        <w:t>-Passwort ändern (94%), die Ger</w:t>
      </w:r>
      <w:r>
        <w:t>äteregistrierung (88%) und die Softwarebeschaffung (77%). Mehr als die Hälfte der Teilnehmer gaben an, bereits nach den Punkten WLAN (51%), Groupwise (57%) und VPN (51%) gesucht zu haben. Ein weitere viel gesuchte Kategorie „Drucken“ zeigt sich mit den Zahlen zu Informationen zum Druckerguthaben (45%) und Drucken an der Universität Regensburg (43%).</w:t>
      </w:r>
    </w:p>
    <w:p w14:paraId="795797F9" w14:textId="1D978554" w:rsidR="00FF7918" w:rsidRDefault="00FF7918" w:rsidP="00FF7918">
      <w:r>
        <w:t xml:space="preserve">Von allen Befragten gaben 57% an die von Ihnen gesuchte Information immer gefunden zu haben. Weitere 40% der Teilnehmer gaben an die gesuchte Information meist gefunden zu haben. Nur ein Teilnehmer gab an gesuchte Information meist nicht zu erhalten. Die Teilnehmer welche Informationen nicht finden konnten gaben an Informationen zu Software </w:t>
      </w:r>
      <w:r w:rsidR="00C8722F">
        <w:t>bzw. dem</w:t>
      </w:r>
      <w:r>
        <w:t xml:space="preserve"> Softwarekatalog gesucht zu haben. Auch Informationen zu Mail-Einrichtung bzw. Groupwise konnte nicht aufgefunden werden.</w:t>
      </w:r>
    </w:p>
    <w:p w14:paraId="0EFDB397" w14:textId="205E7903" w:rsidR="00FF7918" w:rsidRDefault="00FF7918" w:rsidP="00FF7918">
      <w:r>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2035DBEB" w:rsidR="00FF7918" w:rsidRDefault="00FF7918" w:rsidP="00FF7918">
      <w:r>
        <w:t>Überraschenderweise geben die Teilnehmer bei der Frage nach den positiven Aspekten der Webseite vor allem die</w:t>
      </w:r>
      <w:r w:rsidR="002A6146">
        <w:t xml:space="preserve"> übersichtliche Informationstruktur</w:t>
      </w:r>
      <w:r>
        <w:t xml:space="preserve"> an. Jedoch mit der Anmerkung, dass die notwendigen Funktionen mit einer gewissen Einarbeitungszeit und der damit verbunden Suche gefunden wurden. Das Softwareangebot und der Informa</w:t>
      </w:r>
      <w:r>
        <w:lastRenderedPageBreak/>
        <w:t>tionsgehalt wurden als positiv empfunden. Auch das gute Kontaktangebot und der immer sichtbare Ansprechpartner zum entsprechenden Thema wurden als gut empfunden.</w:t>
      </w:r>
    </w:p>
    <w:p w14:paraId="4D3CB1D7" w14:textId="732EF21A" w:rsidR="00FF7918" w:rsidRPr="00FF7918" w:rsidRDefault="00FF7918" w:rsidP="00FF7918">
      <w:r>
        <w:t>Als zentraler negativer Punkt kristallisiert sich das CMS Imperia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 die für den einzelnen Teilnehmer schwer zu finden waren (Email,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03321">
      <w:pPr>
        <w:pStyle w:val="berschrift3"/>
      </w:pPr>
      <w:bookmarkStart w:id="29" w:name="_Toc431377275"/>
      <w:r>
        <w:t>Card Sorting</w:t>
      </w:r>
      <w:bookmarkEnd w:id="29"/>
    </w:p>
    <w:p w14:paraId="1E1A150B" w14:textId="1B923155" w:rsidR="00FF7918" w:rsidRDefault="00FF7918" w:rsidP="00FF7918">
      <w:r>
        <w:t>Beim Card Sorting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Strukturen. Ziel dieser Methode ist es, diese Strukturen, die von echten Nutzern erstellt wurden, einen sinnvollen Kompromiss aus allen Ergebnissen und so eine intuitive Gliederung der Elemente zu erreichen.</w:t>
      </w:r>
    </w:p>
    <w:p w14:paraId="69A60629" w14:textId="060763D0" w:rsidR="00FF7918" w:rsidRDefault="00FF7918" w:rsidP="00FF7918">
      <w:pPr>
        <w:pStyle w:val="berschrift4"/>
      </w:pPr>
      <w:bookmarkStart w:id="30" w:name="_Toc431377276"/>
      <w:r>
        <w:t>Vorbereitung und Durchführung</w:t>
      </w:r>
      <w:bookmarkEnd w:id="30"/>
    </w:p>
    <w:p w14:paraId="434111D2" w14:textId="748E9E5C" w:rsidR="00FF7918" w:rsidRDefault="00FF7918" w:rsidP="00FF7918">
      <w:r>
        <w:t>Sämtliche Begriffe, die die Probanden sortieren sollen, werden der zweiten Ebene der Navigation der aktuellen Webseite des Rechenzentrums entnommen. So werden keine zu allgemeinen bzw. zu spezifischen Begriffe in das Card Sorting mit aufgenommen. Da sich in der dritten Ebene nur weitere Spezifikationen der zweiten Ebene befinden, werden diese hier nicht berücksichtigt. So ergeben sich für das Card Sorting insgesamt 74 Begriffe.</w:t>
      </w:r>
    </w:p>
    <w:p w14:paraId="3DD386A5" w14:textId="77777777" w:rsidR="007E51B2" w:rsidRDefault="007306EC" w:rsidP="007E51B2">
      <w:pPr>
        <w:keepNext/>
        <w:jc w:val="center"/>
      </w:pPr>
      <w:r>
        <w:lastRenderedPageBreak/>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82.25pt">
            <v:imagedata r:id="rId11" o:title="beispiel begriffe navigation"/>
          </v:shape>
        </w:pict>
      </w:r>
    </w:p>
    <w:p w14:paraId="32558799" w14:textId="2F8C8361" w:rsidR="00FF7918" w:rsidRDefault="007E51B2" w:rsidP="007E51B2">
      <w:pPr>
        <w:pStyle w:val="Beschriftung"/>
      </w:pPr>
      <w:bookmarkStart w:id="31" w:name="_Toc431377311"/>
      <w:r>
        <w:t xml:space="preserve">Abbildung </w:t>
      </w:r>
      <w:r w:rsidR="006A41E9">
        <w:fldChar w:fldCharType="begin"/>
      </w:r>
      <w:r w:rsidR="006A41E9">
        <w:instrText xml:space="preserve"> SEQ Abbildung \* ARABIC </w:instrText>
      </w:r>
      <w:r w:rsidR="006A41E9">
        <w:fldChar w:fldCharType="separate"/>
      </w:r>
      <w:r w:rsidR="001B3174">
        <w:rPr>
          <w:noProof/>
        </w:rPr>
        <w:t>1</w:t>
      </w:r>
      <w:r w:rsidR="006A41E9">
        <w:rPr>
          <w:noProof/>
        </w:rPr>
        <w:fldChar w:fldCharType="end"/>
      </w:r>
      <w:r>
        <w:t xml:space="preserve"> Beispiel Begriffe N</w:t>
      </w:r>
      <w:r w:rsidRPr="00E326D8">
        <w:t>avigation</w:t>
      </w:r>
      <w:bookmarkEnd w:id="31"/>
    </w:p>
    <w:p w14:paraId="2584786E" w14:textId="1E5E2908" w:rsidR="00FF7918" w:rsidRDefault="00FF7918" w:rsidP="00FF7918">
      <w:r>
        <w:t>Bildunterschrift: Beispiel der Auswahl in der Menüstruktur: Nur Begriffe der zweiten Menüebene werden berücksichtigt.</w:t>
      </w:r>
    </w:p>
    <w:p w14:paraId="660CE628" w14:textId="75C3F8AD" w:rsidR="00FF7918" w:rsidRDefault="00FF7918" w:rsidP="00FF7918">
      <w:r>
        <w:t xml:space="preserve">Das Card Sorting wird im Internet auf der Seite usabilitytools.com gehostet. Vor der eigentlichen Studie wird mit einem kurzen Text das Projekt, die Methode des Card Sortings, sowie das Ziel der Methode erklärt. Bei der Durchführung des Sortierens befinden sich alle unverwendeten Begriffe in einer Spalte am linken Bildschirmrad, durch Drag-and-Drop lassen sie sich in eine neue oder bereits </w:t>
      </w:r>
      <w:r w:rsidR="00C83FD4">
        <w:t>erstellte</w:t>
      </w:r>
      <w:r>
        <w:t xml:space="preserve"> Gruppe ziehen. Die Gruppen lassen sich durch einen Klick auf den Namen benennen. Bevor die Nutzer den Test be</w:t>
      </w:r>
      <w:r>
        <w:lastRenderedPageBreak/>
        <w:t xml:space="preserv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2" w:name="_Toc431377277"/>
      <w:r>
        <w:t>Ergebnisse</w:t>
      </w:r>
      <w:bookmarkEnd w:id="32"/>
    </w:p>
    <w:p w14:paraId="103BAC79" w14:textId="71FA4CC6" w:rsidR="00FF7918" w:rsidRDefault="00FF7918" w:rsidP="00FF7918">
      <w:r>
        <w:t xml:space="preserve">Analog zu allen Ergebnissen in dieser Dokumentation soll dieses Kapitel lediglich einen kurzen Überblick über die Ergebnisse des Card Sortings geben. Eine exakte Auflistung und Darstellung der Resultate kann dem Dokument "Ergebnisse Card Sorting.pdf" entnommen werden. </w:t>
      </w:r>
    </w:p>
    <w:p w14:paraId="2D683719" w14:textId="2A604DC1" w:rsidR="00FF7918" w:rsidRDefault="00FF7918" w:rsidP="00FF7918">
      <w:r>
        <w:t>An der Studie nehmen insgesamt 18 Testpersonen teil, von denen jedoch nur zehn Personen die Ergebnisse absenden. Die restlichen acht Teilnehmer brechen ab, ohne das Resultat abzuschicken.</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lastRenderedPageBreak/>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r>
        <w:t>Workgroupmanager</w:t>
      </w:r>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Diese Liste stellt keinen endgültigen Aufbau der Neugestaltung an, sondern spiegelt eine erste Erkenntnis aus den Daten des Card Sortings dar.</w:t>
      </w:r>
    </w:p>
    <w:p w14:paraId="606F39AB" w14:textId="53DA262A" w:rsidR="00FF7918" w:rsidRPr="00FF7918" w:rsidRDefault="00FF7918" w:rsidP="00FF7918">
      <w:r>
        <w:t>Eine Teilnehmerin benennt die gewählten Kategorien nicht und eine weitere Teilnehmerin verwendet teilweise unbrauchbare Namen wie "must have, interessiert aber niemanden". Erkenntnisse aus diesen Gruppierungen Ergebnisse werden jedoch auch mit in die Ergebnisse aufgenommen, lediglich die unbrauchbaren Namen werden nicht verwendet.</w:t>
      </w:r>
    </w:p>
    <w:p w14:paraId="4E911559" w14:textId="4237A725" w:rsidR="00803321" w:rsidRDefault="00803321" w:rsidP="00803321">
      <w:pPr>
        <w:pStyle w:val="berschrift2"/>
      </w:pPr>
      <w:bookmarkStart w:id="33" w:name="_Toc431377278"/>
      <w:r>
        <w:t>Konzeption und Design des Prototyp</w:t>
      </w:r>
      <w:r w:rsidR="003732FD">
        <w:t>en</w:t>
      </w:r>
      <w:bookmarkEnd w:id="33"/>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Imperia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7306EC" w:rsidP="00053637">
      <w:pPr>
        <w:pStyle w:val="Folgeabsatz"/>
        <w:keepNext/>
      </w:pPr>
      <w:r>
        <w:lastRenderedPageBreak/>
        <w:pict w14:anchorId="4AF5147D">
          <v:shape id="_x0000_i1026" type="#_x0000_t75" style="width:401.25pt;height:272.25pt">
            <v:imagedata r:id="rId12" o:title="2"/>
          </v:shape>
        </w:pict>
      </w:r>
    </w:p>
    <w:p w14:paraId="6FD2E94B" w14:textId="1086C909" w:rsidR="000116CA" w:rsidRPr="000116CA" w:rsidRDefault="00053637" w:rsidP="00053637">
      <w:pPr>
        <w:pStyle w:val="Beschriftung"/>
      </w:pPr>
      <w:bookmarkStart w:id="34" w:name="_Toc431377312"/>
      <w:r>
        <w:t xml:space="preserve">Abbildung </w:t>
      </w:r>
      <w:r w:rsidR="006A41E9">
        <w:fldChar w:fldCharType="begin"/>
      </w:r>
      <w:r w:rsidR="006A41E9">
        <w:instrText xml:space="preserve"> SEQ Abbildung \* ARABIC </w:instrText>
      </w:r>
      <w:r w:rsidR="006A41E9">
        <w:fldChar w:fldCharType="separate"/>
      </w:r>
      <w:r w:rsidR="001B3174">
        <w:rPr>
          <w:noProof/>
        </w:rPr>
        <w:t>2</w:t>
      </w:r>
      <w:r w:rsidR="006A41E9">
        <w:rPr>
          <w:noProof/>
        </w:rPr>
        <w:fldChar w:fldCharType="end"/>
      </w:r>
      <w:r>
        <w:t xml:space="preserve"> </w:t>
      </w:r>
      <w:r>
        <w:rPr>
          <w:noProof/>
        </w:rPr>
        <w:t>Imperia GUI (Ausschnitt)</w:t>
      </w:r>
      <w:bookmarkEnd w:id="34"/>
    </w:p>
    <w:p w14:paraId="69AA5619" w14:textId="4DE27547" w:rsidR="00803321" w:rsidRDefault="00803321" w:rsidP="00803321">
      <w:pPr>
        <w:pStyle w:val="berschrift3"/>
      </w:pPr>
      <w:bookmarkStart w:id="35" w:name="_Toc431377279"/>
      <w:r>
        <w:t>Personas &amp; Szenarien</w:t>
      </w:r>
      <w:bookmarkEnd w:id="35"/>
      <w:r>
        <w:t xml:space="preserve"> </w:t>
      </w:r>
    </w:p>
    <w:p w14:paraId="5758AA72" w14:textId="77777777" w:rsidR="00FF7918" w:rsidRDefault="00FF7918" w:rsidP="00FF7918">
      <w:r>
        <w:t>Um den Prototypen vorab ohne Nutzer testen zu können, wurden Personas erstellt.</w:t>
      </w:r>
    </w:p>
    <w:p w14:paraId="7F8FCDCC" w14:textId="77777777" w:rsidR="00FF7918" w:rsidRDefault="00FF7918" w:rsidP="00FF7918">
      <w:r>
        <w:t>Personas sind fiktive Personen, welche eine Nutzergruppe repräsentiert. Eine Persona vereint alle Eigenschaften die für diese Nutzergruppe zutreffen. Außerdem sollen bei kritischen Fragen zu späteren Design-Entscheidungen helfen. Erhoben wurden diese Eigenschaften aus der Contextual Inquiry, dem Card Sorting, der Piwik Analyse und dem Fragebogen. Darauf folgend werden zu jeder Persona individuelle Szenarien erstellt. Diese Szenarien wurden ebenfalls aus den erhobenen Eigenschaften abgeleitet.</w:t>
      </w:r>
    </w:p>
    <w:p w14:paraId="4AD70B03" w14:textId="77777777" w:rsidR="00FF7918" w:rsidRDefault="00FF7918" w:rsidP="00FF7918">
      <w:r>
        <w:t>Personas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2CDA84FE" w:rsidR="00FF7918" w:rsidRDefault="00FF7918" w:rsidP="008E16D8">
      <w:pPr>
        <w:pStyle w:val="Listenabsatz"/>
        <w:numPr>
          <w:ilvl w:val="1"/>
          <w:numId w:val="3"/>
        </w:numPr>
      </w:pPr>
      <w:r>
        <w:t>zwei 20 bis 30 Jährigen</w:t>
      </w:r>
    </w:p>
    <w:p w14:paraId="3A3AADBD" w14:textId="29B3288B" w:rsidR="00FF7918" w:rsidRDefault="00FF7918" w:rsidP="008E16D8">
      <w:pPr>
        <w:pStyle w:val="Listenabsatz"/>
        <w:numPr>
          <w:ilvl w:val="1"/>
          <w:numId w:val="3"/>
        </w:numPr>
      </w:pPr>
      <w:r>
        <w:t xml:space="preserve">einem/einer 30 bis 40 Jährigen/Jähriger </w:t>
      </w:r>
    </w:p>
    <w:p w14:paraId="7827F9CF" w14:textId="7CDED437" w:rsidR="00FF7918" w:rsidRDefault="00FF7918" w:rsidP="008E16D8">
      <w:pPr>
        <w:pStyle w:val="Listenabsatz"/>
        <w:numPr>
          <w:ilvl w:val="1"/>
          <w:numId w:val="3"/>
        </w:numPr>
      </w:pPr>
      <w:r>
        <w:t>drei 40 bis 60 Jährigen</w:t>
      </w:r>
    </w:p>
    <w:p w14:paraId="30A76559" w14:textId="77777777" w:rsidR="00FF7918" w:rsidRDefault="00FF7918" w:rsidP="00FF7918">
      <w:r>
        <w:lastRenderedPageBreak/>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Das Ergebnis aus dieser Methode sind sieben unterschiedliche Personas.</w:t>
      </w:r>
    </w:p>
    <w:p w14:paraId="07332F62" w14:textId="23BAE795" w:rsidR="00FF7918" w:rsidRPr="00FF7918" w:rsidRDefault="00FF7918" w:rsidP="00FF7918">
      <w:r>
        <w:t>Die Hintergrundinformationen der Personas sind eine Kombinationen aus Contextual Inquiry (Studierende und Angestellte der Universität Regensburg) und frei zugänglichen Lebensläufen von Angestellten der Universität Regensburg. Die Charakteristika der Personas sollen alle Eigenschaften der identifizierten Nutzergruppen abbilden. Jeder Persona werden nach Fertigstellung der Charakteristika verschiedene Szenarien zugeordnet. Diese werden aus den am häufigsten benutzten Funktionen der Webseite des Rechenzentrums abgeleitet.</w:t>
      </w:r>
    </w:p>
    <w:p w14:paraId="3D675A4D" w14:textId="7B57F615" w:rsidR="00803321" w:rsidRDefault="00E87771" w:rsidP="00E87771">
      <w:pPr>
        <w:pStyle w:val="berschrift3"/>
      </w:pPr>
      <w:bookmarkStart w:id="36" w:name="_Toc431377280"/>
      <w:r w:rsidRPr="00E87771">
        <w:t>Aufbau des Prototyps</w:t>
      </w:r>
      <w:bookmarkEnd w:id="36"/>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7" w:name="_Toc431377281"/>
      <w:r w:rsidRPr="005A099D">
        <w:t>A</w:t>
      </w:r>
      <w:r w:rsidR="00114D47" w:rsidRPr="005A099D">
        <w:t>llgemein</w:t>
      </w:r>
      <w:bookmarkEnd w:id="37"/>
    </w:p>
    <w:p w14:paraId="7B44E1D1" w14:textId="77777777" w:rsidR="00114D47" w:rsidRDefault="00114D47" w:rsidP="00114D47">
      <w:r>
        <w:t xml:space="preserve">Auf der ursprünglichen Webseite des Rechenzentrums sind die Obermenüpunkte oft nach der internen Organisationstruktur des Rechenzentrums angeordnet. So findet sich Information von gleichen Themen oft an unterschiedlichen Orten wieder. Aus diesem Grund wird sich in der neuen Struktur für eine Anordnung der Menüpunkte nach Themengebiet entschieden. Dies erleichtertet dem Nutzer die Orientierung und hilft im schnell die für ihn relevante Information zu finden. Zusätzlich werden die vorhandenen Redundanzen eliminiert. </w:t>
      </w:r>
    </w:p>
    <w:p w14:paraId="1C980D42" w14:textId="1513E5CB" w:rsidR="00114D47" w:rsidRDefault="00114D47" w:rsidP="00114D47">
      <w:r>
        <w:t xml:space="preserve">Durch die designtechnischen Einschränkungen des CMS Imperia lassen sich Menüpunkte der dritten und zweiten Ebene kaum unterscheiden. Deswegen liegt der Fokus in der neuen Struktur insgesamt darauf, dass auf der ersten Ebene mehr Information liegt als auf der dritten Ebene. So entsteht eine insgesamt sehr breite Struktur, so dass </w:t>
      </w:r>
      <w:r>
        <w:lastRenderedPageBreak/>
        <w:t>die Nutzer der neuen Seite die umfangreiche Information auf den ersten Blick den verschiedenen Themengebieten zuordnen kann und bei der weiteren Navigation keine Probleme in Bezug auf die Übersichtlichkeit bekommt.</w:t>
      </w:r>
    </w:p>
    <w:p w14:paraId="10415A0C" w14:textId="7A8A6F89" w:rsidR="00114D47" w:rsidRDefault="00114D47" w:rsidP="00114D47">
      <w:r>
        <w:t>Die Inhalte auf der neuen Webseite werden größtenteils beibehalten, jedoch benötigen sie eine einheitliche grafische Darstellung. Dies geschieht indem die von Imperia zur Verfügung gestellte Funktion "ausklappbarer Text"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1DE9BB04" w:rsidR="00114D47" w:rsidRDefault="00114D47" w:rsidP="00114D47">
      <w:r>
        <w:t>Die ursprüngliche Rechenzentrums-Webseite verwendet viele Inline-Hyperlinks, um den Nutzer zu fortführender Information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t>Weitere kleinere Designentscheidungen betreffen die Zusammenführung der Frequently Asked Questions (FAQs), die an einer zentralen Stelle zur Verfügung gestellt werden und die direkte Weiterleitung von Elementen in der Navigationsleiste zu externen Links.</w:t>
      </w:r>
    </w:p>
    <w:p w14:paraId="36E2146C" w14:textId="561EB4A8" w:rsidR="00114D47" w:rsidRDefault="00114D47" w:rsidP="00114D47">
      <w:pPr>
        <w:pStyle w:val="berschrift4"/>
      </w:pPr>
      <w:bookmarkStart w:id="38" w:name="_Toc431377282"/>
      <w:r>
        <w:t>Home</w:t>
      </w:r>
      <w:bookmarkEnd w:id="38"/>
    </w:p>
    <w:p w14:paraId="2CF60915" w14:textId="5353318B" w:rsidR="00114D47" w:rsidRDefault="00114D47" w:rsidP="00114D47">
      <w:r>
        <w:t>Die Landingpage des Rechenzentrums wird von "Startseite RZ" zu "Home"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Slider für Newsmeldungen und Ankündigungen, auch der aktuelle Status von Wartungsarbeiten, sowie eine Auflistung von Quicklinks zur Verfügung ge</w:t>
      </w:r>
      <w:r>
        <w:lastRenderedPageBreak/>
        <w:t>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BF1AC8">
      <w:pPr>
        <w:pStyle w:val="Folgeabsatz"/>
        <w:keepNext/>
      </w:pPr>
      <w:r>
        <w:rPr>
          <w:noProof/>
        </w:rPr>
        <w:drawing>
          <wp:inline distT="0" distB="0" distL="0" distR="0" wp14:anchorId="44AADA15" wp14:editId="2E1D3B46">
            <wp:extent cx="5010671" cy="4419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09" r="43881" b="6394"/>
                    <a:stretch/>
                  </pic:blipFill>
                  <pic:spPr bwMode="auto">
                    <a:xfrm>
                      <a:off x="0" y="0"/>
                      <a:ext cx="5027023" cy="4434023"/>
                    </a:xfrm>
                    <a:prstGeom prst="rect">
                      <a:avLst/>
                    </a:prstGeom>
                    <a:ln>
                      <a:noFill/>
                    </a:ln>
                    <a:extLst>
                      <a:ext uri="{53640926-AAD7-44D8-BBD7-CCE9431645EC}">
                        <a14:shadowObscured xmlns:a14="http://schemas.microsoft.com/office/drawing/2010/main"/>
                      </a:ext>
                    </a:extLst>
                  </pic:spPr>
                </pic:pic>
              </a:graphicData>
            </a:graphic>
          </wp:inline>
        </w:drawing>
      </w:r>
    </w:p>
    <w:p w14:paraId="7D967ED7" w14:textId="5E369EDC" w:rsidR="00BF1AC8" w:rsidRPr="00BF1AC8" w:rsidRDefault="00BF1AC8" w:rsidP="00BF1AC8">
      <w:pPr>
        <w:pStyle w:val="Beschriftung"/>
        <w:jc w:val="both"/>
      </w:pPr>
      <w:bookmarkStart w:id="39" w:name="_Toc431377313"/>
      <w:r>
        <w:t xml:space="preserve">Abbildung </w:t>
      </w:r>
      <w:r w:rsidR="006A41E9">
        <w:fldChar w:fldCharType="begin"/>
      </w:r>
      <w:r w:rsidR="006A41E9">
        <w:instrText xml:space="preserve"> SEQ Abbildung \* ARABIC </w:instrText>
      </w:r>
      <w:r w:rsidR="006A41E9">
        <w:fldChar w:fldCharType="separate"/>
      </w:r>
      <w:r w:rsidR="001B3174">
        <w:rPr>
          <w:noProof/>
        </w:rPr>
        <w:t>3</w:t>
      </w:r>
      <w:r w:rsidR="006A41E9">
        <w:rPr>
          <w:noProof/>
        </w:rPr>
        <w:fldChar w:fldCharType="end"/>
      </w:r>
      <w:r>
        <w:t xml:space="preserve">  Prototyp Home</w:t>
      </w:r>
      <w:bookmarkEnd w:id="39"/>
    </w:p>
    <w:p w14:paraId="75C7237F" w14:textId="730566D2" w:rsidR="00114D47" w:rsidRDefault="00114D47" w:rsidP="00114D47">
      <w:pPr>
        <w:pStyle w:val="berschrift4"/>
      </w:pPr>
      <w:r>
        <w:t xml:space="preserve"> </w:t>
      </w:r>
      <w:bookmarkStart w:id="40" w:name="_Toc431377283"/>
      <w:r>
        <w:t>Mein RZ-Account</w:t>
      </w:r>
      <w:bookmarkEnd w:id="40"/>
    </w:p>
    <w:p w14:paraId="5157E75A" w14:textId="497CC9B6" w:rsidR="00114D47" w:rsidRDefault="00114D47" w:rsidP="00114D47">
      <w:r>
        <w:t>Für eine übersichtlichere Gestaltung werden die Unterpunkte der ursprünglichen Seite "Mein RZ-Account" aufgelöst und anders benannt. So wird die Möglichkeit das Passwort zu ändern und es zurückzusetzen auf unterschiedlichen Seiten angeboten. Aus dem einzelnen Punkt "RZ-Passwort ändern" ergeben sich somit die zwei neuen Punkte "Passwort ändern" und "SMS-Passwortservice". Des Weiteren wird aus dem direkten Redirect von "Mein Konto" ein neuer Untermenüpunkt mit dem Namen "Guthabenkonto".</w:t>
      </w:r>
    </w:p>
    <w:p w14:paraId="009E232C" w14:textId="77777777" w:rsidR="00536DB8" w:rsidRDefault="00536DB8" w:rsidP="00536DB8">
      <w:pPr>
        <w:pStyle w:val="Folgeabsatz"/>
        <w:keepNext/>
      </w:pPr>
      <w:r>
        <w:rPr>
          <w:noProof/>
        </w:rPr>
        <w:lastRenderedPageBreak/>
        <w:drawing>
          <wp:inline distT="0" distB="0" distL="0" distR="0" wp14:anchorId="138E39D1" wp14:editId="41D9DE06">
            <wp:extent cx="4931664" cy="442656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22" r="43775" b="4462"/>
                    <a:stretch/>
                  </pic:blipFill>
                  <pic:spPr bwMode="auto">
                    <a:xfrm>
                      <a:off x="0" y="0"/>
                      <a:ext cx="4943624" cy="4437300"/>
                    </a:xfrm>
                    <a:prstGeom prst="rect">
                      <a:avLst/>
                    </a:prstGeom>
                    <a:ln>
                      <a:noFill/>
                    </a:ln>
                    <a:extLst>
                      <a:ext uri="{53640926-AAD7-44D8-BBD7-CCE9431645EC}">
                        <a14:shadowObscured xmlns:a14="http://schemas.microsoft.com/office/drawing/2010/main"/>
                      </a:ext>
                    </a:extLst>
                  </pic:spPr>
                </pic:pic>
              </a:graphicData>
            </a:graphic>
          </wp:inline>
        </w:drawing>
      </w:r>
    </w:p>
    <w:p w14:paraId="025C9EAD" w14:textId="09B64F5C" w:rsidR="00536DB8" w:rsidRPr="00536DB8" w:rsidRDefault="00536DB8" w:rsidP="00536DB8">
      <w:pPr>
        <w:pStyle w:val="Beschriftung"/>
        <w:jc w:val="both"/>
      </w:pPr>
      <w:bookmarkStart w:id="41" w:name="_Toc431377314"/>
      <w:r>
        <w:t xml:space="preserve">Abbildung </w:t>
      </w:r>
      <w:r w:rsidR="006A41E9">
        <w:fldChar w:fldCharType="begin"/>
      </w:r>
      <w:r w:rsidR="006A41E9">
        <w:instrText xml:space="preserve"> SEQ Abbildung \* ARABIC </w:instrText>
      </w:r>
      <w:r w:rsidR="006A41E9">
        <w:fldChar w:fldCharType="separate"/>
      </w:r>
      <w:r w:rsidR="001B3174">
        <w:rPr>
          <w:noProof/>
        </w:rPr>
        <w:t>4</w:t>
      </w:r>
      <w:r w:rsidR="006A41E9">
        <w:rPr>
          <w:noProof/>
        </w:rPr>
        <w:fldChar w:fldCharType="end"/>
      </w:r>
      <w:r>
        <w:t xml:space="preserve"> Prototyp Mein RZ-Account</w:t>
      </w:r>
      <w:bookmarkEnd w:id="41"/>
    </w:p>
    <w:p w14:paraId="3453388B" w14:textId="314685AB" w:rsidR="00114D47" w:rsidRDefault="00114D47" w:rsidP="00114D47">
      <w:pPr>
        <w:pStyle w:val="berschrift4"/>
      </w:pPr>
      <w:bookmarkStart w:id="42" w:name="_Toc431377284"/>
      <w:r>
        <w:t>E-Mail</w:t>
      </w:r>
      <w:bookmarkEnd w:id="42"/>
    </w:p>
    <w:p w14:paraId="43CA8390" w14:textId="253F1F04" w:rsidR="00114D47" w:rsidRDefault="00114D47" w:rsidP="00114D47">
      <w:r>
        <w:t xml:space="preserve">Unter dem Menüpunkt "E-Mail" werden alle wichtigen Informationen zum Umgang mit E-Mails zusammengefasst. Die Information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536DB8">
      <w:pPr>
        <w:pStyle w:val="Folgeabsatz"/>
        <w:keepNext/>
      </w:pPr>
      <w:r>
        <w:rPr>
          <w:noProof/>
        </w:rPr>
        <w:lastRenderedPageBreak/>
        <w:drawing>
          <wp:inline distT="0" distB="0" distL="0" distR="0" wp14:anchorId="32693016" wp14:editId="4A5EE89F">
            <wp:extent cx="4523232" cy="3958919"/>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20" r="43888" b="7072"/>
                    <a:stretch/>
                  </pic:blipFill>
                  <pic:spPr bwMode="auto">
                    <a:xfrm>
                      <a:off x="0" y="0"/>
                      <a:ext cx="4534189" cy="3968509"/>
                    </a:xfrm>
                    <a:prstGeom prst="rect">
                      <a:avLst/>
                    </a:prstGeom>
                    <a:ln>
                      <a:noFill/>
                    </a:ln>
                    <a:extLst>
                      <a:ext uri="{53640926-AAD7-44D8-BBD7-CCE9431645EC}">
                        <a14:shadowObscured xmlns:a14="http://schemas.microsoft.com/office/drawing/2010/main"/>
                      </a:ext>
                    </a:extLst>
                  </pic:spPr>
                </pic:pic>
              </a:graphicData>
            </a:graphic>
          </wp:inline>
        </w:drawing>
      </w:r>
    </w:p>
    <w:p w14:paraId="6E665EF4" w14:textId="49F50A6D" w:rsidR="00536DB8" w:rsidRPr="00536DB8" w:rsidRDefault="00536DB8" w:rsidP="00536DB8">
      <w:pPr>
        <w:pStyle w:val="Beschriftung"/>
        <w:jc w:val="both"/>
      </w:pPr>
      <w:bookmarkStart w:id="43" w:name="_Toc431377315"/>
      <w:r>
        <w:t xml:space="preserve">Abbildung </w:t>
      </w:r>
      <w:r w:rsidR="006A41E9">
        <w:fldChar w:fldCharType="begin"/>
      </w:r>
      <w:r w:rsidR="006A41E9">
        <w:instrText xml:space="preserve"> SEQ Abbildung \* ARABIC </w:instrText>
      </w:r>
      <w:r w:rsidR="006A41E9">
        <w:fldChar w:fldCharType="separate"/>
      </w:r>
      <w:r w:rsidR="001B3174">
        <w:rPr>
          <w:noProof/>
        </w:rPr>
        <w:t>5</w:t>
      </w:r>
      <w:r w:rsidR="006A41E9">
        <w:rPr>
          <w:noProof/>
        </w:rPr>
        <w:fldChar w:fldCharType="end"/>
      </w:r>
      <w:r>
        <w:t xml:space="preserve"> Prototyp E-Mail</w:t>
      </w:r>
      <w:bookmarkEnd w:id="43"/>
    </w:p>
    <w:p w14:paraId="339B7864" w14:textId="77777777" w:rsidR="00536DB8" w:rsidRPr="00536DB8" w:rsidRDefault="00536DB8" w:rsidP="00536DB8">
      <w:pPr>
        <w:pStyle w:val="Folgeabsatz"/>
      </w:pPr>
    </w:p>
    <w:p w14:paraId="4B25F305" w14:textId="7982C2DD" w:rsidR="00114D47" w:rsidRDefault="00114D47" w:rsidP="00114D47">
      <w:pPr>
        <w:pStyle w:val="berschrift4"/>
      </w:pPr>
      <w:r>
        <w:t xml:space="preserve"> </w:t>
      </w:r>
      <w:bookmarkStart w:id="44" w:name="_Toc431377285"/>
      <w:r>
        <w:t>Software</w:t>
      </w:r>
      <w:bookmarkEnd w:id="44"/>
    </w:p>
    <w:p w14:paraId="450549F4" w14:textId="51F34B96" w:rsidR="00114D47" w:rsidRDefault="00114D47" w:rsidP="00114D47">
      <w:r>
        <w:t>Der Menüpunkt "Software" bleibt in der neuen Struktur erhalten, wird jedoch vom Inhalt verändert. Es werden viele Unterpunkte entfernt und an anderen Stellen sinnvoller implementiert. Demnach werden etwa die verschiedenen dezentralen Softwareempfehlungen der ursprünglichen Seite an einem Punkt "Softwareempfehlungen" zusammengeführt. Der Menüpunkt zum CMS Imperia wird auch als eigener Menüpunkt von "Software" eingeführt. Als größte Anpassung wird die Erweiterung des Softwarekatalogs eingeführt. So wird auch Software die auf der ursprünglichen Seite einen Sonderstatus besitzen (SPSS, Citavi,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536DB8">
      <w:pPr>
        <w:pStyle w:val="Folgeabsatz"/>
        <w:keepNext/>
      </w:pPr>
      <w:r>
        <w:rPr>
          <w:noProof/>
        </w:rPr>
        <w:lastRenderedPageBreak/>
        <w:drawing>
          <wp:inline distT="0" distB="0" distL="0" distR="0" wp14:anchorId="4D3C562D" wp14:editId="2C6D5E6A">
            <wp:extent cx="4529328" cy="3992679"/>
            <wp:effectExtent l="0" t="0" r="508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620" r="43775" b="6269"/>
                    <a:stretch/>
                  </pic:blipFill>
                  <pic:spPr bwMode="auto">
                    <a:xfrm>
                      <a:off x="0" y="0"/>
                      <a:ext cx="4546587" cy="4007893"/>
                    </a:xfrm>
                    <a:prstGeom prst="rect">
                      <a:avLst/>
                    </a:prstGeom>
                    <a:ln>
                      <a:noFill/>
                    </a:ln>
                    <a:extLst>
                      <a:ext uri="{53640926-AAD7-44D8-BBD7-CCE9431645EC}">
                        <a14:shadowObscured xmlns:a14="http://schemas.microsoft.com/office/drawing/2010/main"/>
                      </a:ext>
                    </a:extLst>
                  </pic:spPr>
                </pic:pic>
              </a:graphicData>
            </a:graphic>
          </wp:inline>
        </w:drawing>
      </w:r>
    </w:p>
    <w:p w14:paraId="320F3871" w14:textId="6A5B7390" w:rsidR="00536DB8" w:rsidRPr="00536DB8" w:rsidRDefault="00536DB8" w:rsidP="00536DB8">
      <w:pPr>
        <w:pStyle w:val="Beschriftung"/>
        <w:jc w:val="both"/>
      </w:pPr>
      <w:bookmarkStart w:id="45" w:name="_Toc431377316"/>
      <w:r>
        <w:t xml:space="preserve">Abbildung </w:t>
      </w:r>
      <w:r w:rsidR="006A41E9">
        <w:fldChar w:fldCharType="begin"/>
      </w:r>
      <w:r w:rsidR="006A41E9">
        <w:instrText xml:space="preserve"> SEQ Abbildung \* ARABIC </w:instrText>
      </w:r>
      <w:r w:rsidR="006A41E9">
        <w:fldChar w:fldCharType="separate"/>
      </w:r>
      <w:r w:rsidR="001B3174">
        <w:rPr>
          <w:noProof/>
        </w:rPr>
        <w:t>6</w:t>
      </w:r>
      <w:r w:rsidR="006A41E9">
        <w:rPr>
          <w:noProof/>
        </w:rPr>
        <w:fldChar w:fldCharType="end"/>
      </w:r>
      <w:r>
        <w:t xml:space="preserve"> Prototyp Software</w:t>
      </w:r>
      <w:bookmarkEnd w:id="45"/>
    </w:p>
    <w:p w14:paraId="76F2FC4A" w14:textId="287A9F02" w:rsidR="00114D47" w:rsidRDefault="00114D47" w:rsidP="00114D47">
      <w:pPr>
        <w:pStyle w:val="berschrift4"/>
      </w:pPr>
      <w:bookmarkStart w:id="46" w:name="_Toc431377286"/>
      <w:r>
        <w:t>Hardware</w:t>
      </w:r>
      <w:bookmarkEnd w:id="46"/>
    </w:p>
    <w:p w14:paraId="1456D2F6" w14:textId="77777777" w:rsidR="00536DB8" w:rsidRDefault="00114D47" w:rsidP="00114D47">
      <w:r>
        <w:t>Der Punkt "Hardware"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536DB8">
      <w:pPr>
        <w:keepNext/>
      </w:pPr>
      <w:r>
        <w:rPr>
          <w:noProof/>
        </w:rPr>
        <w:lastRenderedPageBreak/>
        <w:drawing>
          <wp:inline distT="0" distB="0" distL="0" distR="0" wp14:anchorId="5684AA29" wp14:editId="332F2BDC">
            <wp:extent cx="4888992" cy="4316116"/>
            <wp:effectExtent l="0" t="0" r="698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20" r="44114" b="6869"/>
                    <a:stretch/>
                  </pic:blipFill>
                  <pic:spPr bwMode="auto">
                    <a:xfrm>
                      <a:off x="0" y="0"/>
                      <a:ext cx="4902773" cy="4328283"/>
                    </a:xfrm>
                    <a:prstGeom prst="rect">
                      <a:avLst/>
                    </a:prstGeom>
                    <a:ln>
                      <a:noFill/>
                    </a:ln>
                    <a:extLst>
                      <a:ext uri="{53640926-AAD7-44D8-BBD7-CCE9431645EC}">
                        <a14:shadowObscured xmlns:a14="http://schemas.microsoft.com/office/drawing/2010/main"/>
                      </a:ext>
                    </a:extLst>
                  </pic:spPr>
                </pic:pic>
              </a:graphicData>
            </a:graphic>
          </wp:inline>
        </w:drawing>
      </w:r>
    </w:p>
    <w:p w14:paraId="15F52BA6" w14:textId="7822053C" w:rsidR="00536DB8" w:rsidRDefault="00536DB8" w:rsidP="00536DB8">
      <w:pPr>
        <w:pStyle w:val="Beschriftung"/>
        <w:jc w:val="both"/>
      </w:pPr>
      <w:bookmarkStart w:id="47" w:name="_Toc431377317"/>
      <w:r>
        <w:t xml:space="preserve">Abbildung </w:t>
      </w:r>
      <w:r w:rsidR="006A41E9">
        <w:fldChar w:fldCharType="begin"/>
      </w:r>
      <w:r w:rsidR="006A41E9">
        <w:instrText xml:space="preserve"> SEQ Abbildung \* ARABIC </w:instrText>
      </w:r>
      <w:r w:rsidR="006A41E9">
        <w:fldChar w:fldCharType="separate"/>
      </w:r>
      <w:r w:rsidR="001B3174">
        <w:rPr>
          <w:noProof/>
        </w:rPr>
        <w:t>7</w:t>
      </w:r>
      <w:r w:rsidR="006A41E9">
        <w:rPr>
          <w:noProof/>
        </w:rPr>
        <w:fldChar w:fldCharType="end"/>
      </w:r>
      <w:r>
        <w:t xml:space="preserve"> Prototyp Hardware</w:t>
      </w:r>
      <w:bookmarkEnd w:id="47"/>
    </w:p>
    <w:p w14:paraId="522E1ED3" w14:textId="19036322" w:rsidR="00114D47" w:rsidRDefault="00114D47" w:rsidP="00114D47">
      <w:r>
        <w:t xml:space="preserve"> </w:t>
      </w:r>
    </w:p>
    <w:p w14:paraId="4E61738C" w14:textId="0332D9FC" w:rsidR="00114D47" w:rsidRDefault="00114D47" w:rsidP="00114D47">
      <w:pPr>
        <w:pStyle w:val="berschrift4"/>
      </w:pPr>
      <w:bookmarkStart w:id="48" w:name="_Toc431377287"/>
      <w:r>
        <w:t>Dienste</w:t>
      </w:r>
      <w:bookmarkEnd w:id="48"/>
    </w:p>
    <w:p w14:paraId="4456FF14" w14:textId="5C117008" w:rsidR="00114D47" w:rsidRDefault="00114D47" w:rsidP="00114D47">
      <w:r>
        <w:t>Auf der ursprünglichen Rechenzentrums-Webseite waren viele angebotene Dienste des Rechenzentrums unter den Punkten "IT-Services" und "Support"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536DB8">
      <w:pPr>
        <w:pStyle w:val="Folgeabsatz"/>
        <w:keepNext/>
      </w:pPr>
      <w:r>
        <w:rPr>
          <w:noProof/>
        </w:rPr>
        <w:lastRenderedPageBreak/>
        <w:drawing>
          <wp:inline distT="0" distB="0" distL="0" distR="0" wp14:anchorId="5799AF86" wp14:editId="0F2494F9">
            <wp:extent cx="4645152" cy="4075010"/>
            <wp:effectExtent l="0" t="0" r="3175"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21" r="43888" b="6670"/>
                    <a:stretch/>
                  </pic:blipFill>
                  <pic:spPr bwMode="auto">
                    <a:xfrm>
                      <a:off x="0" y="0"/>
                      <a:ext cx="4653192" cy="4082063"/>
                    </a:xfrm>
                    <a:prstGeom prst="rect">
                      <a:avLst/>
                    </a:prstGeom>
                    <a:ln>
                      <a:noFill/>
                    </a:ln>
                    <a:extLst>
                      <a:ext uri="{53640926-AAD7-44D8-BBD7-CCE9431645EC}">
                        <a14:shadowObscured xmlns:a14="http://schemas.microsoft.com/office/drawing/2010/main"/>
                      </a:ext>
                    </a:extLst>
                  </pic:spPr>
                </pic:pic>
              </a:graphicData>
            </a:graphic>
          </wp:inline>
        </w:drawing>
      </w:r>
    </w:p>
    <w:p w14:paraId="4C2FBFA3" w14:textId="49BC24EF" w:rsidR="00536DB8" w:rsidRPr="00536DB8" w:rsidRDefault="00536DB8" w:rsidP="00536DB8">
      <w:pPr>
        <w:pStyle w:val="Beschriftung"/>
        <w:jc w:val="both"/>
      </w:pPr>
      <w:bookmarkStart w:id="49" w:name="_Toc431377318"/>
      <w:r>
        <w:t xml:space="preserve">Abbildung </w:t>
      </w:r>
      <w:r w:rsidR="006A41E9">
        <w:fldChar w:fldCharType="begin"/>
      </w:r>
      <w:r w:rsidR="006A41E9">
        <w:instrText xml:space="preserve"> SEQ Abbildung \* ARABIC </w:instrText>
      </w:r>
      <w:r w:rsidR="006A41E9">
        <w:fldChar w:fldCharType="separate"/>
      </w:r>
      <w:r w:rsidR="001B3174">
        <w:rPr>
          <w:noProof/>
        </w:rPr>
        <w:t>8</w:t>
      </w:r>
      <w:r w:rsidR="006A41E9">
        <w:rPr>
          <w:noProof/>
        </w:rPr>
        <w:fldChar w:fldCharType="end"/>
      </w:r>
      <w:r>
        <w:t xml:space="preserve"> Prototyp Dienste</w:t>
      </w:r>
      <w:bookmarkEnd w:id="49"/>
    </w:p>
    <w:p w14:paraId="58848D0A" w14:textId="3F4E568F" w:rsidR="00114D47" w:rsidRDefault="00114D47" w:rsidP="00114D47">
      <w:pPr>
        <w:pStyle w:val="berschrift4"/>
      </w:pPr>
      <w:r>
        <w:t xml:space="preserve"> </w:t>
      </w:r>
      <w:bookmarkStart w:id="50" w:name="_Toc431377288"/>
      <w:r>
        <w:t>Drucken &amp; Fax</w:t>
      </w:r>
      <w:bookmarkEnd w:id="50"/>
    </w:p>
    <w:p w14:paraId="1EC8685E" w14:textId="41387CDB" w:rsidR="00114D47" w:rsidRDefault="00114D47" w:rsidP="00114D47">
      <w:r>
        <w:t>Unter diesem Menüpunkt werden alle relevanten Informationen aus den Bereichen Drucken und Fax zusammengefasst. Auch hier wird die getrennte Information aus den Menüpunkten "IT-Services" und "Support" verwendet.</w:t>
      </w:r>
    </w:p>
    <w:p w14:paraId="6DC38223" w14:textId="77777777" w:rsidR="0075070E" w:rsidRDefault="0075070E" w:rsidP="0075070E">
      <w:pPr>
        <w:pStyle w:val="Folgeabsatz"/>
        <w:keepNext/>
      </w:pPr>
      <w:r>
        <w:rPr>
          <w:noProof/>
        </w:rPr>
        <w:lastRenderedPageBreak/>
        <w:drawing>
          <wp:inline distT="0" distB="0" distL="0" distR="0" wp14:anchorId="04056668" wp14:editId="1554A478">
            <wp:extent cx="4907280" cy="4335706"/>
            <wp:effectExtent l="0" t="0" r="762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19" r="43775" b="6269"/>
                    <a:stretch/>
                  </pic:blipFill>
                  <pic:spPr bwMode="auto">
                    <a:xfrm>
                      <a:off x="0" y="0"/>
                      <a:ext cx="4915043" cy="4342565"/>
                    </a:xfrm>
                    <a:prstGeom prst="rect">
                      <a:avLst/>
                    </a:prstGeom>
                    <a:ln>
                      <a:noFill/>
                    </a:ln>
                    <a:extLst>
                      <a:ext uri="{53640926-AAD7-44D8-BBD7-CCE9431645EC}">
                        <a14:shadowObscured xmlns:a14="http://schemas.microsoft.com/office/drawing/2010/main"/>
                      </a:ext>
                    </a:extLst>
                  </pic:spPr>
                </pic:pic>
              </a:graphicData>
            </a:graphic>
          </wp:inline>
        </w:drawing>
      </w:r>
    </w:p>
    <w:p w14:paraId="516458A9" w14:textId="0BD36E28" w:rsidR="0075070E" w:rsidRPr="0075070E" w:rsidRDefault="0075070E" w:rsidP="0075070E">
      <w:pPr>
        <w:pStyle w:val="Beschriftung"/>
        <w:jc w:val="both"/>
      </w:pPr>
      <w:bookmarkStart w:id="51" w:name="_Toc431377319"/>
      <w:r>
        <w:t xml:space="preserve">Abbildung </w:t>
      </w:r>
      <w:r w:rsidR="006A41E9">
        <w:fldChar w:fldCharType="begin"/>
      </w:r>
      <w:r w:rsidR="006A41E9">
        <w:instrText xml:space="preserve"> SEQ Abbildung \* ARABIC </w:instrText>
      </w:r>
      <w:r w:rsidR="006A41E9">
        <w:fldChar w:fldCharType="separate"/>
      </w:r>
      <w:r w:rsidR="001B3174">
        <w:rPr>
          <w:noProof/>
        </w:rPr>
        <w:t>9</w:t>
      </w:r>
      <w:r w:rsidR="006A41E9">
        <w:rPr>
          <w:noProof/>
        </w:rPr>
        <w:fldChar w:fldCharType="end"/>
      </w:r>
      <w:r>
        <w:t xml:space="preserve"> Prototyp Drucken &amp; Fax</w:t>
      </w:r>
      <w:bookmarkEnd w:id="51"/>
    </w:p>
    <w:p w14:paraId="09588E08" w14:textId="2403CF68" w:rsidR="00114D47" w:rsidRDefault="00114D47" w:rsidP="00114D47">
      <w:pPr>
        <w:pStyle w:val="berschrift4"/>
      </w:pPr>
      <w:r>
        <w:t xml:space="preserve"> </w:t>
      </w:r>
      <w:bookmarkStart w:id="52" w:name="_Toc431377289"/>
      <w:r>
        <w:t>WLAN &amp; Internetzugang</w:t>
      </w:r>
      <w:bookmarkEnd w:id="52"/>
    </w:p>
    <w:p w14:paraId="290E28C0" w14:textId="27B70989" w:rsidR="00114D47" w:rsidRDefault="00114D47" w:rsidP="00114D47">
      <w:r>
        <w:t xml:space="preserve">Hier findet der Nutzer zusammengefasste Information zum Datennetz der Universität, WLAN und Internet. Die Information resultiert aus vorhanden Seiten des "Support" sowie den "IT-Services". </w:t>
      </w:r>
    </w:p>
    <w:p w14:paraId="1743C1ED" w14:textId="77777777" w:rsidR="0075070E" w:rsidRDefault="0075070E" w:rsidP="0075070E">
      <w:pPr>
        <w:pStyle w:val="Folgeabsatz"/>
        <w:keepNext/>
      </w:pPr>
      <w:r>
        <w:rPr>
          <w:noProof/>
        </w:rPr>
        <w:lastRenderedPageBreak/>
        <w:drawing>
          <wp:inline distT="0" distB="0" distL="0" distR="0" wp14:anchorId="49BF3E51" wp14:editId="1499A779">
            <wp:extent cx="4706112" cy="41390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20" r="43775" b="6670"/>
                    <a:stretch/>
                  </pic:blipFill>
                  <pic:spPr bwMode="auto">
                    <a:xfrm>
                      <a:off x="0" y="0"/>
                      <a:ext cx="4714190" cy="4146174"/>
                    </a:xfrm>
                    <a:prstGeom prst="rect">
                      <a:avLst/>
                    </a:prstGeom>
                    <a:ln>
                      <a:noFill/>
                    </a:ln>
                    <a:extLst>
                      <a:ext uri="{53640926-AAD7-44D8-BBD7-CCE9431645EC}">
                        <a14:shadowObscured xmlns:a14="http://schemas.microsoft.com/office/drawing/2010/main"/>
                      </a:ext>
                    </a:extLst>
                  </pic:spPr>
                </pic:pic>
              </a:graphicData>
            </a:graphic>
          </wp:inline>
        </w:drawing>
      </w:r>
    </w:p>
    <w:p w14:paraId="24BB3660" w14:textId="4E019AC0" w:rsidR="0075070E" w:rsidRPr="0075070E" w:rsidRDefault="0075070E" w:rsidP="0075070E">
      <w:pPr>
        <w:pStyle w:val="Beschriftung"/>
        <w:jc w:val="both"/>
      </w:pPr>
      <w:bookmarkStart w:id="53" w:name="_Toc431377320"/>
      <w:r>
        <w:t xml:space="preserve">Abbildung </w:t>
      </w:r>
      <w:r w:rsidR="006A41E9">
        <w:fldChar w:fldCharType="begin"/>
      </w:r>
      <w:r w:rsidR="006A41E9">
        <w:instrText xml:space="preserve"> SEQ Abbildung \* ARABIC </w:instrText>
      </w:r>
      <w:r w:rsidR="006A41E9">
        <w:fldChar w:fldCharType="separate"/>
      </w:r>
      <w:r w:rsidR="001B3174">
        <w:rPr>
          <w:noProof/>
        </w:rPr>
        <w:t>10</w:t>
      </w:r>
      <w:r w:rsidR="006A41E9">
        <w:rPr>
          <w:noProof/>
        </w:rPr>
        <w:fldChar w:fldCharType="end"/>
      </w:r>
      <w:r>
        <w:t xml:space="preserve"> Prototyp </w:t>
      </w:r>
      <w:r w:rsidRPr="00CD3D2B">
        <w:t>WLAN &amp; Internetzugang</w:t>
      </w:r>
      <w:bookmarkEnd w:id="53"/>
    </w:p>
    <w:p w14:paraId="1F3E09FF" w14:textId="50E14C3F" w:rsidR="00114D47" w:rsidRDefault="00114D47" w:rsidP="00114D47">
      <w:pPr>
        <w:pStyle w:val="berschrift4"/>
      </w:pPr>
      <w:bookmarkStart w:id="54" w:name="_Toc431377290"/>
      <w:r>
        <w:t>CIP-Pools</w:t>
      </w:r>
      <w:bookmarkEnd w:id="54"/>
    </w:p>
    <w:p w14:paraId="16DFBAA0" w14:textId="5C60AC59" w:rsidR="00114D47" w:rsidRDefault="00114D47" w:rsidP="00114D47">
      <w:r>
        <w:t xml:space="preserve">Die an verschiedenen Stellen vorhandene Information zu CIP-Pools werden die Unterseiten aus "IT-Services" und "Support"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75070E">
      <w:pPr>
        <w:pStyle w:val="Folgeabsatz"/>
        <w:keepNext/>
      </w:pPr>
      <w:r>
        <w:rPr>
          <w:noProof/>
        </w:rPr>
        <w:lastRenderedPageBreak/>
        <w:drawing>
          <wp:inline distT="0" distB="0" distL="0" distR="0" wp14:anchorId="3DD929FC" wp14:editId="0A2A8E31">
            <wp:extent cx="4767072" cy="42702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20" r="43662" b="4662"/>
                    <a:stretch/>
                  </pic:blipFill>
                  <pic:spPr bwMode="auto">
                    <a:xfrm>
                      <a:off x="0" y="0"/>
                      <a:ext cx="4773590" cy="4276120"/>
                    </a:xfrm>
                    <a:prstGeom prst="rect">
                      <a:avLst/>
                    </a:prstGeom>
                    <a:ln>
                      <a:noFill/>
                    </a:ln>
                    <a:extLst>
                      <a:ext uri="{53640926-AAD7-44D8-BBD7-CCE9431645EC}">
                        <a14:shadowObscured xmlns:a14="http://schemas.microsoft.com/office/drawing/2010/main"/>
                      </a:ext>
                    </a:extLst>
                  </pic:spPr>
                </pic:pic>
              </a:graphicData>
            </a:graphic>
          </wp:inline>
        </w:drawing>
      </w:r>
    </w:p>
    <w:p w14:paraId="04473D09" w14:textId="3F4CF7BA" w:rsidR="0075070E" w:rsidRPr="0075070E" w:rsidRDefault="0075070E" w:rsidP="0075070E">
      <w:pPr>
        <w:pStyle w:val="Beschriftung"/>
        <w:jc w:val="both"/>
      </w:pPr>
      <w:bookmarkStart w:id="55" w:name="_Toc431377321"/>
      <w:r>
        <w:t xml:space="preserve">Abbildung </w:t>
      </w:r>
      <w:r w:rsidR="006A41E9">
        <w:fldChar w:fldCharType="begin"/>
      </w:r>
      <w:r w:rsidR="006A41E9">
        <w:instrText xml:space="preserve"> SEQ Abbildung \* ARABIC </w:instrText>
      </w:r>
      <w:r w:rsidR="006A41E9">
        <w:fldChar w:fldCharType="separate"/>
      </w:r>
      <w:r w:rsidR="001B3174">
        <w:rPr>
          <w:noProof/>
        </w:rPr>
        <w:t>11</w:t>
      </w:r>
      <w:r w:rsidR="006A41E9">
        <w:rPr>
          <w:noProof/>
        </w:rPr>
        <w:fldChar w:fldCharType="end"/>
      </w:r>
      <w:r>
        <w:t xml:space="preserve"> Prototyp CIP-Pools</w:t>
      </w:r>
      <w:bookmarkEnd w:id="55"/>
    </w:p>
    <w:p w14:paraId="20073975" w14:textId="6E36F377" w:rsidR="00114D47" w:rsidRDefault="00114D47" w:rsidP="00114D47">
      <w:pPr>
        <w:pStyle w:val="berschrift4"/>
      </w:pPr>
      <w:r>
        <w:t xml:space="preserve"> </w:t>
      </w:r>
      <w:bookmarkStart w:id="56" w:name="_Toc431377291"/>
      <w:r>
        <w:t>Lehre &amp; Fortbildung</w:t>
      </w:r>
      <w:bookmarkEnd w:id="56"/>
    </w:p>
    <w:p w14:paraId="78D243C0" w14:textId="6AEC283D" w:rsidR="00114D47" w:rsidRDefault="00114D47" w:rsidP="00114D47">
      <w:r>
        <w:t>Hier finden Dozenten, Studenten und Angestellte die Information</w:t>
      </w:r>
      <w:r w:rsidR="00622CF4">
        <w:t>en,</w:t>
      </w:r>
      <w:r>
        <w:t xml:space="preserve"> die Studium und Ausbildung betreffen. Fast alle Menüpunkte aus dem ursprünglichen Menüpunkt "Lehre und Lernen" vereint und wenn nötig inhaltlich angepasst.</w:t>
      </w:r>
    </w:p>
    <w:p w14:paraId="6F2B6E73" w14:textId="77777777" w:rsidR="0075070E" w:rsidRDefault="0075070E" w:rsidP="0075070E">
      <w:pPr>
        <w:pStyle w:val="Folgeabsatz"/>
        <w:keepNext/>
      </w:pPr>
      <w:r>
        <w:rPr>
          <w:noProof/>
        </w:rPr>
        <w:lastRenderedPageBreak/>
        <w:drawing>
          <wp:inline distT="0" distB="0" distL="0" distR="0" wp14:anchorId="61EEA35B" wp14:editId="6C7C1A0B">
            <wp:extent cx="4803648" cy="425158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20" r="44001" b="6269"/>
                    <a:stretch/>
                  </pic:blipFill>
                  <pic:spPr bwMode="auto">
                    <a:xfrm>
                      <a:off x="0" y="0"/>
                      <a:ext cx="4811368" cy="4258415"/>
                    </a:xfrm>
                    <a:prstGeom prst="rect">
                      <a:avLst/>
                    </a:prstGeom>
                    <a:ln>
                      <a:noFill/>
                    </a:ln>
                    <a:extLst>
                      <a:ext uri="{53640926-AAD7-44D8-BBD7-CCE9431645EC}">
                        <a14:shadowObscured xmlns:a14="http://schemas.microsoft.com/office/drawing/2010/main"/>
                      </a:ext>
                    </a:extLst>
                  </pic:spPr>
                </pic:pic>
              </a:graphicData>
            </a:graphic>
          </wp:inline>
        </w:drawing>
      </w:r>
    </w:p>
    <w:p w14:paraId="4333DEFD" w14:textId="04964EE5" w:rsidR="0075070E" w:rsidRPr="0075070E" w:rsidRDefault="0075070E" w:rsidP="0075070E">
      <w:pPr>
        <w:pStyle w:val="Beschriftung"/>
        <w:jc w:val="both"/>
      </w:pPr>
      <w:bookmarkStart w:id="57" w:name="_Toc431377322"/>
      <w:r>
        <w:t xml:space="preserve">Abbildung </w:t>
      </w:r>
      <w:r w:rsidR="006A41E9">
        <w:fldChar w:fldCharType="begin"/>
      </w:r>
      <w:r w:rsidR="006A41E9">
        <w:instrText xml:space="preserve"> SEQ Abbildung \</w:instrText>
      </w:r>
      <w:r w:rsidR="006A41E9">
        <w:instrText xml:space="preserve">* ARABIC </w:instrText>
      </w:r>
      <w:r w:rsidR="006A41E9">
        <w:fldChar w:fldCharType="separate"/>
      </w:r>
      <w:r w:rsidR="001B3174">
        <w:rPr>
          <w:noProof/>
        </w:rPr>
        <w:t>12</w:t>
      </w:r>
      <w:r w:rsidR="006A41E9">
        <w:rPr>
          <w:noProof/>
        </w:rPr>
        <w:fldChar w:fldCharType="end"/>
      </w:r>
      <w:r>
        <w:t xml:space="preserve"> Prototyp </w:t>
      </w:r>
      <w:r w:rsidRPr="002E21BD">
        <w:t>Lehre &amp; Fortbildung</w:t>
      </w:r>
      <w:bookmarkEnd w:id="57"/>
    </w:p>
    <w:p w14:paraId="6C819B68" w14:textId="77777777" w:rsidR="0075070E" w:rsidRPr="0075070E" w:rsidRDefault="0075070E" w:rsidP="0075070E">
      <w:pPr>
        <w:pStyle w:val="Folgeabsatz"/>
      </w:pPr>
    </w:p>
    <w:p w14:paraId="357E18FB" w14:textId="4D270042" w:rsidR="00114D47" w:rsidRDefault="00114D47" w:rsidP="00114D47">
      <w:pPr>
        <w:pStyle w:val="berschrift4"/>
      </w:pPr>
      <w:r>
        <w:t xml:space="preserve"> </w:t>
      </w:r>
      <w:bookmarkStart w:id="58" w:name="_Toc431377292"/>
      <w:r>
        <w:t>Verwaltung</w:t>
      </w:r>
      <w:bookmarkEnd w:id="58"/>
    </w:p>
    <w:p w14:paraId="7AB73FFC" w14:textId="68C3B2DE" w:rsidR="00114D47" w:rsidRDefault="00114D47" w:rsidP="00114D47">
      <w:r>
        <w:t>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Workgroupmanager).</w:t>
      </w:r>
    </w:p>
    <w:p w14:paraId="5D7B76A8" w14:textId="77777777" w:rsidR="00FF4B1A" w:rsidRDefault="00FF4B1A" w:rsidP="00FF4B1A">
      <w:pPr>
        <w:pStyle w:val="Folgeabsatz"/>
        <w:keepNext/>
      </w:pPr>
      <w:r>
        <w:rPr>
          <w:noProof/>
        </w:rPr>
        <w:lastRenderedPageBreak/>
        <w:drawing>
          <wp:inline distT="0" distB="0" distL="0" distR="0" wp14:anchorId="45118E50" wp14:editId="7CD12750">
            <wp:extent cx="4724400" cy="4171914"/>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1" r="44001" b="6468"/>
                    <a:stretch/>
                  </pic:blipFill>
                  <pic:spPr bwMode="auto">
                    <a:xfrm>
                      <a:off x="0" y="0"/>
                      <a:ext cx="4736686" cy="4182764"/>
                    </a:xfrm>
                    <a:prstGeom prst="rect">
                      <a:avLst/>
                    </a:prstGeom>
                    <a:ln>
                      <a:noFill/>
                    </a:ln>
                    <a:extLst>
                      <a:ext uri="{53640926-AAD7-44D8-BBD7-CCE9431645EC}">
                        <a14:shadowObscured xmlns:a14="http://schemas.microsoft.com/office/drawing/2010/main"/>
                      </a:ext>
                    </a:extLst>
                  </pic:spPr>
                </pic:pic>
              </a:graphicData>
            </a:graphic>
          </wp:inline>
        </w:drawing>
      </w:r>
    </w:p>
    <w:p w14:paraId="695D8AA1" w14:textId="7A21888B" w:rsidR="00FF4B1A" w:rsidRPr="00FF4B1A" w:rsidRDefault="00FF4B1A" w:rsidP="00FF4B1A">
      <w:pPr>
        <w:pStyle w:val="Beschriftung"/>
        <w:jc w:val="both"/>
      </w:pPr>
      <w:bookmarkStart w:id="59" w:name="_Toc431377323"/>
      <w:r>
        <w:t xml:space="preserve">Abbildung </w:t>
      </w:r>
      <w:r w:rsidR="006A41E9">
        <w:fldChar w:fldCharType="begin"/>
      </w:r>
      <w:r w:rsidR="006A41E9">
        <w:instrText xml:space="preserve"> SEQ Abbildung \* ARABIC </w:instrText>
      </w:r>
      <w:r w:rsidR="006A41E9">
        <w:fldChar w:fldCharType="separate"/>
      </w:r>
      <w:r w:rsidR="001B3174">
        <w:rPr>
          <w:noProof/>
        </w:rPr>
        <w:t>13</w:t>
      </w:r>
      <w:r w:rsidR="006A41E9">
        <w:rPr>
          <w:noProof/>
        </w:rPr>
        <w:fldChar w:fldCharType="end"/>
      </w:r>
      <w:r>
        <w:t xml:space="preserve"> Prototyp Verwaltung</w:t>
      </w:r>
      <w:bookmarkEnd w:id="59"/>
    </w:p>
    <w:p w14:paraId="631EA566" w14:textId="6C41D0B2" w:rsidR="00114D47" w:rsidRDefault="00114D47" w:rsidP="00114D47">
      <w:pPr>
        <w:pStyle w:val="berschrift4"/>
      </w:pPr>
      <w:bookmarkStart w:id="60" w:name="_Toc431377293"/>
      <w:r>
        <w:t>Über uns</w:t>
      </w:r>
      <w:bookmarkEnd w:id="60"/>
    </w:p>
    <w:p w14:paraId="7EDE3406" w14:textId="77777777" w:rsidR="00FF4B1A" w:rsidRDefault="00114D47" w:rsidP="00114D47">
      <w:r>
        <w:t xml:space="preserve">Der </w:t>
      </w:r>
      <w:r w:rsidR="005A099D">
        <w:t>ursprüngliche</w:t>
      </w:r>
      <w:r>
        <w:t xml:space="preserve"> Punkt "Unser RZ" wird zu der allgemeineren Bezeichnung "Über uns"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FF4B1A">
      <w:pPr>
        <w:pStyle w:val="Folgeabsatz"/>
        <w:keepNext/>
      </w:pPr>
      <w:r>
        <w:rPr>
          <w:noProof/>
        </w:rPr>
        <w:lastRenderedPageBreak/>
        <w:drawing>
          <wp:inline distT="0" distB="0" distL="0" distR="0" wp14:anchorId="1347EB5D" wp14:editId="03C22D83">
            <wp:extent cx="3023616" cy="2675255"/>
            <wp:effectExtent l="0" t="0" r="571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21" r="43983" b="6069"/>
                    <a:stretch/>
                  </pic:blipFill>
                  <pic:spPr bwMode="auto">
                    <a:xfrm>
                      <a:off x="0" y="0"/>
                      <a:ext cx="3024586" cy="2676113"/>
                    </a:xfrm>
                    <a:prstGeom prst="rect">
                      <a:avLst/>
                    </a:prstGeom>
                    <a:ln>
                      <a:noFill/>
                    </a:ln>
                    <a:extLst>
                      <a:ext uri="{53640926-AAD7-44D8-BBD7-CCE9431645EC}">
                        <a14:shadowObscured xmlns:a14="http://schemas.microsoft.com/office/drawing/2010/main"/>
                      </a:ext>
                    </a:extLst>
                  </pic:spPr>
                </pic:pic>
              </a:graphicData>
            </a:graphic>
          </wp:inline>
        </w:drawing>
      </w:r>
    </w:p>
    <w:p w14:paraId="02DA4438" w14:textId="7C13D25C" w:rsidR="00FF4B1A" w:rsidRPr="00FF4B1A" w:rsidRDefault="00FF4B1A" w:rsidP="00FF4B1A">
      <w:pPr>
        <w:pStyle w:val="Beschriftung"/>
        <w:jc w:val="both"/>
      </w:pPr>
      <w:bookmarkStart w:id="61" w:name="_Toc431377324"/>
      <w:r>
        <w:t xml:space="preserve">Abbildung </w:t>
      </w:r>
      <w:r w:rsidR="006A41E9">
        <w:fldChar w:fldCharType="begin"/>
      </w:r>
      <w:r w:rsidR="006A41E9">
        <w:instrText xml:space="preserve"> SEQ Abbildung \* ARABIC </w:instrText>
      </w:r>
      <w:r w:rsidR="006A41E9">
        <w:fldChar w:fldCharType="separate"/>
      </w:r>
      <w:r w:rsidR="001B3174">
        <w:rPr>
          <w:noProof/>
        </w:rPr>
        <w:t>14</w:t>
      </w:r>
      <w:r w:rsidR="006A41E9">
        <w:rPr>
          <w:noProof/>
        </w:rPr>
        <w:fldChar w:fldCharType="end"/>
      </w:r>
      <w:r>
        <w:t xml:space="preserve"> Prototyp Über Uns</w:t>
      </w:r>
      <w:bookmarkEnd w:id="61"/>
    </w:p>
    <w:p w14:paraId="0E18E3B8" w14:textId="7A03718F" w:rsidR="00114D47" w:rsidRDefault="00114D47" w:rsidP="00E50BEE">
      <w:pPr>
        <w:pStyle w:val="berschrift4"/>
      </w:pPr>
      <w:r>
        <w:t xml:space="preserve"> </w:t>
      </w:r>
      <w:bookmarkStart w:id="62" w:name="_Toc431377294"/>
      <w:r w:rsidR="00E50BEE">
        <w:t>FAQ</w:t>
      </w:r>
      <w:bookmarkEnd w:id="62"/>
    </w:p>
    <w:p w14:paraId="6358C5F4" w14:textId="77777777" w:rsidR="007306EC" w:rsidRDefault="007306EC" w:rsidP="007306EC">
      <w:r>
        <w:t>Die verteilten Frequently Asked Questions werden nun zentral an einem für den Nutzer gut sichtbaren Punkt angezeigt. Sie dienen als Anhaltspunkt für die Nutzer des Rechenzentrums bei häufig gestellten Fragen und dienen der Entlastung des Infostands. Die Umsetzung der FAQs erfolgt im Prototyp nur exemplarisch.</w:t>
      </w:r>
    </w:p>
    <w:p w14:paraId="5844A4C2" w14:textId="77777777" w:rsidR="007306EC" w:rsidRPr="007306EC" w:rsidRDefault="007306EC" w:rsidP="007306EC">
      <w:pPr>
        <w:pStyle w:val="Folgeabsatz"/>
      </w:pPr>
      <w:bookmarkStart w:id="63" w:name="_GoBack"/>
      <w:bookmarkEnd w:id="63"/>
    </w:p>
    <w:p w14:paraId="3DB67016" w14:textId="5FAF12DB" w:rsidR="00E50BEE" w:rsidRDefault="00E50BEE" w:rsidP="007306EC">
      <w:r>
        <w:rPr>
          <w:noProof/>
        </w:rPr>
        <w:lastRenderedPageBreak/>
        <w:drawing>
          <wp:inline distT="0" distB="0" distL="0" distR="0" wp14:anchorId="05EB0E36" wp14:editId="23E5DBBB">
            <wp:extent cx="4956628" cy="43755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58" r="43818" b="6573"/>
                    <a:stretch/>
                  </pic:blipFill>
                  <pic:spPr bwMode="auto">
                    <a:xfrm>
                      <a:off x="0" y="0"/>
                      <a:ext cx="4962822" cy="4381024"/>
                    </a:xfrm>
                    <a:prstGeom prst="rect">
                      <a:avLst/>
                    </a:prstGeom>
                    <a:ln>
                      <a:noFill/>
                    </a:ln>
                    <a:extLst>
                      <a:ext uri="{53640926-AAD7-44D8-BBD7-CCE9431645EC}">
                        <a14:shadowObscured xmlns:a14="http://schemas.microsoft.com/office/drawing/2010/main"/>
                      </a:ext>
                    </a:extLst>
                  </pic:spPr>
                </pic:pic>
              </a:graphicData>
            </a:graphic>
          </wp:inline>
        </w:drawing>
      </w:r>
    </w:p>
    <w:p w14:paraId="029A7191" w14:textId="4BDFD4FA" w:rsidR="00E50BEE" w:rsidRPr="00E50BEE" w:rsidRDefault="00E50BEE" w:rsidP="00E50BEE">
      <w:pPr>
        <w:pStyle w:val="Beschriftung"/>
        <w:jc w:val="both"/>
      </w:pPr>
      <w:bookmarkStart w:id="64" w:name="_Toc431377325"/>
      <w:r>
        <w:t xml:space="preserve">Abbildung </w:t>
      </w:r>
      <w:r w:rsidR="006A41E9">
        <w:fldChar w:fldCharType="begin"/>
      </w:r>
      <w:r w:rsidR="006A41E9">
        <w:instrText xml:space="preserve"> SEQ Abbildung \* ARABIC </w:instrText>
      </w:r>
      <w:r w:rsidR="006A41E9">
        <w:fldChar w:fldCharType="separate"/>
      </w:r>
      <w:r w:rsidR="001B3174">
        <w:rPr>
          <w:noProof/>
        </w:rPr>
        <w:t>15</w:t>
      </w:r>
      <w:r w:rsidR="006A41E9">
        <w:rPr>
          <w:noProof/>
        </w:rPr>
        <w:fldChar w:fldCharType="end"/>
      </w:r>
      <w:r>
        <w:t xml:space="preserve"> Prototyp FAQ</w:t>
      </w:r>
      <w:bookmarkEnd w:id="64"/>
    </w:p>
    <w:p w14:paraId="03BA0CB9" w14:textId="2ADDAD9A" w:rsidR="00803321" w:rsidRDefault="00E87771" w:rsidP="00E87771">
      <w:pPr>
        <w:pStyle w:val="berschrift3"/>
      </w:pPr>
      <w:bookmarkStart w:id="65" w:name="_Toc431377295"/>
      <w:r w:rsidRPr="00E87771">
        <w:t>Grenzen des Prototyp</w:t>
      </w:r>
      <w:r>
        <w:t>s</w:t>
      </w:r>
      <w:bookmarkEnd w:id="65"/>
    </w:p>
    <w:p w14:paraId="3CEB02A3" w14:textId="550625E6" w:rsidR="00A70B95" w:rsidRPr="00A70B95" w:rsidRDefault="00A70B95" w:rsidP="00A70B95">
      <w:r w:rsidRPr="00A70B95">
        <w:t>Aufgrund von technischer Umsetzbarkeit und zeitlichem Aufwand können im Rahmen der Erstellung des Prototypens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 Es können nicht alle Unterseiten in die neue Struktur migriert werden, sondern nur der Teil, welcher anhand der Piwik-Daten als wichtig eingestuft wurde. Dies betrifft vor allem die Seiten auf der dritten Ebene. Außerdem wird der Prototyp dahingehend begrenzt, dass nicht alle Linkverweise im Fließtext an die neue Struktur angepasst werden können. Auch hier ist die Masse an anzupassenden Links im Zeitrahmen des Projektes nicht zu bewältigen. Auch viele dynamische El</w:t>
      </w:r>
      <w:r>
        <w:t>e</w:t>
      </w:r>
      <w:r w:rsidRPr="00A70B95">
        <w:t xml:space="preserve">mente können nur beispielhaft im Prototypen implementiert werden, da für die eigentliche Umsetzung zusätzliche JavaScript- und Datenbankprogrammierung notwendig ist, die im Rahmen des Prototyps nicht zu bewältigen sind, vom Stakeholder aber auch </w:t>
      </w:r>
      <w:r w:rsidRPr="00A70B95">
        <w:lastRenderedPageBreak/>
        <w:t>nicht gewünscht ist. Davon betroffen sind unter anderem der zentrale Login auf der Startseite, der Softwarekatalog, die "Passwort ändern"- und "SMS-Passwortservi</w:t>
      </w:r>
      <w:r>
        <w:t>c</w:t>
      </w:r>
      <w:r w:rsidRPr="00A70B95">
        <w:t>e"-Funktion, die Mitarbeitersuche, sowie die CIP-Pool-Suche und -Reservierung. Ein weiterer Faktor der die Arbeiten am Prototyp limitiert war die designtechnische Gestaltung des CMS. Um Text sinnvoll zu strukturieren gibt es nur eine Handvoll vorgefertigter 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 Information anhand dieser Strukturen zu bündeln und aufzubereiten. Im Zusammenhang hiermit ergibt sich auch das entscheidende Hindernis, nämlich die nicht vorhandene Möglichkeit ein nutzergruppenorientiertes Design zu erstellen. Die Zusammenwirkung aus neu zu erstellenden Inhalte und Limitierungen durch das CMS-Design verhindern es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E87771">
      <w:pPr>
        <w:pStyle w:val="berschrift3"/>
      </w:pPr>
      <w:bookmarkStart w:id="66" w:name="_Toc431377296"/>
      <w:r>
        <w:t>Empfehlungen</w:t>
      </w:r>
      <w:bookmarkEnd w:id="66"/>
    </w:p>
    <w:p w14:paraId="4C37C943" w14:textId="77777777" w:rsidR="00AE4BD9" w:rsidRDefault="00AE4BD9" w:rsidP="00AE4BD9">
      <w:r>
        <w:t>Da einige Punkte nicht im Rahmen des Projektes umgesetzt werden können, aber dennoch Beachtung finden müssen, werden in diesem Abschnitt Empfehlungen für weitere Arbeitsschritte und Maßnahmen ausgestellt. Diese Empfehlungen konnten im Rahmen der Anforderungsanalyse, der Auswertung von quantitativen Daten und in persönlichen Gesprächen erarbeitet werden. Aus den Dialogen der Contextual Inquiry wird deutlich, dass viele Studenten wenig darüber informiert sind welche Dienste und Möglichkeiten das Rechenzentrum zur Verfügung stellt. Vielen Studenten sind bis auf die Passwortänderung und das Guthabenkonto wenig bis keine anderen Informationen der Rechenzentrums Seite bekannt. Es ist nötig, dass gerade diese große Nutzergruppe besser informiert wird, dies könnte zum Beispiel zu Studienbeginn erfolgen.</w:t>
      </w:r>
    </w:p>
    <w:p w14:paraId="1330F46C" w14:textId="7A4C6027" w:rsidR="00AE4BD9" w:rsidRDefault="00AE4BD9" w:rsidP="00AE4BD9">
      <w:r>
        <w:t>Die rechte Spalte kann im CMS Imperia individuell angepasst werden. Diese Funktionalität wurde im Prototyp nur exemplarisch gestaltet. Sie sollte zukünftig dazu genutzt werden einen globalen Login zu realisieren und somit die Anzahl der Anmeldungen mit dem RZ-Account zu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lastRenderedPageBreak/>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0B7CC851" w:rsidR="00AE4BD9" w:rsidRDefault="00AE4BD9" w:rsidP="00AE4BD9">
      <w:r>
        <w:t>Auf der ursprünglichen Seite des Rechenzentrums ist eine inhaltliche Struktur erkennbar, die der internen Organisation des Rechenzentrums entspricht. Dies sollte unter allen Umständen vermieden werden. Um dem Nutzer eine bestmögliche Struktur zu liefern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77777777" w:rsidR="00AE4BD9" w:rsidRDefault="00AE4BD9" w:rsidP="00AE4BD9">
      <w:r>
        <w:t>Ein wünschenswerte Aspekt der neuen Webseite, wäre zur nutzerorientierten Gestaltung, auch eine nutzergruppenorientierte Gestaltung. Im Bereich des Fragebogens wurden die drei großen Nutzergruppen Studenten, Mitarbeiter und Dozenten identifiziert. Im Rahmen einer Neugestaltung sollten die Inhalte auf jede der drei Gruppen individuell angepasst werden. Dieser Aspekt kann nicht berücksichtigt werden, da dieses Projekt den Fokus auf die benutzerorientierte Gestaltung der Webseite legt und ein System entwickelt, welches von allen Gruppen gleichermaßen gut genutzt werden kann.</w:t>
      </w:r>
    </w:p>
    <w:p w14:paraId="4A3009CC" w14:textId="2174FACC" w:rsidR="00AE4BD9" w:rsidRPr="00AE4BD9" w:rsidRDefault="00AE4BD9" w:rsidP="00AE4BD9">
      <w:r>
        <w:t>Die grundlegendste Empfehlung die das Projektteam ausspricht ist jedoch der Erwerb (oder ein Update auf eine aktuelle Version) eines neuen Content Management Systems. Sowohl aus den Ergebnissen der Anforderungsanalyse als auch aus persönlicher Erfahrung im Umgang mit Imperia in der Version 8.6 wird gefolgert, dass das CMS nicht mehr zeitgemäß ist. Vielfach wird in den Ergebnissen der Anforderungsanalyse als größtes Manko das Design der Webseite genannt. Die Einschränkungen die Imperia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7" w:name="_Toc431377297"/>
      <w:r>
        <w:lastRenderedPageBreak/>
        <w:t>Heuristic Walkthrough</w:t>
      </w:r>
      <w:bookmarkEnd w:id="67"/>
    </w:p>
    <w:p w14:paraId="3DEEA852" w14:textId="0323BD61" w:rsidR="005C7B82" w:rsidRPr="005C7B82" w:rsidRDefault="005C7B82" w:rsidP="005C7B82">
      <w:r w:rsidRPr="005C7B82">
        <w:t>Vor dem Usability-Test mit Probanden wird die Struktur des Probanden von Usability-Experten in einem Heuristic Walkthrough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2C1FBD">
      <w:pPr>
        <w:pStyle w:val="berschrift3"/>
      </w:pPr>
      <w:bookmarkStart w:id="68" w:name="_Toc431377298"/>
      <w:r>
        <w:t>Durchführung</w:t>
      </w:r>
      <w:bookmarkEnd w:id="68"/>
      <w:r>
        <w:t xml:space="preserve"> </w:t>
      </w:r>
    </w:p>
    <w:p w14:paraId="05D25473" w14:textId="51FA45CE" w:rsidR="005C7B82" w:rsidRDefault="005C7B82" w:rsidP="005C7B82">
      <w:r>
        <w:t>Wie bereits erwähnt wird ein Heuristic Walkthrough von in diesem Fall zwei Usability-Experten durchgeführt. Dieser ist unterteilt in zwei Phasen: Zuerst arbeiten die Teilnehmer eine Reihe vorgegebener Tasks ab. Diese sind hier identisch zu den Tasks aus den abschließenden Nutzertests (</w:t>
      </w:r>
      <w:r w:rsidRPr="005C7B82">
        <w:rPr>
          <w:color w:val="FF0000"/>
        </w:rPr>
        <w:t>SIEHE 2.5.1</w:t>
      </w:r>
      <w:r>
        <w:t>). Dabei werden folgende Fragen stets im Auge behalten (Sears, 1997, S. 219-221) (Sears, A. (1997). Heuristic Walkthroughs: Finding the Problems Without the Noise. International Journal of Human-Computer Interaction, 9 (3), 213–234. Zugriff am 30.09.2015 auf http://www.tandfonline.com/doi/pdf/10.1207/s15327590ijhc0903_2):</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05783CDF" w:rsidR="005C7B82" w:rsidRPr="005C7B82" w:rsidRDefault="005C7B82" w:rsidP="005C7B82">
      <w:r>
        <w:t>Während des gesamten Tests werden Probleme sofort nachvollziehbar notiert und mit einem Schweregrad von 0 ("Dies stellt kein Usability-Problem dar.") bis 4 (Usability-Katastrophe) versehen (Nielsen, 1994, S. 49, Tabelle 2.3) (Nielsen, J. (1994). Heuristic evaluation. In J. Nielsen &amp; R. Mack (Hrsg.), Usability Inspection Methods (Bd. 17, S. 25–62). New York: Wiley &amp; Sons. Zugriff am 30.09.2015 auf http://www.nngroup.com/books/usability).</w:t>
      </w:r>
    </w:p>
    <w:p w14:paraId="4F292504" w14:textId="45B41B49" w:rsidR="002C1FBD" w:rsidRDefault="002C1FBD" w:rsidP="002C1FBD">
      <w:pPr>
        <w:pStyle w:val="berschrift3"/>
      </w:pPr>
      <w:bookmarkStart w:id="69" w:name="_Toc431377299"/>
      <w:r>
        <w:lastRenderedPageBreak/>
        <w:t>Ergebnisse</w:t>
      </w:r>
      <w:bookmarkEnd w:id="69"/>
      <w:r>
        <w:t xml:space="preserve">  </w:t>
      </w:r>
    </w:p>
    <w:p w14:paraId="30F83602" w14:textId="6F2EFE8B"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(DreamSpark) unter Betriebssysteme - Windows zu sehr im Text untergeht und überlesen wird. Ebenso wurde festgestellt, dass der Task 4b) (Suche eines CIP-Pools mit bestimmter Software) nur sehr </w:t>
      </w:r>
      <w:r w:rsidR="00F114F9">
        <w:t>un</w:t>
      </w:r>
      <w:r w:rsidR="00F114F9" w:rsidRPr="005C7B82">
        <w:t>intuitiv</w:t>
      </w:r>
      <w:r w:rsidRPr="005C7B82">
        <w:t xml:space="preserve"> gelöst werden kann, dies jedoch an der Inhaltsstruktur und fehlenden Funktionen liegt. Ein weiteres Problem, das auffiel, ist dass der Newsletter des Rechenzentrums als "RZettel" auf Flyern und Plakaten beworben wird, in der Menüstruktur jedoch nur als "Newsletter" benannt ist.</w:t>
      </w:r>
    </w:p>
    <w:p w14:paraId="19ABDC70" w14:textId="77777777" w:rsidR="002C1FBD" w:rsidRPr="002C1FBD" w:rsidRDefault="002C1FBD" w:rsidP="002C1FBD"/>
    <w:p w14:paraId="666C80D9" w14:textId="7CD8934D" w:rsidR="00803321" w:rsidRPr="00F114F9" w:rsidRDefault="00803321" w:rsidP="00803321">
      <w:pPr>
        <w:pStyle w:val="berschrift2"/>
      </w:pPr>
      <w:bookmarkStart w:id="70" w:name="_Toc431377300"/>
      <w:r w:rsidRPr="00AE4BD9">
        <w:rPr>
          <w:lang w:val="en-US"/>
        </w:rPr>
        <w:t>Usa</w:t>
      </w:r>
      <w:r w:rsidR="00F114F9">
        <w:rPr>
          <w:lang w:val="en-US"/>
        </w:rPr>
        <w:t>bility-Test (A-B</w:t>
      </w:r>
      <w:r w:rsidR="00F114F9" w:rsidRPr="00F114F9">
        <w:t>-</w:t>
      </w:r>
      <w:r w:rsidRPr="00F114F9">
        <w:t>Vergleich</w:t>
      </w:r>
      <w:r w:rsidRPr="00AE4BD9">
        <w:rPr>
          <w:lang w:val="en-US"/>
        </w:rPr>
        <w:t>)</w:t>
      </w:r>
      <w:bookmarkEnd w:id="70"/>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03321">
      <w:pPr>
        <w:pStyle w:val="berschrift3"/>
      </w:pPr>
      <w:bookmarkStart w:id="71" w:name="_Toc431377301"/>
      <w:r>
        <w:t>Tasks</w:t>
      </w:r>
      <w:bookmarkEnd w:id="71"/>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36AE13E0" w:rsidR="00B33CD2" w:rsidRDefault="00B33CD2" w:rsidP="008E16D8">
      <w:pPr>
        <w:pStyle w:val="Listenabsatz"/>
        <w:numPr>
          <w:ilvl w:val="0"/>
          <w:numId w:val="14"/>
        </w:numPr>
      </w:pPr>
      <w:r>
        <w:t>Sie haben ihr Passwort vergessen und müssen nun zum Infostand. Informieren Sie sich über die Öffnungszeiten.</w:t>
      </w:r>
    </w:p>
    <w:p w14:paraId="4B38A8D8" w14:textId="477F13C0" w:rsidR="00B33CD2" w:rsidRDefault="00B33CD2" w:rsidP="008E16D8">
      <w:pPr>
        <w:pStyle w:val="Listenabsatz"/>
        <w:numPr>
          <w:ilvl w:val="0"/>
          <w:numId w:val="14"/>
        </w:numPr>
      </w:pPr>
      <w:r>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lastRenderedPageBreak/>
        <w:t>Szenario 2:</w:t>
      </w:r>
    </w:p>
    <w:p w14:paraId="080113D9" w14:textId="76D41486" w:rsidR="008842C3" w:rsidRDefault="008842C3" w:rsidP="008E16D8">
      <w:pPr>
        <w:pStyle w:val="Listenabsatz"/>
        <w:numPr>
          <w:ilvl w:val="0"/>
          <w:numId w:val="15"/>
        </w:numPr>
      </w:pPr>
      <w:r>
        <w:t>Informieren Sie sich darüber, wie Sie E-Mails über Ihre Universitäts-Emailadresse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Eclipse bereits vorinstalliert ist. Suchen Sie nach einem passenden CIP-Pool hierfür</w:t>
      </w:r>
    </w:p>
    <w:p w14:paraId="09C31BB6" w14:textId="4D33F40C" w:rsidR="008842C3" w:rsidRDefault="008842C3" w:rsidP="008E16D8">
      <w:pPr>
        <w:pStyle w:val="Listenabsatz"/>
        <w:numPr>
          <w:ilvl w:val="0"/>
          <w:numId w:val="17"/>
        </w:numPr>
      </w:pPr>
      <w:r>
        <w:t xml:space="preserve">Da Sie überlegen, Ihre Vorlesungen aufzeichnen zu lassen und ihren Kursteilnehmern im Internet zur Verfügung zu stellen, möchten Sie sich über die </w:t>
      </w:r>
      <w:r>
        <w:lastRenderedPageBreak/>
        <w:t>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622CF4">
      <w:pPr>
        <w:pStyle w:val="berschrift3"/>
      </w:pPr>
      <w:bookmarkStart w:id="72" w:name="_Toc431377302"/>
      <w:r>
        <w:t>Testaufbau</w:t>
      </w:r>
      <w:bookmarkEnd w:id="72"/>
      <w:r>
        <w:t xml:space="preserve"> </w:t>
      </w:r>
    </w:p>
    <w:p w14:paraId="06CCED23" w14:textId="77777777" w:rsidR="007C133C" w:rsidRDefault="007C133C" w:rsidP="007C133C">
      <w:r>
        <w:t>Der Test findet in Anwesenheit einer Versuchsperson, einem Testmoderator, der die Probanden in der Versuch einführt, die Tasks vorliest und nach dem Test die Fragebögen reicht, sowie einen Beobachter, der sowohl die Fehler des Probanden, als auch dessen positive und negative Äußerungen notiert.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03321">
      <w:pPr>
        <w:pStyle w:val="berschrift3"/>
      </w:pPr>
      <w:bookmarkStart w:id="73" w:name="_Toc431377303"/>
      <w:r>
        <w:t>Testdurchführung</w:t>
      </w:r>
      <w:bookmarkEnd w:id="73"/>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t>Nach dem Test werden die Probanden gebeten, zwei Fragebogen auszufüllen: den System Usability Scale zur Messung der Usability, sowie den AttrakDiff zur Messung der pragmatischen und hedonischen Qualität der Seite.</w:t>
      </w:r>
    </w:p>
    <w:p w14:paraId="51F247D1" w14:textId="0B34068F" w:rsidR="007C133C" w:rsidRDefault="00722CD5" w:rsidP="007C133C">
      <w:pPr>
        <w:pStyle w:val="berschrift3"/>
      </w:pPr>
      <w:bookmarkStart w:id="74" w:name="_Toc431377304"/>
      <w:r>
        <w:t>Probanden</w:t>
      </w:r>
      <w:bookmarkEnd w:id="74"/>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03321">
      <w:pPr>
        <w:pStyle w:val="berschrift3"/>
      </w:pPr>
      <w:bookmarkStart w:id="75" w:name="_Toc431377305"/>
      <w:r>
        <w:t>Ergebnisse des Tests</w:t>
      </w:r>
      <w:bookmarkEnd w:id="75"/>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6" w:name="_Toc431377306"/>
      <w:r>
        <w:lastRenderedPageBreak/>
        <w:t>Quantitative Ergebnisse</w:t>
      </w:r>
      <w:bookmarkEnd w:id="76"/>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p>
    <w:p w14:paraId="622A9935" w14:textId="1B3E21F7" w:rsidR="00722CD5" w:rsidRDefault="00722CD5" w:rsidP="00722CD5">
      <w:r>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1B3174">
        <w:t xml:space="preserve">Tabelle </w:t>
      </w:r>
      <w:r w:rsidR="001B3174">
        <w:rPr>
          <w:noProof/>
        </w:rPr>
        <w:t>1</w:t>
      </w:r>
      <w:r w:rsidR="00735979">
        <w:fldChar w:fldCharType="end"/>
      </w:r>
      <w:r>
        <w:t>.</w:t>
      </w:r>
    </w:p>
    <w:p w14:paraId="1B97A042" w14:textId="77777777" w:rsidR="00735979" w:rsidRDefault="00735979" w:rsidP="00735979">
      <w:pPr>
        <w:pStyle w:val="Beschriftung"/>
        <w:keepNext/>
      </w:pPr>
      <w:bookmarkStart w:id="77" w:name="_Ref431377093"/>
      <w:bookmarkStart w:id="78" w:name="_Ref431377087"/>
      <w:bookmarkStart w:id="79" w:name="_Toc431377331"/>
      <w:r>
        <w:t xml:space="preserve">Tabelle </w:t>
      </w:r>
      <w:fldSimple w:instr=" SEQ Tabelle \* ARABIC ">
        <w:r w:rsidR="001B3174">
          <w:rPr>
            <w:noProof/>
          </w:rPr>
          <w:t>1</w:t>
        </w:r>
      </w:fldSimple>
      <w:bookmarkEnd w:id="77"/>
      <w:r>
        <w:rPr>
          <w:noProof/>
        </w:rPr>
        <w:t xml:space="preserve"> </w:t>
      </w:r>
      <w:r w:rsidRPr="008C0DDC">
        <w:rPr>
          <w:noProof/>
        </w:rPr>
        <w:t>Fehler Probanden Original und Redesign</w:t>
      </w:r>
      <w:bookmarkEnd w:id="78"/>
      <w:bookmarkEnd w:id="79"/>
    </w:p>
    <w:tbl>
      <w:tblPr>
        <w:tblW w:w="7320" w:type="dxa"/>
        <w:tblCellMar>
          <w:left w:w="70" w:type="dxa"/>
          <w:right w:w="70" w:type="dxa"/>
        </w:tblCellMar>
        <w:tblLook w:val="04A0" w:firstRow="1" w:lastRow="0" w:firstColumn="1" w:lastColumn="0" w:noHBand="0" w:noVBand="1"/>
      </w:tblPr>
      <w:tblGrid>
        <w:gridCol w:w="960"/>
        <w:gridCol w:w="1040"/>
        <w:gridCol w:w="1040"/>
        <w:gridCol w:w="960"/>
        <w:gridCol w:w="3320"/>
      </w:tblGrid>
      <w:tr w:rsidR="00735979" w:rsidRPr="00FE5B61" w14:paraId="41206FA7" w14:textId="77777777" w:rsidTr="008C6A40">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22EBBA7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Gruppe</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85CA9A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Probanden</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25E4C695"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Alter Ø</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4A2F8F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Fehler</w:t>
            </w:r>
          </w:p>
        </w:tc>
        <w:tc>
          <w:tcPr>
            <w:tcW w:w="332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0B36672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735979" w:rsidRPr="00FE5B61" w14:paraId="063FD1B4"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146838C1"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Original</w:t>
            </w:r>
          </w:p>
        </w:tc>
        <w:tc>
          <w:tcPr>
            <w:tcW w:w="1040" w:type="dxa"/>
            <w:tcBorders>
              <w:top w:val="nil"/>
              <w:left w:val="nil"/>
              <w:bottom w:val="nil"/>
              <w:right w:val="single" w:sz="4" w:space="0" w:color="auto"/>
            </w:tcBorders>
            <w:shd w:val="clear" w:color="auto" w:fill="auto"/>
            <w:noWrap/>
            <w:vAlign w:val="bottom"/>
            <w:hideMark/>
          </w:tcPr>
          <w:p w14:paraId="7D560AD8"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nil"/>
              <w:left w:val="nil"/>
              <w:bottom w:val="nil"/>
              <w:right w:val="single" w:sz="4" w:space="0" w:color="auto"/>
            </w:tcBorders>
            <w:shd w:val="clear" w:color="auto" w:fill="auto"/>
            <w:noWrap/>
            <w:vAlign w:val="bottom"/>
            <w:hideMark/>
          </w:tcPr>
          <w:p w14:paraId="68EAEC4A"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w:t>
            </w:r>
          </w:p>
        </w:tc>
        <w:tc>
          <w:tcPr>
            <w:tcW w:w="960" w:type="dxa"/>
            <w:tcBorders>
              <w:top w:val="nil"/>
              <w:left w:val="nil"/>
              <w:bottom w:val="nil"/>
              <w:right w:val="single" w:sz="4" w:space="0" w:color="auto"/>
            </w:tcBorders>
            <w:shd w:val="clear" w:color="auto" w:fill="auto"/>
            <w:noWrap/>
            <w:vAlign w:val="bottom"/>
            <w:hideMark/>
          </w:tcPr>
          <w:p w14:paraId="1777BB69"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157</w:t>
            </w:r>
          </w:p>
        </w:tc>
        <w:tc>
          <w:tcPr>
            <w:tcW w:w="3320" w:type="dxa"/>
            <w:tcBorders>
              <w:top w:val="nil"/>
              <w:left w:val="nil"/>
              <w:bottom w:val="nil"/>
              <w:right w:val="single" w:sz="4" w:space="0" w:color="auto"/>
            </w:tcBorders>
            <w:shd w:val="clear" w:color="auto" w:fill="auto"/>
            <w:noWrap/>
            <w:vAlign w:val="bottom"/>
            <w:hideMark/>
          </w:tcPr>
          <w:p w14:paraId="675D6D8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22,42857143</w:t>
            </w:r>
          </w:p>
        </w:tc>
      </w:tr>
      <w:tr w:rsidR="00735979" w:rsidRPr="00FE5B61" w14:paraId="447B6D25"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595C8AF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Redesign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E4BA50E"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707F1F0"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23,14286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D9549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16</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8ED483"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2,285714286</w:t>
            </w:r>
          </w:p>
        </w:tc>
      </w:tr>
    </w:tbl>
    <w:p w14:paraId="0AACA08B" w14:textId="77777777" w:rsidR="00735979" w:rsidRPr="00735979" w:rsidRDefault="00735979" w:rsidP="00735979">
      <w:pPr>
        <w:pStyle w:val="Folgeabsatz"/>
      </w:pPr>
    </w:p>
    <w:p w14:paraId="17446C3C" w14:textId="77777777" w:rsidR="00722CD5" w:rsidRDefault="00722CD5" w:rsidP="00722CD5">
      <w:r>
        <w:t xml:space="preserve">Der System Usability Scale, der in einem Fragebogen von zehn Fragen erhoben wird, gibt numerische Auskunft über die Usability eines Systems und lässt es so zu, Systeme zu vergleichen. Er liefert Werte zwischen 0 und 100 - dabei lassen sich folgende Aussagen bezüglich der Bewertung treffen: </w:t>
      </w:r>
    </w:p>
    <w:p w14:paraId="36F8F571" w14:textId="1CBAA49B" w:rsidR="00722CD5" w:rsidRDefault="00722CD5" w:rsidP="00257F70">
      <w:pPr>
        <w:pStyle w:val="Listenabsatz"/>
        <w:numPr>
          <w:ilvl w:val="1"/>
          <w:numId w:val="21"/>
        </w:numPr>
      </w:pPr>
      <w:r>
        <w:t xml:space="preserve">Ein Wert von 100 </w:t>
      </w:r>
      <w:r w:rsidR="00257F70">
        <w:t>entspricht</w:t>
      </w:r>
      <w:r>
        <w:t xml:space="preserve"> einem perfekten System ohne Usability-Probleme.</w:t>
      </w:r>
    </w:p>
    <w:p w14:paraId="07ECBA02" w14:textId="14D58327" w:rsidR="00722CD5" w:rsidRDefault="00722CD5" w:rsidP="00257F70">
      <w:pPr>
        <w:pStyle w:val="Listenabsatz"/>
        <w:numPr>
          <w:ilvl w:val="1"/>
          <w:numId w:val="21"/>
        </w:numPr>
      </w:pPr>
      <w:r>
        <w:t>Werte über 80 deuten auf eine gute bis exzellente Usability hin.</w:t>
      </w:r>
    </w:p>
    <w:p w14:paraId="1FA89CEB" w14:textId="2520D0CD" w:rsidR="00722CD5" w:rsidRDefault="00722CD5" w:rsidP="00257F70">
      <w:pPr>
        <w:pStyle w:val="Listenabsatz"/>
        <w:numPr>
          <w:ilvl w:val="1"/>
          <w:numId w:val="21"/>
        </w:numPr>
      </w:pPr>
      <w:r>
        <w:t>Werte zwischen 60 und 80 sind als grenzwertig bis gut zu interpretieren.</w:t>
      </w:r>
    </w:p>
    <w:p w14:paraId="2298B412" w14:textId="07845A0E" w:rsidR="00722CD5" w:rsidRDefault="00722CD5" w:rsidP="00257F70">
      <w:pPr>
        <w:pStyle w:val="Listenabsatz"/>
        <w:numPr>
          <w:ilvl w:val="1"/>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1B3174">
        <w:t xml:space="preserve">Abbildung </w:t>
      </w:r>
      <w:r w:rsidR="001B3174">
        <w:rPr>
          <w:noProof/>
        </w:rPr>
        <w:t>16</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1B3174">
        <w:t xml:space="preserve">Abbildung </w:t>
      </w:r>
      <w:r w:rsidR="001B3174">
        <w:rPr>
          <w:noProof/>
        </w:rPr>
        <w:t>17</w:t>
      </w:r>
      <w:r w:rsidR="00257F70">
        <w:fldChar w:fldCharType="end"/>
      </w:r>
      <w:r>
        <w:t>).</w:t>
      </w:r>
    </w:p>
    <w:p w14:paraId="4C277BDC" w14:textId="199F6E7A" w:rsidR="00257F70" w:rsidRDefault="007306EC" w:rsidP="00257F70">
      <w:pPr>
        <w:pStyle w:val="Folgeabsatz"/>
        <w:keepNext/>
      </w:pPr>
      <w:r>
        <w:lastRenderedPageBreak/>
        <w:pict w14:anchorId="3E618A8B">
          <v:shape id="_x0000_i1027" type="#_x0000_t75" style="width:424.5pt;height:297.75pt">
            <v:imagedata r:id="rId26" o:title="RZ O einzeln"/>
          </v:shape>
        </w:pict>
      </w:r>
    </w:p>
    <w:p w14:paraId="021EAC88" w14:textId="1BBD962E" w:rsidR="00257F70" w:rsidRPr="00257F70" w:rsidRDefault="00257F70" w:rsidP="00257F70">
      <w:pPr>
        <w:pStyle w:val="Beschriftung"/>
      </w:pPr>
      <w:bookmarkStart w:id="80" w:name="_Ref431376482"/>
      <w:bookmarkStart w:id="81" w:name="_Ref431376377"/>
      <w:bookmarkStart w:id="82" w:name="_Toc431377326"/>
      <w:r>
        <w:t xml:space="preserve">Abbildung </w:t>
      </w:r>
      <w:r w:rsidR="006A41E9">
        <w:fldChar w:fldCharType="begin"/>
      </w:r>
      <w:r w:rsidR="006A41E9">
        <w:instrText xml:space="preserve"> SEQ Abbildung \* ARABIC </w:instrText>
      </w:r>
      <w:r w:rsidR="006A41E9">
        <w:fldChar w:fldCharType="separate"/>
      </w:r>
      <w:r w:rsidR="001B3174">
        <w:rPr>
          <w:noProof/>
        </w:rPr>
        <w:t>16</w:t>
      </w:r>
      <w:r w:rsidR="006A41E9">
        <w:rPr>
          <w:noProof/>
        </w:rPr>
        <w:fldChar w:fldCharType="end"/>
      </w:r>
      <w:bookmarkEnd w:id="80"/>
      <w:r>
        <w:t xml:space="preserve"> SUS Score Probanden Original Webseite</w:t>
      </w:r>
      <w:bookmarkEnd w:id="81"/>
      <w:bookmarkEnd w:id="82"/>
    </w:p>
    <w:p w14:paraId="6F2D839C" w14:textId="77777777" w:rsidR="00722CD5" w:rsidRDefault="00722CD5" w:rsidP="00722CD5"/>
    <w:p w14:paraId="368BBE64" w14:textId="77777777" w:rsidR="00257F70" w:rsidRDefault="007306EC" w:rsidP="00257F70">
      <w:pPr>
        <w:keepNext/>
      </w:pPr>
      <w:r>
        <w:pict w14:anchorId="59AD90F3">
          <v:shape id="_x0000_i1028" type="#_x0000_t75" style="width:424.5pt;height:318.75pt">
            <v:imagedata r:id="rId27" o:title="RZ 1 einzeln"/>
          </v:shape>
        </w:pict>
      </w:r>
    </w:p>
    <w:p w14:paraId="7C40DEEA" w14:textId="171AC7BB" w:rsidR="00722CD5" w:rsidRDefault="00257F70" w:rsidP="00257F70">
      <w:pPr>
        <w:pStyle w:val="Beschriftung"/>
      </w:pPr>
      <w:bookmarkStart w:id="83" w:name="_Ref431376491"/>
      <w:bookmarkStart w:id="84" w:name="_Ref431376454"/>
      <w:bookmarkStart w:id="85" w:name="_Toc431377327"/>
      <w:r>
        <w:t xml:space="preserve">Abbildung </w:t>
      </w:r>
      <w:r w:rsidR="006A41E9">
        <w:fldChar w:fldCharType="begin"/>
      </w:r>
      <w:r w:rsidR="006A41E9">
        <w:instrText xml:space="preserve"> SEQ Abbildung \* ARABIC </w:instrText>
      </w:r>
      <w:r w:rsidR="006A41E9">
        <w:fldChar w:fldCharType="separate"/>
      </w:r>
      <w:r w:rsidR="001B3174">
        <w:rPr>
          <w:noProof/>
        </w:rPr>
        <w:t>17</w:t>
      </w:r>
      <w:r w:rsidR="006A41E9">
        <w:rPr>
          <w:noProof/>
        </w:rPr>
        <w:fldChar w:fldCharType="end"/>
      </w:r>
      <w:bookmarkEnd w:id="83"/>
      <w:r>
        <w:t xml:space="preserve"> </w:t>
      </w:r>
      <w:r w:rsidRPr="00001D00">
        <w:t xml:space="preserve">SUS Score Probanden </w:t>
      </w:r>
      <w:r>
        <w:t>Redesign</w:t>
      </w:r>
      <w:bookmarkEnd w:id="84"/>
      <w:bookmarkEnd w:id="85"/>
    </w:p>
    <w:p w14:paraId="30D88ECC" w14:textId="77777777" w:rsidR="008F1AF3" w:rsidRDefault="008F1AF3" w:rsidP="008F1AF3">
      <w:pPr>
        <w:keepNext/>
      </w:pPr>
    </w:p>
    <w:p w14:paraId="643AD740" w14:textId="77777777" w:rsidR="00735979" w:rsidRDefault="00722CD5" w:rsidP="00735979">
      <w:pPr>
        <w:keepNext/>
      </w:pPr>
      <w:r>
        <w:t>Die Ergebnisse des AttrakDiff zeigen ebenso ein eindeutiges Bild (</w:t>
      </w:r>
      <w:r w:rsidR="00735979">
        <w:fldChar w:fldCharType="begin"/>
      </w:r>
      <w:r w:rsidR="00735979">
        <w:instrText xml:space="preserve"> REF _Ref431376846 \h </w:instrText>
      </w:r>
      <w:r w:rsidR="00735979">
        <w:fldChar w:fldCharType="separate"/>
      </w:r>
      <w:r w:rsidR="001B3174">
        <w:t xml:space="preserve">Abbildung </w:t>
      </w:r>
      <w:r w:rsidR="001B3174">
        <w:rPr>
          <w:noProof/>
        </w:rPr>
        <w:t>19</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1B3174">
        <w:t xml:space="preserve">Abbildung </w:t>
      </w:r>
      <w:r w:rsidR="001B3174">
        <w:rPr>
          <w:noProof/>
        </w:rPr>
        <w:t>18</w:t>
      </w:r>
      <w:r w:rsidR="00735979">
        <w:fldChar w:fldCharType="end"/>
      </w:r>
      <w:r w:rsidR="00735979">
        <w:t xml:space="preserve">) ) und die einzelnen Wortpaare (siehe </w:t>
      </w:r>
      <w:r w:rsidR="00735979">
        <w:fldChar w:fldCharType="begin"/>
      </w:r>
      <w:r w:rsidR="00735979">
        <w:instrText xml:space="preserve"> REF _Ref431376648 \h </w:instrText>
      </w:r>
      <w:r w:rsidR="00735979">
        <w:fldChar w:fldCharType="separate"/>
      </w:r>
      <w:r w:rsidR="001B3174">
        <w:t xml:space="preserve">Abbildung </w:t>
      </w:r>
      <w:r w:rsidR="001B3174">
        <w:rPr>
          <w:noProof/>
        </w:rPr>
        <w:t>20</w:t>
      </w:r>
      <w:r w:rsidR="00735979">
        <w:fldChar w:fldCharType="end"/>
      </w:r>
      <w:r w:rsidR="00735979">
        <w:t>) bestätigen eine deutliche Verbesserung der Struktur der Webseite und eine gestiegene Zufriedenheit der Nutzer. Während der AttrakDiff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7306EC" w:rsidP="008F1AF3">
      <w:pPr>
        <w:keepNext/>
      </w:pPr>
      <w:r>
        <w:pict w14:anchorId="35B2FA5E">
          <v:shape id="_x0000_i1029" type="#_x0000_t75" style="width:424.5pt;height:418.5pt">
            <v:imagedata r:id="rId28" o:title="profil wortpaare"/>
          </v:shape>
        </w:pict>
      </w:r>
    </w:p>
    <w:p w14:paraId="63A6653A" w14:textId="5BD86A11" w:rsidR="008F1AF3" w:rsidRDefault="008F1AF3" w:rsidP="008F1AF3">
      <w:pPr>
        <w:pStyle w:val="Beschriftung"/>
      </w:pPr>
      <w:bookmarkStart w:id="86" w:name="_Ref431376997"/>
      <w:bookmarkStart w:id="87" w:name="_Toc431377328"/>
      <w:r>
        <w:t xml:space="preserve">Abbildung </w:t>
      </w:r>
      <w:r w:rsidR="006A41E9">
        <w:fldChar w:fldCharType="begin"/>
      </w:r>
      <w:r w:rsidR="006A41E9">
        <w:instrText xml:space="preserve"> SEQ Abbildung \* ARABIC </w:instrText>
      </w:r>
      <w:r w:rsidR="006A41E9">
        <w:fldChar w:fldCharType="separate"/>
      </w:r>
      <w:r w:rsidR="001B3174">
        <w:rPr>
          <w:noProof/>
        </w:rPr>
        <w:t>18</w:t>
      </w:r>
      <w:r w:rsidR="006A41E9">
        <w:rPr>
          <w:noProof/>
        </w:rPr>
        <w:fldChar w:fldCharType="end"/>
      </w:r>
      <w:bookmarkEnd w:id="86"/>
      <w:r>
        <w:t xml:space="preserve"> AttrakDiff Wortpaare</w:t>
      </w:r>
      <w:bookmarkEnd w:id="87"/>
    </w:p>
    <w:p w14:paraId="73441048" w14:textId="77777777" w:rsidR="00735979" w:rsidRPr="00735979" w:rsidRDefault="00735979" w:rsidP="00735979"/>
    <w:p w14:paraId="0DF53BAB" w14:textId="77777777" w:rsidR="008F1AF3" w:rsidRDefault="007306EC" w:rsidP="008F1AF3">
      <w:pPr>
        <w:keepNext/>
      </w:pPr>
      <w:r>
        <w:lastRenderedPageBreak/>
        <w:pict w14:anchorId="3D8F48D8">
          <v:shape id="_x0000_i1030" type="#_x0000_t75" style="width:424.5pt;height:170.25pt">
            <v:imagedata r:id="rId29" o:title="vergleich"/>
          </v:shape>
        </w:pict>
      </w:r>
    </w:p>
    <w:p w14:paraId="57BCCC3B" w14:textId="53F44390" w:rsidR="008F1AF3" w:rsidRDefault="008F1AF3" w:rsidP="008F1AF3">
      <w:pPr>
        <w:pStyle w:val="Beschriftung"/>
      </w:pPr>
      <w:bookmarkStart w:id="88" w:name="_Ref431376846"/>
      <w:bookmarkStart w:id="89" w:name="_Toc431377329"/>
      <w:r>
        <w:t xml:space="preserve">Abbildung </w:t>
      </w:r>
      <w:r w:rsidR="006A41E9">
        <w:fldChar w:fldCharType="begin"/>
      </w:r>
      <w:r w:rsidR="006A41E9">
        <w:instrText xml:space="preserve"> SEQ Abbildung \* ARABIC </w:instrText>
      </w:r>
      <w:r w:rsidR="006A41E9">
        <w:fldChar w:fldCharType="separate"/>
      </w:r>
      <w:r w:rsidR="001B3174">
        <w:rPr>
          <w:noProof/>
        </w:rPr>
        <w:t>19</w:t>
      </w:r>
      <w:r w:rsidR="006A41E9">
        <w:rPr>
          <w:noProof/>
        </w:rPr>
        <w:fldChar w:fldCharType="end"/>
      </w:r>
      <w:bookmarkEnd w:id="88"/>
      <w:r>
        <w:t xml:space="preserve"> Vergleich AttrakDiff</w:t>
      </w:r>
      <w:bookmarkEnd w:id="89"/>
    </w:p>
    <w:p w14:paraId="1867DB3F" w14:textId="77777777" w:rsidR="00735979" w:rsidRPr="00735979" w:rsidRDefault="00735979" w:rsidP="00735979"/>
    <w:p w14:paraId="71C7C89B" w14:textId="77777777" w:rsidR="00735979" w:rsidRPr="00735979" w:rsidRDefault="00735979" w:rsidP="00735979">
      <w:pPr>
        <w:pStyle w:val="Folgeabsatz"/>
      </w:pPr>
    </w:p>
    <w:p w14:paraId="266F4216" w14:textId="4122DEBD" w:rsidR="008F1AF3" w:rsidRDefault="007306EC" w:rsidP="008F1AF3">
      <w:pPr>
        <w:keepNext/>
      </w:pPr>
      <w:r>
        <w:pict w14:anchorId="7E32D3BC">
          <v:shape id="_x0000_i1031" type="#_x0000_t75" style="width:424.5pt;height:212.25pt">
            <v:imagedata r:id="rId30" o:title="diagramm mittelwerte"/>
          </v:shape>
        </w:pict>
      </w:r>
    </w:p>
    <w:p w14:paraId="2F0E5292" w14:textId="37E02314" w:rsidR="00722CD5" w:rsidRDefault="008F1AF3" w:rsidP="00735979">
      <w:pPr>
        <w:pStyle w:val="Beschriftung"/>
      </w:pPr>
      <w:bookmarkStart w:id="90" w:name="_Ref431376648"/>
      <w:bookmarkStart w:id="91" w:name="_Toc431377330"/>
      <w:r>
        <w:t xml:space="preserve">Abbildung </w:t>
      </w:r>
      <w:r w:rsidR="006A41E9">
        <w:fldChar w:fldCharType="begin"/>
      </w:r>
      <w:r w:rsidR="006A41E9">
        <w:instrText xml:space="preserve"> SEQ Abbildung \* ARABIC </w:instrText>
      </w:r>
      <w:r w:rsidR="006A41E9">
        <w:fldChar w:fldCharType="separate"/>
      </w:r>
      <w:r w:rsidR="001B3174">
        <w:rPr>
          <w:noProof/>
        </w:rPr>
        <w:t>20</w:t>
      </w:r>
      <w:r w:rsidR="006A41E9">
        <w:rPr>
          <w:noProof/>
        </w:rPr>
        <w:fldChar w:fldCharType="end"/>
      </w:r>
      <w:bookmarkEnd w:id="90"/>
      <w:r>
        <w:t xml:space="preserve"> AttrakDiff Mittelwerte</w:t>
      </w:r>
      <w:bookmarkEnd w:id="91"/>
    </w:p>
    <w:p w14:paraId="1AF988EA" w14:textId="60080B79" w:rsidR="0087789D" w:rsidRPr="0087789D" w:rsidRDefault="00722CD5" w:rsidP="0087789D">
      <w:r>
        <w:t>Hier sei anzumerken, dass keine ideale Benutzerfreundlichkeit aufgrund der Beschränkungen durch das CMS Imperia erreicht werden kann (SIEHE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2" w:name="_Toc431377307"/>
      <w:r>
        <w:t>Qualitative Ergebnisse</w:t>
      </w:r>
      <w:bookmarkEnd w:id="92"/>
    </w:p>
    <w:p w14:paraId="40FFADF6" w14:textId="50536729" w:rsidR="00722CD5" w:rsidRDefault="00722CD5" w:rsidP="00722CD5">
      <w:r>
        <w:t xml:space="preserve">Während des Nutzertests hatten mehrere Probanden Probleme damit, in der neuen Struktur Informationen über den Aspekt "VPN" zu finden. Dieser war im getesteten Prototyp im Menüpunkt "Software" aufgelistet, wurde jedoch von den Testpersonen als erstes unter "WLAN und Internetzugang" gesucht. </w:t>
      </w:r>
    </w:p>
    <w:p w14:paraId="2BC189FD" w14:textId="77777777" w:rsidR="00722CD5" w:rsidRDefault="00722CD5" w:rsidP="00722CD5">
      <w:r>
        <w:lastRenderedPageBreak/>
        <w:t>Eine weitere Auffälligkeit war, dass die Probanden den Menüpunkt "Passwort-Service" nicht mit dem Inhalt "SMS-Passwortservice" in Verbindung bringen konnten.</w:t>
      </w:r>
    </w:p>
    <w:p w14:paraId="3AD78920" w14:textId="77777777" w:rsidR="00722CD5" w:rsidRDefault="00722CD5" w:rsidP="00722CD5">
      <w:r>
        <w:t>Ebenso wurden die "Vorlesungsaufzeichnungen" von den meisten Probanden unter "Diensten" vermutet.</w:t>
      </w:r>
    </w:p>
    <w:p w14:paraId="79B45EC6" w14:textId="77777777" w:rsidR="00722CD5" w:rsidRDefault="00722CD5" w:rsidP="00722CD5">
      <w:r>
        <w:t>Für die Umsetzung dieser Vorschläge SIEHE 2.6.</w:t>
      </w:r>
    </w:p>
    <w:p w14:paraId="4FE5EC48" w14:textId="17A4BD14" w:rsidR="00722CD5" w:rsidRPr="00722CD5" w:rsidRDefault="00722CD5" w:rsidP="00722CD5">
      <w:r>
        <w:t>Positiv wurden beim Prototypen vor allem eine zentrale Anlaufstelle für E-Mails (in der ursprünglichen Seite gibt es drei Menüpunkte auf zweiter Ebene mit dem Namen "E-Mail") und eine klare Benennung der Top-Level-Kategorien.</w:t>
      </w:r>
    </w:p>
    <w:p w14:paraId="779893EC" w14:textId="77777777" w:rsidR="007F4867" w:rsidRDefault="00803321" w:rsidP="007F4867">
      <w:pPr>
        <w:pStyle w:val="berschrift4"/>
      </w:pPr>
      <w:bookmarkStart w:id="93" w:name="_Toc431377308"/>
      <w:r>
        <w:t>Zusammenfassung der Ergebnisse</w:t>
      </w:r>
      <w:bookmarkEnd w:id="93"/>
    </w:p>
    <w:p w14:paraId="2E934752" w14:textId="03ED4652" w:rsidR="00803321" w:rsidRPr="00803321" w:rsidRDefault="007F4867" w:rsidP="007F4867">
      <w:r w:rsidRPr="007F4867">
        <w:t>Basierend auf diesen Ergebnisse lässt sich ein klares Fazit ziehen: Der in diesem Projekt mit bewährten Methoden entwickelte Prototyp schneidet im direkten Vergleich mit der ursprünglichen Webseite deutlich besser ab. Diese Aussage kann basierend auf dem AttrakDiff, dem System Usability Scale, der Anzahl der Fehler, der Äußerungen der Nutzer und schließlich auch basierend auf den für die Erstellung der Struktur verwendeten Methoden gemacht werden.</w:t>
      </w:r>
      <w:r w:rsidR="00803321">
        <w:t xml:space="preserve"> </w:t>
      </w:r>
    </w:p>
    <w:p w14:paraId="6490A810" w14:textId="49612969" w:rsidR="00803321" w:rsidRPr="00803321" w:rsidRDefault="00803321" w:rsidP="00803321">
      <w:pPr>
        <w:pStyle w:val="berschrift2"/>
      </w:pPr>
      <w:bookmarkStart w:id="94" w:name="_Toc431377309"/>
      <w:r>
        <w:t>Überarbeitung des Prototyps</w:t>
      </w:r>
      <w:bookmarkEnd w:id="94"/>
      <w:r>
        <w:t xml:space="preserve"> </w:t>
      </w:r>
    </w:p>
    <w:p w14:paraId="5D5897D7" w14:textId="77777777" w:rsidR="00690BDF" w:rsidRDefault="00FD5517" w:rsidP="00FD5517">
      <w:pPr>
        <w:pStyle w:val="berschrift1"/>
      </w:pPr>
      <w:bookmarkStart w:id="95" w:name="_Toc431377310"/>
      <w:r>
        <w:t>Projektabschluss</w:t>
      </w:r>
      <w:bookmarkEnd w:id="95"/>
    </w:p>
    <w:p w14:paraId="70DC7277" w14:textId="77777777" w:rsidR="009A7B4B" w:rsidRDefault="009A7B4B" w:rsidP="009A7B4B">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542030F9" w14:textId="77777777" w:rsidR="009A7B4B" w:rsidRDefault="009A7B4B" w:rsidP="009A7B4B">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7203901A" w14:textId="77777777" w:rsidR="009A7B4B" w:rsidRDefault="009A7B4B" w:rsidP="009A7B4B">
      <w:pPr>
        <w:pStyle w:val="Folgeabsatz"/>
        <w:ind w:firstLine="0"/>
      </w:pPr>
      <w:r>
        <w:t xml:space="preserve">Des Weiteren ist der positive und jederzeit vorhandene Kontakt mit dem Stakeholder zu betonen. Auf Rückfragen seitens des Projektteams antworteten die Vertreter des Rechenzentrums umgehend und boten hilfreiches Feedback an.  </w:t>
      </w:r>
    </w:p>
    <w:p w14:paraId="0DBC38DF" w14:textId="77777777" w:rsidR="009A7B4B" w:rsidRDefault="009A7B4B" w:rsidP="009A7B4B">
      <w:pPr>
        <w:pStyle w:val="Folgeabsatz"/>
        <w:ind w:firstLine="0"/>
      </w:pPr>
      <w:r>
        <w:t xml:space="preserve">Beim abschließenden Meeting mit den Stakeholdern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63F0E88F" w14:textId="77777777" w:rsidR="00732AF2" w:rsidRPr="004D1002" w:rsidRDefault="00732AF2" w:rsidP="00816876">
      <w:pPr>
        <w:pStyle w:val="Inhaltsverzeichnisberschrift"/>
        <w:rPr>
          <w:lang w:val="en-US"/>
        </w:rPr>
      </w:pPr>
      <w:r w:rsidRPr="00417692">
        <w:rPr>
          <w:lang w:val="en-US"/>
        </w:rPr>
        <w:t>Lite</w:t>
      </w:r>
      <w:r w:rsidRPr="004D1002">
        <w:rPr>
          <w:lang w:val="en-US"/>
        </w:rPr>
        <w:t>raturverzeichnis</w:t>
      </w:r>
    </w:p>
    <w:p w14:paraId="2C16A345" w14:textId="77777777" w:rsidR="00B55F8D" w:rsidRDefault="00B55F8D" w:rsidP="00070B8E">
      <w:pPr>
        <w:pStyle w:val="LiteraturverzeichnisEintrge"/>
      </w:pPr>
      <w:r>
        <w:t>American Psychological Association</w:t>
      </w:r>
      <w:r w:rsidR="004D1002">
        <w:t>.</w:t>
      </w:r>
      <w:r>
        <w:t xml:space="preserve"> (</w:t>
      </w:r>
      <w:r w:rsidR="004D1002">
        <w:t>2010). Concise Rules of APA Style (6th ed.). Washington: United Book Press.</w:t>
      </w:r>
    </w:p>
    <w:p w14:paraId="7B82686D" w14:textId="77777777" w:rsidR="00732AF2" w:rsidRPr="00AE4BD9" w:rsidRDefault="00B55F8D" w:rsidP="00070B8E">
      <w:pPr>
        <w:pStyle w:val="LiteraturverzeichnisEintrge"/>
        <w:rPr>
          <w:lang w:val="de-DE"/>
        </w:rPr>
      </w:pPr>
      <w:r>
        <w:t>Norman, A. D. (1988</w:t>
      </w:r>
      <w:r w:rsidR="00070B8E" w:rsidRPr="00EC013F">
        <w:t xml:space="preserve">). </w:t>
      </w:r>
      <w:r w:rsidR="00070B8E" w:rsidRPr="00070B8E">
        <w:t xml:space="preserve">Infuriating by design. </w:t>
      </w:r>
      <w:r w:rsidR="00070B8E" w:rsidRPr="00070B8E">
        <w:rPr>
          <w:rStyle w:val="Hervorhebung"/>
        </w:rPr>
        <w:t>Psychology Today, 22</w:t>
      </w:r>
      <w:r w:rsidR="00070B8E" w:rsidRPr="00070B8E">
        <w:t xml:space="preserve">(3), 52-56. </w:t>
      </w:r>
      <w:r w:rsidR="00070B8E" w:rsidRPr="00B55F8D">
        <w:t xml:space="preserve">Retrieved from </w:t>
      </w:r>
      <w:r w:rsidR="00F961F0" w:rsidRPr="00B55F8D">
        <w:t xml:space="preserve">http://www.psychologytoday.com/. </w:t>
      </w:r>
      <w:r w:rsidR="00F961F0" w:rsidRPr="00AE4BD9">
        <w:rPr>
          <w:lang w:val="de-DE"/>
        </w:rPr>
        <w:t>[24.12.2010]</w:t>
      </w:r>
    </w:p>
    <w:p w14:paraId="54ED200C" w14:textId="77777777" w:rsidR="00F961F0" w:rsidRPr="00F961F0" w:rsidRDefault="00F961F0" w:rsidP="00F961F0">
      <w:pPr>
        <w:pStyle w:val="LiteraturverzeichnisEintrge"/>
      </w:pPr>
      <w:r w:rsidRPr="00F961F0">
        <w:rPr>
          <w:lang w:val="de-DE"/>
        </w:rPr>
        <w:t>Wimmer, E.,</w:t>
      </w:r>
      <w:r>
        <w:rPr>
          <w:lang w:val="de-DE"/>
        </w:rPr>
        <w:t xml:space="preserve"> Hornung A., &amp; Lukesch H. (2008). </w:t>
      </w:r>
      <w:r w:rsidRPr="00F961F0">
        <w:rPr>
          <w:lang w:val="de-DE"/>
        </w:rPr>
        <w:t>Hinweise zur inhaltlichen und formalen Gestaltung von</w:t>
      </w:r>
      <w:r>
        <w:rPr>
          <w:lang w:val="de-DE"/>
        </w:rPr>
        <w:t xml:space="preserve"> </w:t>
      </w:r>
      <w:r w:rsidRPr="00F961F0">
        <w:rPr>
          <w:lang w:val="de-DE"/>
        </w:rPr>
        <w:t>Seminar- und Diplomarbeiten im Fach Psychologie</w:t>
      </w:r>
      <w:r>
        <w:rPr>
          <w:lang w:val="de-DE"/>
        </w:rPr>
        <w:t xml:space="preserve">. </w:t>
      </w:r>
      <w:r w:rsidRPr="00F961F0">
        <w:t xml:space="preserve">Retrieved from: </w:t>
      </w:r>
      <w:r>
        <w:t>http://www-cgi.uni-</w:t>
      </w:r>
      <w:r w:rsidRPr="00F961F0">
        <w:t>regen</w:t>
      </w:r>
      <w:r>
        <w:t>s</w:t>
      </w:r>
      <w:r w:rsidRPr="00F961F0">
        <w:t>burg.de/Fakultaeten/Psychologie/</w:t>
      </w:r>
      <w:r>
        <w:br/>
      </w:r>
      <w:r w:rsidRPr="00F961F0">
        <w:t>Lukesch/downloads/Lehre/gestaltung_seminararbeiten.pdf</w:t>
      </w:r>
      <w:r>
        <w:t>. [07.02.2011]</w:t>
      </w:r>
    </w:p>
    <w:sectPr w:rsidR="00F961F0" w:rsidRPr="00F961F0" w:rsidSect="000147EF">
      <w:headerReference w:type="default" r:id="rId3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A3163E" w14:textId="77777777" w:rsidR="006A41E9" w:rsidRDefault="006A41E9" w:rsidP="00793C70">
      <w:pPr>
        <w:spacing w:line="240" w:lineRule="auto"/>
      </w:pPr>
      <w:r>
        <w:separator/>
      </w:r>
    </w:p>
  </w:endnote>
  <w:endnote w:type="continuationSeparator" w:id="0">
    <w:p w14:paraId="16210BF1" w14:textId="77777777" w:rsidR="006A41E9" w:rsidRDefault="006A41E9"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F2A678" w14:textId="77777777" w:rsidR="006A41E9" w:rsidRDefault="006A41E9" w:rsidP="00793C70">
      <w:pPr>
        <w:spacing w:line="240" w:lineRule="auto"/>
      </w:pPr>
      <w:r>
        <w:separator/>
      </w:r>
    </w:p>
  </w:footnote>
  <w:footnote w:type="continuationSeparator" w:id="0">
    <w:p w14:paraId="62BE8B70" w14:textId="77777777" w:rsidR="006A41E9" w:rsidRDefault="006A41E9"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75070E" w:rsidRDefault="0075070E" w:rsidP="000147EF">
    <w:pPr>
      <w:pStyle w:val="Kopfzeile"/>
      <w:jc w:val="right"/>
    </w:pPr>
  </w:p>
  <w:p w14:paraId="2EA93691" w14:textId="77777777" w:rsidR="0075070E" w:rsidRDefault="0075070E"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7064FA83" w14:textId="77777777" w:rsidR="0075070E" w:rsidRDefault="0075070E"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77777777" w:rsidR="0075070E" w:rsidRDefault="0075070E"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1080" w:hanging="360"/>
      </w:pPr>
      <w:rPr>
        <w:rFonts w:ascii="Symbol" w:hAnsi="Symbol" w:hint="default"/>
      </w:rPr>
    </w:lvl>
    <w:lvl w:ilvl="1" w:tplc="F53E0678">
      <w:numFmt w:val="bullet"/>
      <w:lvlText w:val="-"/>
      <w:lvlJc w:val="left"/>
      <w:pPr>
        <w:ind w:left="1800" w:hanging="360"/>
      </w:pPr>
      <w:rPr>
        <w:rFonts w:ascii="Palatino Linotype" w:eastAsia="Times New Roman" w:hAnsi="Palatino Linotype" w:cs="Times New Roman"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20A62"/>
    <w:rsid w:val="000221F6"/>
    <w:rsid w:val="00022BCD"/>
    <w:rsid w:val="00024CA2"/>
    <w:rsid w:val="000376E4"/>
    <w:rsid w:val="00053637"/>
    <w:rsid w:val="00070B8E"/>
    <w:rsid w:val="000951CC"/>
    <w:rsid w:val="000B71CF"/>
    <w:rsid w:val="000C6D6D"/>
    <w:rsid w:val="000D0824"/>
    <w:rsid w:val="000D6189"/>
    <w:rsid w:val="000E6647"/>
    <w:rsid w:val="00114D47"/>
    <w:rsid w:val="0014497F"/>
    <w:rsid w:val="001A4150"/>
    <w:rsid w:val="001B3174"/>
    <w:rsid w:val="001C2733"/>
    <w:rsid w:val="001C7280"/>
    <w:rsid w:val="001E250B"/>
    <w:rsid w:val="001E407E"/>
    <w:rsid w:val="0020367F"/>
    <w:rsid w:val="00211754"/>
    <w:rsid w:val="00213D5C"/>
    <w:rsid w:val="00223A60"/>
    <w:rsid w:val="002253E4"/>
    <w:rsid w:val="00235E04"/>
    <w:rsid w:val="00246EB0"/>
    <w:rsid w:val="00257F70"/>
    <w:rsid w:val="00263F81"/>
    <w:rsid w:val="00286973"/>
    <w:rsid w:val="002A05F9"/>
    <w:rsid w:val="002A6146"/>
    <w:rsid w:val="002C1FBD"/>
    <w:rsid w:val="002D32E3"/>
    <w:rsid w:val="0031677D"/>
    <w:rsid w:val="00355C12"/>
    <w:rsid w:val="003732FD"/>
    <w:rsid w:val="003A2F1A"/>
    <w:rsid w:val="003A30C9"/>
    <w:rsid w:val="003C2281"/>
    <w:rsid w:val="003C3516"/>
    <w:rsid w:val="004025B2"/>
    <w:rsid w:val="00403A81"/>
    <w:rsid w:val="00417692"/>
    <w:rsid w:val="00430BFE"/>
    <w:rsid w:val="0046797B"/>
    <w:rsid w:val="004A1465"/>
    <w:rsid w:val="004A1608"/>
    <w:rsid w:val="004B0621"/>
    <w:rsid w:val="004B14F3"/>
    <w:rsid w:val="004B1DF7"/>
    <w:rsid w:val="004D0675"/>
    <w:rsid w:val="004D1002"/>
    <w:rsid w:val="004D1CF7"/>
    <w:rsid w:val="004D4EAD"/>
    <w:rsid w:val="00513B11"/>
    <w:rsid w:val="00536DB8"/>
    <w:rsid w:val="0055265A"/>
    <w:rsid w:val="005572AD"/>
    <w:rsid w:val="00587272"/>
    <w:rsid w:val="00595925"/>
    <w:rsid w:val="005A099D"/>
    <w:rsid w:val="005C7B82"/>
    <w:rsid w:val="005D451D"/>
    <w:rsid w:val="005D7B01"/>
    <w:rsid w:val="005F317F"/>
    <w:rsid w:val="00607234"/>
    <w:rsid w:val="00616FFC"/>
    <w:rsid w:val="00622CF4"/>
    <w:rsid w:val="00644D0E"/>
    <w:rsid w:val="0068145C"/>
    <w:rsid w:val="00690BDF"/>
    <w:rsid w:val="006A41E9"/>
    <w:rsid w:val="00712435"/>
    <w:rsid w:val="00712E6A"/>
    <w:rsid w:val="00722CD5"/>
    <w:rsid w:val="007306EC"/>
    <w:rsid w:val="00732AF2"/>
    <w:rsid w:val="00735979"/>
    <w:rsid w:val="007450DD"/>
    <w:rsid w:val="0075070E"/>
    <w:rsid w:val="00793C70"/>
    <w:rsid w:val="0079437B"/>
    <w:rsid w:val="007B0123"/>
    <w:rsid w:val="007C133C"/>
    <w:rsid w:val="007C515A"/>
    <w:rsid w:val="007D2C0A"/>
    <w:rsid w:val="007E51B2"/>
    <w:rsid w:val="007F4867"/>
    <w:rsid w:val="00803321"/>
    <w:rsid w:val="00816876"/>
    <w:rsid w:val="00865E46"/>
    <w:rsid w:val="00873B3B"/>
    <w:rsid w:val="0087789D"/>
    <w:rsid w:val="008842C3"/>
    <w:rsid w:val="008873E3"/>
    <w:rsid w:val="008C4EE6"/>
    <w:rsid w:val="008D0BD8"/>
    <w:rsid w:val="008E16D8"/>
    <w:rsid w:val="008F1AF3"/>
    <w:rsid w:val="00912AAD"/>
    <w:rsid w:val="00951E97"/>
    <w:rsid w:val="00967158"/>
    <w:rsid w:val="009A0603"/>
    <w:rsid w:val="009A109D"/>
    <w:rsid w:val="009A376D"/>
    <w:rsid w:val="009A5EC5"/>
    <w:rsid w:val="009A6082"/>
    <w:rsid w:val="009A6B3E"/>
    <w:rsid w:val="009A7B4B"/>
    <w:rsid w:val="009F3E31"/>
    <w:rsid w:val="009F4B15"/>
    <w:rsid w:val="00A12BED"/>
    <w:rsid w:val="00A218D5"/>
    <w:rsid w:val="00A22235"/>
    <w:rsid w:val="00A4328F"/>
    <w:rsid w:val="00A472AF"/>
    <w:rsid w:val="00A52A55"/>
    <w:rsid w:val="00A70B95"/>
    <w:rsid w:val="00A9201B"/>
    <w:rsid w:val="00A94A76"/>
    <w:rsid w:val="00AB7ACA"/>
    <w:rsid w:val="00AE46FE"/>
    <w:rsid w:val="00AE4BD9"/>
    <w:rsid w:val="00AF635C"/>
    <w:rsid w:val="00B04B86"/>
    <w:rsid w:val="00B31C26"/>
    <w:rsid w:val="00B33CD2"/>
    <w:rsid w:val="00B55F8D"/>
    <w:rsid w:val="00B72BC9"/>
    <w:rsid w:val="00B83334"/>
    <w:rsid w:val="00BA0772"/>
    <w:rsid w:val="00BA3AC4"/>
    <w:rsid w:val="00BA4203"/>
    <w:rsid w:val="00BB6BE6"/>
    <w:rsid w:val="00BF1AC8"/>
    <w:rsid w:val="00C11C33"/>
    <w:rsid w:val="00C21CE4"/>
    <w:rsid w:val="00C3093A"/>
    <w:rsid w:val="00C64062"/>
    <w:rsid w:val="00C72BE8"/>
    <w:rsid w:val="00C83FD4"/>
    <w:rsid w:val="00C8722F"/>
    <w:rsid w:val="00CA2892"/>
    <w:rsid w:val="00CC3632"/>
    <w:rsid w:val="00CF1D85"/>
    <w:rsid w:val="00D10BDD"/>
    <w:rsid w:val="00D47FC2"/>
    <w:rsid w:val="00D94079"/>
    <w:rsid w:val="00DA76C3"/>
    <w:rsid w:val="00DE0D3A"/>
    <w:rsid w:val="00DE2F4D"/>
    <w:rsid w:val="00E3541F"/>
    <w:rsid w:val="00E42237"/>
    <w:rsid w:val="00E50BEE"/>
    <w:rsid w:val="00E54774"/>
    <w:rsid w:val="00E549F0"/>
    <w:rsid w:val="00E7112A"/>
    <w:rsid w:val="00E736F6"/>
    <w:rsid w:val="00E822BD"/>
    <w:rsid w:val="00E87771"/>
    <w:rsid w:val="00EA6A84"/>
    <w:rsid w:val="00EC013F"/>
    <w:rsid w:val="00EE038F"/>
    <w:rsid w:val="00EE11F6"/>
    <w:rsid w:val="00EE61AF"/>
    <w:rsid w:val="00EF458F"/>
    <w:rsid w:val="00F02209"/>
    <w:rsid w:val="00F114F9"/>
    <w:rsid w:val="00F25C5F"/>
    <w:rsid w:val="00F405F6"/>
    <w:rsid w:val="00F424E9"/>
    <w:rsid w:val="00F5427C"/>
    <w:rsid w:val="00F91186"/>
    <w:rsid w:val="00F961F0"/>
    <w:rsid w:val="00FA494F"/>
    <w:rsid w:val="00FB58C2"/>
    <w:rsid w:val="00FC3A07"/>
    <w:rsid w:val="00FC48A3"/>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26698E-6B8F-43EC-A0A4-B1D03109C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0</TotalTime>
  <Pages>1</Pages>
  <Words>10550</Words>
  <Characters>66468</Characters>
  <Application>Microsoft Office Word</Application>
  <DocSecurity>0</DocSecurity>
  <Lines>553</Lines>
  <Paragraphs>153</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76865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Dominik</dc:creator>
  <cp:lastModifiedBy>Fabi</cp:lastModifiedBy>
  <cp:revision>28</cp:revision>
  <cp:lastPrinted>2015-09-30T10:07:00Z</cp:lastPrinted>
  <dcterms:created xsi:type="dcterms:W3CDTF">2015-09-29T13:17:00Z</dcterms:created>
  <dcterms:modified xsi:type="dcterms:W3CDTF">2015-09-30T10:07:00Z</dcterms:modified>
</cp:coreProperties>
</file>