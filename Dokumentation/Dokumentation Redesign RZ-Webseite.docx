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B06E18" w14:textId="77777777" w:rsidR="009F3E31" w:rsidRDefault="009A5EC5" w:rsidP="00793C70">
      <w:pPr>
        <w:pStyle w:val="TitelseiteText"/>
        <w:jc w:val="right"/>
      </w:pPr>
      <w:r>
        <w:rPr>
          <w:noProof/>
        </w:rPr>
        <w:drawing>
          <wp:inline distT="0" distB="0" distL="0" distR="0" wp14:anchorId="69A39601" wp14:editId="43BE8672">
            <wp:extent cx="1675185" cy="765782"/>
            <wp:effectExtent l="19050" t="0" r="1215" b="0"/>
            <wp:docPr id="2" name="Grafik 1" descr="LOGO_T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Text.jpg"/>
                    <pic:cNvPicPr/>
                  </pic:nvPicPr>
                  <pic:blipFill>
                    <a:blip r:embed="rId8" cstate="print"/>
                    <a:stretch>
                      <a:fillRect/>
                    </a:stretch>
                  </pic:blipFill>
                  <pic:spPr>
                    <a:xfrm>
                      <a:off x="0" y="0"/>
                      <a:ext cx="1679205" cy="767620"/>
                    </a:xfrm>
                    <a:prstGeom prst="rect">
                      <a:avLst/>
                    </a:prstGeom>
                  </pic:spPr>
                </pic:pic>
              </a:graphicData>
            </a:graphic>
          </wp:inline>
        </w:drawing>
      </w:r>
    </w:p>
    <w:p w14:paraId="797C591F" w14:textId="77777777" w:rsidR="009F3E31" w:rsidRDefault="009F3E31" w:rsidP="009A6B3E">
      <w:pPr>
        <w:pStyle w:val="TitelseiteText"/>
        <w:jc w:val="right"/>
      </w:pPr>
    </w:p>
    <w:p w14:paraId="3273E243" w14:textId="77777777" w:rsidR="009F3E31" w:rsidRPr="00712435" w:rsidRDefault="009F3E31" w:rsidP="009F3E31">
      <w:pPr>
        <w:pStyle w:val="TitelseiteText"/>
        <w:rPr>
          <w:rStyle w:val="AngabenzumLehrstuhl"/>
          <w:bCs w:val="0"/>
        </w:rPr>
      </w:pPr>
      <w:r w:rsidRPr="00712435">
        <w:rPr>
          <w:b/>
        </w:rPr>
        <w:t>Philosophische</w:t>
      </w:r>
      <w:r w:rsidRPr="00712435">
        <w:rPr>
          <w:rStyle w:val="AngabenzumLehrstuhl"/>
        </w:rPr>
        <w:t xml:space="preserve"> Fakultät III</w:t>
      </w:r>
    </w:p>
    <w:p w14:paraId="22BC02AD" w14:textId="77777777" w:rsidR="009F3E31" w:rsidRPr="00712435" w:rsidRDefault="009F3E31" w:rsidP="00712435">
      <w:pPr>
        <w:pStyle w:val="TitelseiteText"/>
        <w:rPr>
          <w:rStyle w:val="AngabenzumLehrstuhl"/>
          <w:bCs w:val="0"/>
          <w:sz w:val="22"/>
        </w:rPr>
      </w:pPr>
      <w:r w:rsidRPr="00712435">
        <w:rPr>
          <w:rStyle w:val="AngabenzumLehrstuhl"/>
          <w:bCs w:val="0"/>
          <w:sz w:val="22"/>
        </w:rPr>
        <w:t>Sprach- , Literatur- und Kulturwissenschaften</w:t>
      </w:r>
    </w:p>
    <w:p w14:paraId="21BF74A0" w14:textId="0DEEC1DE" w:rsidR="009F3E31" w:rsidRPr="00712435" w:rsidRDefault="009F3E31" w:rsidP="00712435">
      <w:pPr>
        <w:pStyle w:val="TitelseiteText"/>
        <w:rPr>
          <w:rStyle w:val="AngabenzumLehrstuhl"/>
          <w:bCs w:val="0"/>
          <w:sz w:val="22"/>
        </w:rPr>
      </w:pPr>
      <w:r w:rsidRPr="00712435">
        <w:rPr>
          <w:rStyle w:val="AngabenzumLehrstuhl"/>
          <w:bCs w:val="0"/>
          <w:sz w:val="22"/>
        </w:rPr>
        <w:t xml:space="preserve">Institut für Information und </w:t>
      </w:r>
      <w:r w:rsidRPr="00F91186">
        <w:rPr>
          <w:rStyle w:val="AngabenzumLehrstuhl"/>
        </w:rPr>
        <w:t>Medien</w:t>
      </w:r>
      <w:r w:rsidRPr="00712435">
        <w:rPr>
          <w:rStyle w:val="AngabenzumLehrstuhl"/>
          <w:bCs w:val="0"/>
          <w:sz w:val="22"/>
        </w:rPr>
        <w:t>, Sprache und Kultur (I:IMSK)</w:t>
      </w:r>
      <w:r w:rsidR="00F5427C">
        <w:rPr>
          <w:rStyle w:val="AngabenzumLehrstuhl"/>
          <w:bCs w:val="0"/>
          <w:sz w:val="22"/>
        </w:rPr>
        <w:br/>
        <w:t xml:space="preserve">Lehrstuhl für </w:t>
      </w:r>
      <w:r w:rsidR="00803321">
        <w:rPr>
          <w:rStyle w:val="AngabenzumLehrstuhl"/>
          <w:bCs w:val="0"/>
          <w:sz w:val="22"/>
        </w:rPr>
        <w:t>Medieninformatik</w:t>
      </w:r>
    </w:p>
    <w:p w14:paraId="48E9E66E" w14:textId="77777777" w:rsidR="009F3E31" w:rsidRDefault="009F3E31" w:rsidP="009F3E31">
      <w:pPr>
        <w:pBdr>
          <w:bottom w:val="single" w:sz="6" w:space="1" w:color="auto"/>
        </w:pBdr>
      </w:pPr>
    </w:p>
    <w:p w14:paraId="5039EEAA" w14:textId="77777777" w:rsidR="009F3E31" w:rsidRDefault="009F3E31" w:rsidP="009F3E31">
      <w:pPr>
        <w:pStyle w:val="TitelseiteText"/>
      </w:pPr>
    </w:p>
    <w:p w14:paraId="5985CE64" w14:textId="77777777" w:rsidR="008873E3" w:rsidRDefault="008873E3" w:rsidP="009F3E31">
      <w:pPr>
        <w:pStyle w:val="TitelseiteText"/>
      </w:pPr>
    </w:p>
    <w:p w14:paraId="7D4BBBF9" w14:textId="0E9E56B7" w:rsidR="009F3E31" w:rsidRPr="00AE4BD9" w:rsidRDefault="00803321" w:rsidP="009F3E31">
      <w:pPr>
        <w:pStyle w:val="TitelseiteText"/>
      </w:pPr>
      <w:r w:rsidRPr="00AE4BD9">
        <w:t>Praxisseminar</w:t>
      </w:r>
      <w:r w:rsidR="00607234" w:rsidRPr="00AE4BD9">
        <w:t xml:space="preserve"> </w:t>
      </w:r>
    </w:p>
    <w:p w14:paraId="5D774401" w14:textId="0A227F0E" w:rsidR="009F3E31" w:rsidRPr="00607234" w:rsidRDefault="009F3E31" w:rsidP="009F3E31">
      <w:pPr>
        <w:pStyle w:val="TitelseiteText"/>
      </w:pPr>
      <w:r w:rsidRPr="00607234">
        <w:t xml:space="preserve">Modul: </w:t>
      </w:r>
      <w:r w:rsidR="00616FFC">
        <w:t xml:space="preserve">MEI – M </w:t>
      </w:r>
      <w:r w:rsidR="00EF458F">
        <w:t>26.1</w:t>
      </w:r>
    </w:p>
    <w:p w14:paraId="4378C0A4" w14:textId="77777777" w:rsidR="009F3E31" w:rsidRDefault="00607234" w:rsidP="009F3E31">
      <w:pPr>
        <w:pStyle w:val="TitelseiteText"/>
      </w:pPr>
      <w:r>
        <w:t>SS 2015</w:t>
      </w:r>
    </w:p>
    <w:p w14:paraId="0A832B19" w14:textId="50531700" w:rsidR="009F3E31" w:rsidRPr="004421E9" w:rsidRDefault="009F3E31" w:rsidP="009F3E31">
      <w:pPr>
        <w:pStyle w:val="TitelseiteText"/>
      </w:pPr>
      <w:r w:rsidRPr="004421E9">
        <w:t xml:space="preserve">Leitung: </w:t>
      </w:r>
      <w:r w:rsidR="00607234">
        <w:t xml:space="preserve"> </w:t>
      </w:r>
      <w:r w:rsidR="00405AB1">
        <w:t xml:space="preserve">Prof. Dr. Christian </w:t>
      </w:r>
      <w:r w:rsidR="00EF458F">
        <w:t>Wolf</w:t>
      </w:r>
      <w:r w:rsidR="00405AB1">
        <w:t>f</w:t>
      </w:r>
      <w:r w:rsidR="00EF458F">
        <w:t xml:space="preserve">, </w:t>
      </w:r>
      <w:r w:rsidR="00405AB1">
        <w:t xml:space="preserve">Dr. Raphael </w:t>
      </w:r>
      <w:r w:rsidR="00EF458F">
        <w:t>Wimmer</w:t>
      </w:r>
    </w:p>
    <w:p w14:paraId="6519178D" w14:textId="77777777" w:rsidR="009F3E31" w:rsidRDefault="009F3E31" w:rsidP="009F3E31"/>
    <w:p w14:paraId="0EA96247" w14:textId="77777777" w:rsidR="009F3E31" w:rsidRDefault="009F3E31" w:rsidP="009F3E31"/>
    <w:p w14:paraId="132C0068" w14:textId="77777777" w:rsidR="009F3E31" w:rsidRDefault="009F3E31" w:rsidP="009F3E31"/>
    <w:p w14:paraId="1A185B9E" w14:textId="77777777" w:rsidR="009F3E31" w:rsidRDefault="009F3E31" w:rsidP="009F3E31"/>
    <w:p w14:paraId="337F7AF7" w14:textId="797E7708" w:rsidR="009F3E31" w:rsidRDefault="00803321" w:rsidP="009F3E31">
      <w:pPr>
        <w:pStyle w:val="Titel"/>
      </w:pPr>
      <w:r>
        <w:t>Relaunch der RZ-Webseite</w:t>
      </w:r>
    </w:p>
    <w:p w14:paraId="3C9D22E8" w14:textId="77777777" w:rsidR="009F3E31" w:rsidRDefault="009F3E31" w:rsidP="009F3E31"/>
    <w:p w14:paraId="7350FB90" w14:textId="77777777" w:rsidR="009F3E31" w:rsidRDefault="009F3E31" w:rsidP="009F3E31">
      <w:pPr>
        <w:pStyle w:val="TitelseiteText"/>
      </w:pPr>
    </w:p>
    <w:p w14:paraId="04CFC8FD" w14:textId="77777777" w:rsidR="009F3E31" w:rsidRDefault="009F3E31" w:rsidP="009F3E31">
      <w:pPr>
        <w:pStyle w:val="TitelseiteText"/>
      </w:pPr>
    </w:p>
    <w:p w14:paraId="03A968B8" w14:textId="77777777" w:rsidR="00803321" w:rsidRDefault="00803321" w:rsidP="009F3E31">
      <w:pPr>
        <w:pStyle w:val="TitelseiteText"/>
      </w:pPr>
    </w:p>
    <w:p w14:paraId="1523033C" w14:textId="77777777" w:rsidR="00803321" w:rsidRDefault="00803321" w:rsidP="009F3E31">
      <w:pPr>
        <w:pStyle w:val="TitelseiteText"/>
      </w:pPr>
    </w:p>
    <w:p w14:paraId="7B3FC499" w14:textId="77777777" w:rsidR="00803321" w:rsidRDefault="00803321" w:rsidP="009F3E31">
      <w:pPr>
        <w:pStyle w:val="TitelseiteText"/>
      </w:pPr>
    </w:p>
    <w:p w14:paraId="58661D70" w14:textId="77777777" w:rsidR="00803321" w:rsidRDefault="00803321" w:rsidP="009F3E31">
      <w:pPr>
        <w:pStyle w:val="TitelseiteText"/>
      </w:pPr>
    </w:p>
    <w:p w14:paraId="60843544" w14:textId="77777777" w:rsidR="00803321" w:rsidRDefault="00803321" w:rsidP="009F3E31">
      <w:pPr>
        <w:pStyle w:val="TitelseiteText"/>
      </w:pPr>
    </w:p>
    <w:p w14:paraId="4AFC5AE7" w14:textId="77777777" w:rsidR="00803321" w:rsidRDefault="00803321" w:rsidP="009F3E31">
      <w:pPr>
        <w:pStyle w:val="TitelseiteText"/>
      </w:pPr>
    </w:p>
    <w:p w14:paraId="4E382AA8" w14:textId="77777777" w:rsidR="00803321" w:rsidRDefault="00803321" w:rsidP="009F3E31">
      <w:pPr>
        <w:pStyle w:val="TitelseiteText"/>
      </w:pPr>
    </w:p>
    <w:p w14:paraId="5BC94798" w14:textId="77777777" w:rsidR="00803321" w:rsidRDefault="00803321" w:rsidP="009F3E31">
      <w:pPr>
        <w:pStyle w:val="TitelseiteText"/>
      </w:pPr>
    </w:p>
    <w:p w14:paraId="325E472F" w14:textId="789D5FF1" w:rsidR="0031677D" w:rsidRDefault="0031677D" w:rsidP="009F3E31">
      <w:pPr>
        <w:pStyle w:val="TitelseiteText"/>
      </w:pPr>
      <w:r>
        <w:t>Dominik Bauer</w:t>
      </w:r>
      <w:r w:rsidR="00EF458F">
        <w:t>, Fabian Huth, Benedikt Häring, Johannes Vogl</w:t>
      </w:r>
    </w:p>
    <w:p w14:paraId="65DDB588" w14:textId="090DF83C" w:rsidR="009F3E31" w:rsidRPr="00034693" w:rsidRDefault="0031677D" w:rsidP="009F3E31">
      <w:pPr>
        <w:pStyle w:val="TitelseiteText"/>
      </w:pPr>
      <w:r>
        <w:t>1561679</w:t>
      </w:r>
      <w:r w:rsidR="00A70B95">
        <w:t>, 1563867,</w:t>
      </w:r>
      <w:r w:rsidR="00B83334" w:rsidRPr="00B83334">
        <w:rPr>
          <w:rFonts w:ascii="URWPalladioL-Roma" w:eastAsiaTheme="minorHAnsi" w:hAnsi="URWPalladioL-Roma" w:cs="URWPalladioL-Roma"/>
          <w:sz w:val="24"/>
          <w:szCs w:val="24"/>
          <w:lang w:eastAsia="en-US"/>
        </w:rPr>
        <w:t xml:space="preserve"> </w:t>
      </w:r>
      <w:r w:rsidR="00B83334" w:rsidRPr="00B83334">
        <w:rPr>
          <w:rFonts w:eastAsiaTheme="minorHAnsi"/>
        </w:rPr>
        <w:t>1569370</w:t>
      </w:r>
      <w:r w:rsidR="00A70B95">
        <w:t xml:space="preserve"> </w:t>
      </w:r>
      <w:r w:rsidR="007450DD">
        <w:t>,1568269</w:t>
      </w:r>
    </w:p>
    <w:p w14:paraId="058A0BFC" w14:textId="77777777" w:rsidR="009F3E31" w:rsidRPr="00034693" w:rsidRDefault="0031677D" w:rsidP="009F3E31">
      <w:pPr>
        <w:pStyle w:val="TitelseiteText"/>
      </w:pPr>
      <w:r>
        <w:t xml:space="preserve">Medieninformatik </w:t>
      </w:r>
    </w:p>
    <w:p w14:paraId="1BFA7367" w14:textId="77777777" w:rsidR="0031677D" w:rsidRDefault="0031677D" w:rsidP="009F3E31">
      <w:pPr>
        <w:pStyle w:val="TitelseiteText"/>
      </w:pPr>
      <w:r>
        <w:t>2. Semester M. Sc.</w:t>
      </w:r>
    </w:p>
    <w:p w14:paraId="7CC112A1" w14:textId="77777777" w:rsidR="00483AEF" w:rsidRDefault="0031677D" w:rsidP="009F3E31">
      <w:pPr>
        <w:pStyle w:val="TitelseiteText"/>
      </w:pPr>
      <w:r>
        <w:t xml:space="preserve">E-Mail: </w:t>
      </w:r>
      <w:r w:rsidR="00483AEF">
        <w:t>[</w:t>
      </w:r>
      <w:r>
        <w:t>Dominik1.Bauer</w:t>
      </w:r>
      <w:r w:rsidR="00EF458F">
        <w:t>,</w:t>
      </w:r>
      <w:r w:rsidR="00EF458F" w:rsidRPr="00EF458F">
        <w:t xml:space="preserve"> </w:t>
      </w:r>
      <w:r w:rsidR="00EF458F">
        <w:t>Fabian.Huth,</w:t>
      </w:r>
      <w:r w:rsidR="00EF458F" w:rsidRPr="00EF458F">
        <w:t xml:space="preserve"> </w:t>
      </w:r>
      <w:r w:rsidR="00EF458F">
        <w:t>Benedikt.Haering,</w:t>
      </w:r>
      <w:r w:rsidR="00EF458F" w:rsidRPr="00EF458F">
        <w:t xml:space="preserve"> </w:t>
      </w:r>
      <w:r w:rsidR="00EF458F">
        <w:t>Johannes.Vogl</w:t>
      </w:r>
      <w:r w:rsidR="00483AEF">
        <w:t>]</w:t>
      </w:r>
    </w:p>
    <w:p w14:paraId="7229FA60" w14:textId="15F4A500" w:rsidR="009F3E31" w:rsidRDefault="0031677D" w:rsidP="00483AEF">
      <w:pPr>
        <w:pStyle w:val="TitelseiteText"/>
        <w:ind w:firstLine="708"/>
      </w:pPr>
      <w:r>
        <w:t xml:space="preserve">@stud.uni-regensburg.de  </w:t>
      </w:r>
    </w:p>
    <w:p w14:paraId="4F772B69" w14:textId="77777777" w:rsidR="0031677D" w:rsidRDefault="0031677D" w:rsidP="0031677D">
      <w:pPr>
        <w:pStyle w:val="TitelseiteText"/>
      </w:pPr>
    </w:p>
    <w:p w14:paraId="1EA637D7" w14:textId="77777777" w:rsidR="00405AB1" w:rsidRDefault="00405AB1" w:rsidP="0031677D">
      <w:pPr>
        <w:pStyle w:val="TitelseiteText"/>
      </w:pPr>
    </w:p>
    <w:p w14:paraId="69B8E89A" w14:textId="77777777" w:rsidR="00405AB1" w:rsidRDefault="00405AB1" w:rsidP="0031677D">
      <w:pPr>
        <w:pStyle w:val="TitelseiteText"/>
      </w:pPr>
    </w:p>
    <w:p w14:paraId="63ACA1F7" w14:textId="77777777" w:rsidR="0031677D" w:rsidRPr="0031677D" w:rsidRDefault="0031677D" w:rsidP="009F3E31">
      <w:pPr>
        <w:pStyle w:val="TitelseiteText"/>
      </w:pPr>
    </w:p>
    <w:p w14:paraId="70CE67FB" w14:textId="77777777" w:rsidR="009F3E31" w:rsidRPr="00034693" w:rsidRDefault="0031677D" w:rsidP="009F3E31">
      <w:pPr>
        <w:pStyle w:val="TitelseiteText"/>
      </w:pPr>
      <w:r>
        <w:t>Abgegeben am 30.09.2015</w:t>
      </w:r>
    </w:p>
    <w:p w14:paraId="3977ED90" w14:textId="77777777" w:rsidR="000147EF" w:rsidRDefault="000147EF">
      <w:pPr>
        <w:spacing w:after="200" w:line="276" w:lineRule="auto"/>
        <w:sectPr w:rsidR="000147EF" w:rsidSect="00F717F9">
          <w:headerReference w:type="default" r:id="rId9"/>
          <w:headerReference w:type="first" r:id="rId10"/>
          <w:pgSz w:w="11906" w:h="16838"/>
          <w:pgMar w:top="1418" w:right="1418" w:bottom="1134" w:left="1985" w:header="709" w:footer="709" w:gutter="0"/>
          <w:cols w:space="708"/>
          <w:docGrid w:linePitch="360"/>
        </w:sectPr>
      </w:pPr>
    </w:p>
    <w:p w14:paraId="48E17E03" w14:textId="77777777" w:rsidR="009F3E31" w:rsidRDefault="009A6082" w:rsidP="009A6082">
      <w:pPr>
        <w:pStyle w:val="Inhaltsverzeichnisberschrift"/>
      </w:pPr>
      <w:r>
        <w:lastRenderedPageBreak/>
        <w:t>Inhalt</w:t>
      </w:r>
    </w:p>
    <w:p w14:paraId="0DAC049F" w14:textId="77777777" w:rsidR="009A6082" w:rsidRPr="009A6082" w:rsidRDefault="009A6082" w:rsidP="009A6082">
      <w:pPr>
        <w:rPr>
          <w:lang w:eastAsia="en-US"/>
        </w:rPr>
      </w:pPr>
    </w:p>
    <w:p w14:paraId="3B362A20" w14:textId="77777777" w:rsidR="00074E63" w:rsidRDefault="00246EB0">
      <w:pPr>
        <w:pStyle w:val="Verzeichnis1"/>
        <w:rPr>
          <w:rFonts w:asciiTheme="minorHAnsi" w:eastAsiaTheme="minorEastAsia" w:hAnsiTheme="minorHAnsi" w:cstheme="minorBidi"/>
          <w:noProof/>
          <w:szCs w:val="24"/>
        </w:rPr>
      </w:pPr>
      <w:r>
        <w:fldChar w:fldCharType="begin"/>
      </w:r>
      <w:r w:rsidR="009A6082">
        <w:instrText xml:space="preserve"> TOC \o "1-4" \h \z \u </w:instrText>
      </w:r>
      <w:r>
        <w:fldChar w:fldCharType="separate"/>
      </w:r>
      <w:hyperlink w:anchor="_Toc431395811" w:history="1">
        <w:r w:rsidR="00074E63" w:rsidRPr="00A708E3">
          <w:rPr>
            <w:rStyle w:val="Hyperlink"/>
            <w:rFonts w:eastAsiaTheme="majorEastAsia"/>
            <w:noProof/>
          </w:rPr>
          <w:t>1</w:t>
        </w:r>
        <w:r w:rsidR="00074E63">
          <w:rPr>
            <w:rFonts w:asciiTheme="minorHAnsi" w:eastAsiaTheme="minorEastAsia" w:hAnsiTheme="minorHAnsi" w:cstheme="minorBidi"/>
            <w:noProof/>
            <w:szCs w:val="24"/>
          </w:rPr>
          <w:tab/>
        </w:r>
        <w:r w:rsidR="00074E63" w:rsidRPr="00A708E3">
          <w:rPr>
            <w:rStyle w:val="Hyperlink"/>
            <w:rFonts w:eastAsiaTheme="majorEastAsia"/>
            <w:noProof/>
          </w:rPr>
          <w:t>Projektdefinition</w:t>
        </w:r>
        <w:r w:rsidR="00074E63">
          <w:rPr>
            <w:noProof/>
            <w:webHidden/>
          </w:rPr>
          <w:tab/>
        </w:r>
        <w:r w:rsidR="00074E63">
          <w:rPr>
            <w:noProof/>
            <w:webHidden/>
          </w:rPr>
          <w:fldChar w:fldCharType="begin"/>
        </w:r>
        <w:r w:rsidR="00074E63">
          <w:rPr>
            <w:noProof/>
            <w:webHidden/>
          </w:rPr>
          <w:instrText xml:space="preserve"> PAGEREF _Toc431395811 \h </w:instrText>
        </w:r>
        <w:r w:rsidR="00074E63">
          <w:rPr>
            <w:noProof/>
            <w:webHidden/>
          </w:rPr>
        </w:r>
        <w:r w:rsidR="00074E63">
          <w:rPr>
            <w:noProof/>
            <w:webHidden/>
          </w:rPr>
          <w:fldChar w:fldCharType="separate"/>
        </w:r>
        <w:r w:rsidR="00D9111F">
          <w:rPr>
            <w:noProof/>
            <w:webHidden/>
          </w:rPr>
          <w:t>6</w:t>
        </w:r>
        <w:r w:rsidR="00074E63">
          <w:rPr>
            <w:noProof/>
            <w:webHidden/>
          </w:rPr>
          <w:fldChar w:fldCharType="end"/>
        </w:r>
      </w:hyperlink>
    </w:p>
    <w:p w14:paraId="27FAEF55" w14:textId="77777777" w:rsidR="00074E63" w:rsidRDefault="00DC4457">
      <w:pPr>
        <w:pStyle w:val="Verzeichnis2"/>
        <w:tabs>
          <w:tab w:val="left" w:pos="960"/>
          <w:tab w:val="right" w:leader="dot" w:pos="8493"/>
        </w:tabs>
        <w:rPr>
          <w:rFonts w:asciiTheme="minorHAnsi" w:eastAsiaTheme="minorEastAsia" w:hAnsiTheme="minorHAnsi" w:cstheme="minorBidi"/>
          <w:noProof/>
          <w:sz w:val="24"/>
          <w:szCs w:val="24"/>
        </w:rPr>
      </w:pPr>
      <w:hyperlink w:anchor="_Toc431395812" w:history="1">
        <w:r w:rsidR="00074E63" w:rsidRPr="00A708E3">
          <w:rPr>
            <w:rStyle w:val="Hyperlink"/>
            <w:rFonts w:eastAsiaTheme="majorEastAsia"/>
            <w:noProof/>
          </w:rPr>
          <w:t>1.1</w:t>
        </w:r>
        <w:r w:rsidR="00074E63">
          <w:rPr>
            <w:rFonts w:asciiTheme="minorHAnsi" w:eastAsiaTheme="minorEastAsia" w:hAnsiTheme="minorHAnsi" w:cstheme="minorBidi"/>
            <w:noProof/>
            <w:sz w:val="24"/>
            <w:szCs w:val="24"/>
          </w:rPr>
          <w:tab/>
        </w:r>
        <w:r w:rsidR="00074E63" w:rsidRPr="00A708E3">
          <w:rPr>
            <w:rStyle w:val="Hyperlink"/>
            <w:rFonts w:eastAsiaTheme="majorEastAsia"/>
            <w:noProof/>
          </w:rPr>
          <w:t>Motivation</w:t>
        </w:r>
        <w:r w:rsidR="00074E63">
          <w:rPr>
            <w:noProof/>
            <w:webHidden/>
          </w:rPr>
          <w:tab/>
        </w:r>
        <w:r w:rsidR="00074E63">
          <w:rPr>
            <w:noProof/>
            <w:webHidden/>
          </w:rPr>
          <w:fldChar w:fldCharType="begin"/>
        </w:r>
        <w:r w:rsidR="00074E63">
          <w:rPr>
            <w:noProof/>
            <w:webHidden/>
          </w:rPr>
          <w:instrText xml:space="preserve"> PAGEREF _Toc431395812 \h </w:instrText>
        </w:r>
        <w:r w:rsidR="00074E63">
          <w:rPr>
            <w:noProof/>
            <w:webHidden/>
          </w:rPr>
        </w:r>
        <w:r w:rsidR="00074E63">
          <w:rPr>
            <w:noProof/>
            <w:webHidden/>
          </w:rPr>
          <w:fldChar w:fldCharType="separate"/>
        </w:r>
        <w:r w:rsidR="00D9111F">
          <w:rPr>
            <w:noProof/>
            <w:webHidden/>
          </w:rPr>
          <w:t>6</w:t>
        </w:r>
        <w:r w:rsidR="00074E63">
          <w:rPr>
            <w:noProof/>
            <w:webHidden/>
          </w:rPr>
          <w:fldChar w:fldCharType="end"/>
        </w:r>
      </w:hyperlink>
    </w:p>
    <w:p w14:paraId="60BC6452" w14:textId="77777777" w:rsidR="00074E63" w:rsidRDefault="00DC4457">
      <w:pPr>
        <w:pStyle w:val="Verzeichnis2"/>
        <w:tabs>
          <w:tab w:val="left" w:pos="960"/>
          <w:tab w:val="right" w:leader="dot" w:pos="8493"/>
        </w:tabs>
        <w:rPr>
          <w:rFonts w:asciiTheme="minorHAnsi" w:eastAsiaTheme="minorEastAsia" w:hAnsiTheme="minorHAnsi" w:cstheme="minorBidi"/>
          <w:noProof/>
          <w:sz w:val="24"/>
          <w:szCs w:val="24"/>
        </w:rPr>
      </w:pPr>
      <w:hyperlink w:anchor="_Toc431395813" w:history="1">
        <w:r w:rsidR="00074E63" w:rsidRPr="00A708E3">
          <w:rPr>
            <w:rStyle w:val="Hyperlink"/>
            <w:rFonts w:eastAsiaTheme="majorEastAsia"/>
            <w:noProof/>
          </w:rPr>
          <w:t>1.2</w:t>
        </w:r>
        <w:r w:rsidR="00074E63">
          <w:rPr>
            <w:rFonts w:asciiTheme="minorHAnsi" w:eastAsiaTheme="minorEastAsia" w:hAnsiTheme="minorHAnsi" w:cstheme="minorBidi"/>
            <w:noProof/>
            <w:sz w:val="24"/>
            <w:szCs w:val="24"/>
          </w:rPr>
          <w:tab/>
        </w:r>
        <w:r w:rsidR="00074E63" w:rsidRPr="00A708E3">
          <w:rPr>
            <w:rStyle w:val="Hyperlink"/>
            <w:rFonts w:eastAsiaTheme="majorEastAsia"/>
            <w:noProof/>
          </w:rPr>
          <w:t>Ausgangssituation</w:t>
        </w:r>
        <w:r w:rsidR="00074E63">
          <w:rPr>
            <w:noProof/>
            <w:webHidden/>
          </w:rPr>
          <w:tab/>
        </w:r>
        <w:r w:rsidR="00074E63">
          <w:rPr>
            <w:noProof/>
            <w:webHidden/>
          </w:rPr>
          <w:fldChar w:fldCharType="begin"/>
        </w:r>
        <w:r w:rsidR="00074E63">
          <w:rPr>
            <w:noProof/>
            <w:webHidden/>
          </w:rPr>
          <w:instrText xml:space="preserve"> PAGEREF _Toc431395813 \h </w:instrText>
        </w:r>
        <w:r w:rsidR="00074E63">
          <w:rPr>
            <w:noProof/>
            <w:webHidden/>
          </w:rPr>
        </w:r>
        <w:r w:rsidR="00074E63">
          <w:rPr>
            <w:noProof/>
            <w:webHidden/>
          </w:rPr>
          <w:fldChar w:fldCharType="separate"/>
        </w:r>
        <w:r w:rsidR="00D9111F">
          <w:rPr>
            <w:noProof/>
            <w:webHidden/>
          </w:rPr>
          <w:t>7</w:t>
        </w:r>
        <w:r w:rsidR="00074E63">
          <w:rPr>
            <w:noProof/>
            <w:webHidden/>
          </w:rPr>
          <w:fldChar w:fldCharType="end"/>
        </w:r>
      </w:hyperlink>
    </w:p>
    <w:p w14:paraId="366192D4" w14:textId="77777777" w:rsidR="00074E63" w:rsidRDefault="00DC4457">
      <w:pPr>
        <w:pStyle w:val="Verzeichnis2"/>
        <w:tabs>
          <w:tab w:val="left" w:pos="960"/>
          <w:tab w:val="right" w:leader="dot" w:pos="8493"/>
        </w:tabs>
        <w:rPr>
          <w:rFonts w:asciiTheme="minorHAnsi" w:eastAsiaTheme="minorEastAsia" w:hAnsiTheme="minorHAnsi" w:cstheme="minorBidi"/>
          <w:noProof/>
          <w:sz w:val="24"/>
          <w:szCs w:val="24"/>
        </w:rPr>
      </w:pPr>
      <w:hyperlink w:anchor="_Toc431395814" w:history="1">
        <w:r w:rsidR="00074E63" w:rsidRPr="00A708E3">
          <w:rPr>
            <w:rStyle w:val="Hyperlink"/>
            <w:rFonts w:eastAsiaTheme="majorEastAsia"/>
            <w:noProof/>
          </w:rPr>
          <w:t>1.3</w:t>
        </w:r>
        <w:r w:rsidR="00074E63">
          <w:rPr>
            <w:rFonts w:asciiTheme="minorHAnsi" w:eastAsiaTheme="minorEastAsia" w:hAnsiTheme="minorHAnsi" w:cstheme="minorBidi"/>
            <w:noProof/>
            <w:sz w:val="24"/>
            <w:szCs w:val="24"/>
          </w:rPr>
          <w:tab/>
        </w:r>
        <w:r w:rsidR="00074E63" w:rsidRPr="00A708E3">
          <w:rPr>
            <w:rStyle w:val="Hyperlink"/>
            <w:rFonts w:eastAsiaTheme="majorEastAsia"/>
            <w:noProof/>
          </w:rPr>
          <w:t>Aufgabenstellung</w:t>
        </w:r>
        <w:r w:rsidR="00074E63">
          <w:rPr>
            <w:noProof/>
            <w:webHidden/>
          </w:rPr>
          <w:tab/>
        </w:r>
        <w:r w:rsidR="00074E63">
          <w:rPr>
            <w:noProof/>
            <w:webHidden/>
          </w:rPr>
          <w:fldChar w:fldCharType="begin"/>
        </w:r>
        <w:r w:rsidR="00074E63">
          <w:rPr>
            <w:noProof/>
            <w:webHidden/>
          </w:rPr>
          <w:instrText xml:space="preserve"> PAGEREF _Toc431395814 \h </w:instrText>
        </w:r>
        <w:r w:rsidR="00074E63">
          <w:rPr>
            <w:noProof/>
            <w:webHidden/>
          </w:rPr>
        </w:r>
        <w:r w:rsidR="00074E63">
          <w:rPr>
            <w:noProof/>
            <w:webHidden/>
          </w:rPr>
          <w:fldChar w:fldCharType="separate"/>
        </w:r>
        <w:r w:rsidR="00D9111F">
          <w:rPr>
            <w:noProof/>
            <w:webHidden/>
          </w:rPr>
          <w:t>7</w:t>
        </w:r>
        <w:r w:rsidR="00074E63">
          <w:rPr>
            <w:noProof/>
            <w:webHidden/>
          </w:rPr>
          <w:fldChar w:fldCharType="end"/>
        </w:r>
      </w:hyperlink>
    </w:p>
    <w:p w14:paraId="584A9E37" w14:textId="77777777" w:rsidR="00074E63" w:rsidRDefault="00DC4457">
      <w:pPr>
        <w:pStyle w:val="Verzeichnis1"/>
        <w:rPr>
          <w:rFonts w:asciiTheme="minorHAnsi" w:eastAsiaTheme="minorEastAsia" w:hAnsiTheme="minorHAnsi" w:cstheme="minorBidi"/>
          <w:noProof/>
          <w:szCs w:val="24"/>
        </w:rPr>
      </w:pPr>
      <w:hyperlink w:anchor="_Toc431395815" w:history="1">
        <w:r w:rsidR="00074E63" w:rsidRPr="00A708E3">
          <w:rPr>
            <w:rStyle w:val="Hyperlink"/>
            <w:rFonts w:eastAsiaTheme="majorEastAsia"/>
            <w:noProof/>
          </w:rPr>
          <w:t>2</w:t>
        </w:r>
        <w:r w:rsidR="00074E63">
          <w:rPr>
            <w:rFonts w:asciiTheme="minorHAnsi" w:eastAsiaTheme="minorEastAsia" w:hAnsiTheme="minorHAnsi" w:cstheme="minorBidi"/>
            <w:noProof/>
            <w:szCs w:val="24"/>
          </w:rPr>
          <w:tab/>
        </w:r>
        <w:r w:rsidR="00074E63" w:rsidRPr="00A708E3">
          <w:rPr>
            <w:rStyle w:val="Hyperlink"/>
            <w:rFonts w:eastAsiaTheme="majorEastAsia"/>
            <w:noProof/>
          </w:rPr>
          <w:t>Projektverlauf</w:t>
        </w:r>
        <w:r w:rsidR="00074E63">
          <w:rPr>
            <w:noProof/>
            <w:webHidden/>
          </w:rPr>
          <w:tab/>
        </w:r>
        <w:r w:rsidR="00074E63">
          <w:rPr>
            <w:noProof/>
            <w:webHidden/>
          </w:rPr>
          <w:fldChar w:fldCharType="begin"/>
        </w:r>
        <w:r w:rsidR="00074E63">
          <w:rPr>
            <w:noProof/>
            <w:webHidden/>
          </w:rPr>
          <w:instrText xml:space="preserve"> PAGEREF _Toc431395815 \h </w:instrText>
        </w:r>
        <w:r w:rsidR="00074E63">
          <w:rPr>
            <w:noProof/>
            <w:webHidden/>
          </w:rPr>
        </w:r>
        <w:r w:rsidR="00074E63">
          <w:rPr>
            <w:noProof/>
            <w:webHidden/>
          </w:rPr>
          <w:fldChar w:fldCharType="separate"/>
        </w:r>
        <w:r w:rsidR="00D9111F">
          <w:rPr>
            <w:noProof/>
            <w:webHidden/>
          </w:rPr>
          <w:t>8</w:t>
        </w:r>
        <w:r w:rsidR="00074E63">
          <w:rPr>
            <w:noProof/>
            <w:webHidden/>
          </w:rPr>
          <w:fldChar w:fldCharType="end"/>
        </w:r>
      </w:hyperlink>
    </w:p>
    <w:p w14:paraId="41A47D98" w14:textId="77777777" w:rsidR="00074E63" w:rsidRDefault="00DC4457">
      <w:pPr>
        <w:pStyle w:val="Verzeichnis2"/>
        <w:tabs>
          <w:tab w:val="left" w:pos="960"/>
          <w:tab w:val="right" w:leader="dot" w:pos="8493"/>
        </w:tabs>
        <w:rPr>
          <w:rFonts w:asciiTheme="minorHAnsi" w:eastAsiaTheme="minorEastAsia" w:hAnsiTheme="minorHAnsi" w:cstheme="minorBidi"/>
          <w:noProof/>
          <w:sz w:val="24"/>
          <w:szCs w:val="24"/>
        </w:rPr>
      </w:pPr>
      <w:hyperlink w:anchor="_Toc431395816" w:history="1">
        <w:r w:rsidR="00074E63" w:rsidRPr="00A708E3">
          <w:rPr>
            <w:rStyle w:val="Hyperlink"/>
            <w:rFonts w:eastAsiaTheme="majorEastAsia"/>
            <w:noProof/>
          </w:rPr>
          <w:t>2.1</w:t>
        </w:r>
        <w:r w:rsidR="00074E63">
          <w:rPr>
            <w:rFonts w:asciiTheme="minorHAnsi" w:eastAsiaTheme="minorEastAsia" w:hAnsiTheme="minorHAnsi" w:cstheme="minorBidi"/>
            <w:noProof/>
            <w:sz w:val="24"/>
            <w:szCs w:val="24"/>
          </w:rPr>
          <w:tab/>
        </w:r>
        <w:r w:rsidR="00074E63" w:rsidRPr="00A708E3">
          <w:rPr>
            <w:rStyle w:val="Hyperlink"/>
            <w:rFonts w:eastAsiaTheme="majorEastAsia"/>
            <w:noProof/>
          </w:rPr>
          <w:t>Projektmanagement</w:t>
        </w:r>
        <w:r w:rsidR="00074E63">
          <w:rPr>
            <w:noProof/>
            <w:webHidden/>
          </w:rPr>
          <w:tab/>
        </w:r>
        <w:r w:rsidR="00074E63">
          <w:rPr>
            <w:noProof/>
            <w:webHidden/>
          </w:rPr>
          <w:fldChar w:fldCharType="begin"/>
        </w:r>
        <w:r w:rsidR="00074E63">
          <w:rPr>
            <w:noProof/>
            <w:webHidden/>
          </w:rPr>
          <w:instrText xml:space="preserve"> PAGEREF _Toc431395816 \h </w:instrText>
        </w:r>
        <w:r w:rsidR="00074E63">
          <w:rPr>
            <w:noProof/>
            <w:webHidden/>
          </w:rPr>
        </w:r>
        <w:r w:rsidR="00074E63">
          <w:rPr>
            <w:noProof/>
            <w:webHidden/>
          </w:rPr>
          <w:fldChar w:fldCharType="separate"/>
        </w:r>
        <w:r w:rsidR="00D9111F">
          <w:rPr>
            <w:noProof/>
            <w:webHidden/>
          </w:rPr>
          <w:t>8</w:t>
        </w:r>
        <w:r w:rsidR="00074E63">
          <w:rPr>
            <w:noProof/>
            <w:webHidden/>
          </w:rPr>
          <w:fldChar w:fldCharType="end"/>
        </w:r>
      </w:hyperlink>
    </w:p>
    <w:p w14:paraId="5E731359" w14:textId="77777777" w:rsidR="00074E63" w:rsidRDefault="00DC4457">
      <w:pPr>
        <w:pStyle w:val="Verzeichnis2"/>
        <w:tabs>
          <w:tab w:val="left" w:pos="960"/>
          <w:tab w:val="right" w:leader="dot" w:pos="8493"/>
        </w:tabs>
        <w:rPr>
          <w:rFonts w:asciiTheme="minorHAnsi" w:eastAsiaTheme="minorEastAsia" w:hAnsiTheme="minorHAnsi" w:cstheme="minorBidi"/>
          <w:noProof/>
          <w:sz w:val="24"/>
          <w:szCs w:val="24"/>
        </w:rPr>
      </w:pPr>
      <w:hyperlink w:anchor="_Toc431395817" w:history="1">
        <w:r w:rsidR="00074E63" w:rsidRPr="00A708E3">
          <w:rPr>
            <w:rStyle w:val="Hyperlink"/>
            <w:rFonts w:eastAsiaTheme="majorEastAsia"/>
            <w:noProof/>
          </w:rPr>
          <w:t>2.2</w:t>
        </w:r>
        <w:r w:rsidR="00074E63">
          <w:rPr>
            <w:rFonts w:asciiTheme="minorHAnsi" w:eastAsiaTheme="minorEastAsia" w:hAnsiTheme="minorHAnsi" w:cstheme="minorBidi"/>
            <w:noProof/>
            <w:sz w:val="24"/>
            <w:szCs w:val="24"/>
          </w:rPr>
          <w:tab/>
        </w:r>
        <w:r w:rsidR="00074E63" w:rsidRPr="00A708E3">
          <w:rPr>
            <w:rStyle w:val="Hyperlink"/>
            <w:rFonts w:eastAsiaTheme="majorEastAsia"/>
            <w:noProof/>
          </w:rPr>
          <w:t>Anforderungsanalyse</w:t>
        </w:r>
        <w:r w:rsidR="00074E63">
          <w:rPr>
            <w:noProof/>
            <w:webHidden/>
          </w:rPr>
          <w:tab/>
        </w:r>
        <w:r w:rsidR="00074E63">
          <w:rPr>
            <w:noProof/>
            <w:webHidden/>
          </w:rPr>
          <w:fldChar w:fldCharType="begin"/>
        </w:r>
        <w:r w:rsidR="00074E63">
          <w:rPr>
            <w:noProof/>
            <w:webHidden/>
          </w:rPr>
          <w:instrText xml:space="preserve"> PAGEREF _Toc431395817 \h </w:instrText>
        </w:r>
        <w:r w:rsidR="00074E63">
          <w:rPr>
            <w:noProof/>
            <w:webHidden/>
          </w:rPr>
        </w:r>
        <w:r w:rsidR="00074E63">
          <w:rPr>
            <w:noProof/>
            <w:webHidden/>
          </w:rPr>
          <w:fldChar w:fldCharType="separate"/>
        </w:r>
        <w:r w:rsidR="00D9111F">
          <w:rPr>
            <w:noProof/>
            <w:webHidden/>
          </w:rPr>
          <w:t>9</w:t>
        </w:r>
        <w:r w:rsidR="00074E63">
          <w:rPr>
            <w:noProof/>
            <w:webHidden/>
          </w:rPr>
          <w:fldChar w:fldCharType="end"/>
        </w:r>
      </w:hyperlink>
    </w:p>
    <w:p w14:paraId="7FBA2315" w14:textId="77777777" w:rsidR="00074E63" w:rsidRDefault="00DC4457">
      <w:pPr>
        <w:pStyle w:val="Verzeichnis3"/>
        <w:tabs>
          <w:tab w:val="left" w:pos="1200"/>
          <w:tab w:val="right" w:leader="dot" w:pos="8493"/>
        </w:tabs>
        <w:rPr>
          <w:rFonts w:asciiTheme="minorHAnsi" w:eastAsiaTheme="minorEastAsia" w:hAnsiTheme="minorHAnsi" w:cstheme="minorBidi"/>
          <w:noProof/>
          <w:sz w:val="24"/>
          <w:szCs w:val="24"/>
        </w:rPr>
      </w:pPr>
      <w:hyperlink w:anchor="_Toc431395818" w:history="1">
        <w:r w:rsidR="00074E63" w:rsidRPr="00A708E3">
          <w:rPr>
            <w:rStyle w:val="Hyperlink"/>
            <w:rFonts w:eastAsiaTheme="majorEastAsia"/>
            <w:noProof/>
          </w:rPr>
          <w:t>2.2.1</w:t>
        </w:r>
        <w:r w:rsidR="00074E63">
          <w:rPr>
            <w:rFonts w:asciiTheme="minorHAnsi" w:eastAsiaTheme="minorEastAsia" w:hAnsiTheme="minorHAnsi" w:cstheme="minorBidi"/>
            <w:noProof/>
            <w:sz w:val="24"/>
            <w:szCs w:val="24"/>
          </w:rPr>
          <w:tab/>
        </w:r>
        <w:r w:rsidR="00074E63" w:rsidRPr="00A708E3">
          <w:rPr>
            <w:rStyle w:val="Hyperlink"/>
            <w:rFonts w:eastAsiaTheme="majorEastAsia"/>
            <w:noProof/>
          </w:rPr>
          <w:t>Konkurrenzanalyse</w:t>
        </w:r>
        <w:r w:rsidR="00074E63">
          <w:rPr>
            <w:noProof/>
            <w:webHidden/>
          </w:rPr>
          <w:tab/>
        </w:r>
        <w:r w:rsidR="00074E63">
          <w:rPr>
            <w:noProof/>
            <w:webHidden/>
          </w:rPr>
          <w:fldChar w:fldCharType="begin"/>
        </w:r>
        <w:r w:rsidR="00074E63">
          <w:rPr>
            <w:noProof/>
            <w:webHidden/>
          </w:rPr>
          <w:instrText xml:space="preserve"> PAGEREF _Toc431395818 \h </w:instrText>
        </w:r>
        <w:r w:rsidR="00074E63">
          <w:rPr>
            <w:noProof/>
            <w:webHidden/>
          </w:rPr>
        </w:r>
        <w:r w:rsidR="00074E63">
          <w:rPr>
            <w:noProof/>
            <w:webHidden/>
          </w:rPr>
          <w:fldChar w:fldCharType="separate"/>
        </w:r>
        <w:r w:rsidR="00D9111F">
          <w:rPr>
            <w:noProof/>
            <w:webHidden/>
          </w:rPr>
          <w:t>9</w:t>
        </w:r>
        <w:r w:rsidR="00074E63">
          <w:rPr>
            <w:noProof/>
            <w:webHidden/>
          </w:rPr>
          <w:fldChar w:fldCharType="end"/>
        </w:r>
      </w:hyperlink>
    </w:p>
    <w:p w14:paraId="22E0D018" w14:textId="77777777" w:rsidR="00074E63" w:rsidRDefault="00DC4457">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19" w:history="1">
        <w:r w:rsidR="00074E63" w:rsidRPr="00A708E3">
          <w:rPr>
            <w:rStyle w:val="Hyperlink"/>
            <w:rFonts w:eastAsiaTheme="majorEastAsia"/>
            <w:noProof/>
          </w:rPr>
          <w:t>2.2.1.1</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Konkurrenz national</w:t>
        </w:r>
        <w:r w:rsidR="00074E63">
          <w:rPr>
            <w:noProof/>
            <w:webHidden/>
          </w:rPr>
          <w:tab/>
        </w:r>
        <w:r w:rsidR="00074E63">
          <w:rPr>
            <w:noProof/>
            <w:webHidden/>
          </w:rPr>
          <w:fldChar w:fldCharType="begin"/>
        </w:r>
        <w:r w:rsidR="00074E63">
          <w:rPr>
            <w:noProof/>
            <w:webHidden/>
          </w:rPr>
          <w:instrText xml:space="preserve"> PAGEREF _Toc431395819 \h </w:instrText>
        </w:r>
        <w:r w:rsidR="00074E63">
          <w:rPr>
            <w:noProof/>
            <w:webHidden/>
          </w:rPr>
        </w:r>
        <w:r w:rsidR="00074E63">
          <w:rPr>
            <w:noProof/>
            <w:webHidden/>
          </w:rPr>
          <w:fldChar w:fldCharType="separate"/>
        </w:r>
        <w:r w:rsidR="00D9111F">
          <w:rPr>
            <w:noProof/>
            <w:webHidden/>
          </w:rPr>
          <w:t>9</w:t>
        </w:r>
        <w:r w:rsidR="00074E63">
          <w:rPr>
            <w:noProof/>
            <w:webHidden/>
          </w:rPr>
          <w:fldChar w:fldCharType="end"/>
        </w:r>
      </w:hyperlink>
    </w:p>
    <w:p w14:paraId="259BFF1D" w14:textId="77777777" w:rsidR="00074E63" w:rsidRDefault="00DC4457">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20" w:history="1">
        <w:r w:rsidR="00074E63" w:rsidRPr="00A708E3">
          <w:rPr>
            <w:rStyle w:val="Hyperlink"/>
            <w:rFonts w:eastAsiaTheme="majorEastAsia"/>
            <w:noProof/>
          </w:rPr>
          <w:t>2.2.1.2</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Konkurrenz international</w:t>
        </w:r>
        <w:r w:rsidR="00074E63">
          <w:rPr>
            <w:noProof/>
            <w:webHidden/>
          </w:rPr>
          <w:tab/>
        </w:r>
        <w:r w:rsidR="00074E63">
          <w:rPr>
            <w:noProof/>
            <w:webHidden/>
          </w:rPr>
          <w:fldChar w:fldCharType="begin"/>
        </w:r>
        <w:r w:rsidR="00074E63">
          <w:rPr>
            <w:noProof/>
            <w:webHidden/>
          </w:rPr>
          <w:instrText xml:space="preserve"> PAGEREF _Toc431395820 \h </w:instrText>
        </w:r>
        <w:r w:rsidR="00074E63">
          <w:rPr>
            <w:noProof/>
            <w:webHidden/>
          </w:rPr>
        </w:r>
        <w:r w:rsidR="00074E63">
          <w:rPr>
            <w:noProof/>
            <w:webHidden/>
          </w:rPr>
          <w:fldChar w:fldCharType="separate"/>
        </w:r>
        <w:r w:rsidR="00D9111F">
          <w:rPr>
            <w:noProof/>
            <w:webHidden/>
          </w:rPr>
          <w:t>10</w:t>
        </w:r>
        <w:r w:rsidR="00074E63">
          <w:rPr>
            <w:noProof/>
            <w:webHidden/>
          </w:rPr>
          <w:fldChar w:fldCharType="end"/>
        </w:r>
      </w:hyperlink>
    </w:p>
    <w:p w14:paraId="6C96BF91" w14:textId="77777777" w:rsidR="00074E63" w:rsidRDefault="00DC4457">
      <w:pPr>
        <w:pStyle w:val="Verzeichnis3"/>
        <w:tabs>
          <w:tab w:val="left" w:pos="1200"/>
          <w:tab w:val="right" w:leader="dot" w:pos="8493"/>
        </w:tabs>
        <w:rPr>
          <w:rFonts w:asciiTheme="minorHAnsi" w:eastAsiaTheme="minorEastAsia" w:hAnsiTheme="minorHAnsi" w:cstheme="minorBidi"/>
          <w:noProof/>
          <w:sz w:val="24"/>
          <w:szCs w:val="24"/>
        </w:rPr>
      </w:pPr>
      <w:hyperlink w:anchor="_Toc431395821" w:history="1">
        <w:r w:rsidR="00074E63" w:rsidRPr="00A708E3">
          <w:rPr>
            <w:rStyle w:val="Hyperlink"/>
            <w:rFonts w:eastAsiaTheme="majorEastAsia"/>
            <w:noProof/>
          </w:rPr>
          <w:t>2.2.2</w:t>
        </w:r>
        <w:r w:rsidR="00074E63">
          <w:rPr>
            <w:rFonts w:asciiTheme="minorHAnsi" w:eastAsiaTheme="minorEastAsia" w:hAnsiTheme="minorHAnsi" w:cstheme="minorBidi"/>
            <w:noProof/>
            <w:sz w:val="24"/>
            <w:szCs w:val="24"/>
          </w:rPr>
          <w:tab/>
        </w:r>
        <w:r w:rsidR="00074E63" w:rsidRPr="00A708E3">
          <w:rPr>
            <w:rStyle w:val="Hyperlink"/>
            <w:rFonts w:eastAsiaTheme="majorEastAsia"/>
            <w:noProof/>
          </w:rPr>
          <w:t>Content Analyse</w:t>
        </w:r>
        <w:r w:rsidR="00074E63">
          <w:rPr>
            <w:noProof/>
            <w:webHidden/>
          </w:rPr>
          <w:tab/>
        </w:r>
        <w:r w:rsidR="00074E63">
          <w:rPr>
            <w:noProof/>
            <w:webHidden/>
          </w:rPr>
          <w:fldChar w:fldCharType="begin"/>
        </w:r>
        <w:r w:rsidR="00074E63">
          <w:rPr>
            <w:noProof/>
            <w:webHidden/>
          </w:rPr>
          <w:instrText xml:space="preserve"> PAGEREF _Toc431395821 \h </w:instrText>
        </w:r>
        <w:r w:rsidR="00074E63">
          <w:rPr>
            <w:noProof/>
            <w:webHidden/>
          </w:rPr>
        </w:r>
        <w:r w:rsidR="00074E63">
          <w:rPr>
            <w:noProof/>
            <w:webHidden/>
          </w:rPr>
          <w:fldChar w:fldCharType="separate"/>
        </w:r>
        <w:r w:rsidR="00D9111F">
          <w:rPr>
            <w:noProof/>
            <w:webHidden/>
          </w:rPr>
          <w:t>10</w:t>
        </w:r>
        <w:r w:rsidR="00074E63">
          <w:rPr>
            <w:noProof/>
            <w:webHidden/>
          </w:rPr>
          <w:fldChar w:fldCharType="end"/>
        </w:r>
      </w:hyperlink>
    </w:p>
    <w:p w14:paraId="6E401B2E" w14:textId="77777777" w:rsidR="00074E63" w:rsidRDefault="00DC4457">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22" w:history="1">
        <w:r w:rsidR="00074E63" w:rsidRPr="00A708E3">
          <w:rPr>
            <w:rStyle w:val="Hyperlink"/>
            <w:rFonts w:eastAsiaTheme="majorEastAsia"/>
            <w:noProof/>
          </w:rPr>
          <w:t>2.2.2.1</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Definition</w:t>
        </w:r>
        <w:r w:rsidR="00074E63">
          <w:rPr>
            <w:noProof/>
            <w:webHidden/>
          </w:rPr>
          <w:tab/>
        </w:r>
        <w:r w:rsidR="00074E63">
          <w:rPr>
            <w:noProof/>
            <w:webHidden/>
          </w:rPr>
          <w:fldChar w:fldCharType="begin"/>
        </w:r>
        <w:r w:rsidR="00074E63">
          <w:rPr>
            <w:noProof/>
            <w:webHidden/>
          </w:rPr>
          <w:instrText xml:space="preserve"> PAGEREF _Toc431395822 \h </w:instrText>
        </w:r>
        <w:r w:rsidR="00074E63">
          <w:rPr>
            <w:noProof/>
            <w:webHidden/>
          </w:rPr>
        </w:r>
        <w:r w:rsidR="00074E63">
          <w:rPr>
            <w:noProof/>
            <w:webHidden/>
          </w:rPr>
          <w:fldChar w:fldCharType="separate"/>
        </w:r>
        <w:r w:rsidR="00D9111F">
          <w:rPr>
            <w:noProof/>
            <w:webHidden/>
          </w:rPr>
          <w:t>10</w:t>
        </w:r>
        <w:r w:rsidR="00074E63">
          <w:rPr>
            <w:noProof/>
            <w:webHidden/>
          </w:rPr>
          <w:fldChar w:fldCharType="end"/>
        </w:r>
      </w:hyperlink>
    </w:p>
    <w:p w14:paraId="2C5F9724" w14:textId="77777777" w:rsidR="00074E63" w:rsidRDefault="00DC4457">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23" w:history="1">
        <w:r w:rsidR="00074E63" w:rsidRPr="00A708E3">
          <w:rPr>
            <w:rStyle w:val="Hyperlink"/>
            <w:rFonts w:eastAsiaTheme="majorEastAsia"/>
            <w:noProof/>
          </w:rPr>
          <w:t>2.2.2.2</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Durchführung</w:t>
        </w:r>
        <w:r w:rsidR="00074E63">
          <w:rPr>
            <w:noProof/>
            <w:webHidden/>
          </w:rPr>
          <w:tab/>
        </w:r>
        <w:r w:rsidR="00074E63">
          <w:rPr>
            <w:noProof/>
            <w:webHidden/>
          </w:rPr>
          <w:fldChar w:fldCharType="begin"/>
        </w:r>
        <w:r w:rsidR="00074E63">
          <w:rPr>
            <w:noProof/>
            <w:webHidden/>
          </w:rPr>
          <w:instrText xml:space="preserve"> PAGEREF _Toc431395823 \h </w:instrText>
        </w:r>
        <w:r w:rsidR="00074E63">
          <w:rPr>
            <w:noProof/>
            <w:webHidden/>
          </w:rPr>
        </w:r>
        <w:r w:rsidR="00074E63">
          <w:rPr>
            <w:noProof/>
            <w:webHidden/>
          </w:rPr>
          <w:fldChar w:fldCharType="separate"/>
        </w:r>
        <w:r w:rsidR="00D9111F">
          <w:rPr>
            <w:noProof/>
            <w:webHidden/>
          </w:rPr>
          <w:t>10</w:t>
        </w:r>
        <w:r w:rsidR="00074E63">
          <w:rPr>
            <w:noProof/>
            <w:webHidden/>
          </w:rPr>
          <w:fldChar w:fldCharType="end"/>
        </w:r>
      </w:hyperlink>
    </w:p>
    <w:p w14:paraId="6A361B6A" w14:textId="77777777" w:rsidR="00074E63" w:rsidRDefault="00DC4457">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24" w:history="1">
        <w:r w:rsidR="00074E63" w:rsidRPr="00A708E3">
          <w:rPr>
            <w:rStyle w:val="Hyperlink"/>
            <w:rFonts w:eastAsiaTheme="majorEastAsia"/>
            <w:noProof/>
          </w:rPr>
          <w:t>2.2.2.3</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Ergebnisse</w:t>
        </w:r>
        <w:r w:rsidR="00074E63">
          <w:rPr>
            <w:noProof/>
            <w:webHidden/>
          </w:rPr>
          <w:tab/>
        </w:r>
        <w:r w:rsidR="00074E63">
          <w:rPr>
            <w:noProof/>
            <w:webHidden/>
          </w:rPr>
          <w:fldChar w:fldCharType="begin"/>
        </w:r>
        <w:r w:rsidR="00074E63">
          <w:rPr>
            <w:noProof/>
            <w:webHidden/>
          </w:rPr>
          <w:instrText xml:space="preserve"> PAGEREF _Toc431395824 \h </w:instrText>
        </w:r>
        <w:r w:rsidR="00074E63">
          <w:rPr>
            <w:noProof/>
            <w:webHidden/>
          </w:rPr>
        </w:r>
        <w:r w:rsidR="00074E63">
          <w:rPr>
            <w:noProof/>
            <w:webHidden/>
          </w:rPr>
          <w:fldChar w:fldCharType="separate"/>
        </w:r>
        <w:r w:rsidR="00D9111F">
          <w:rPr>
            <w:noProof/>
            <w:webHidden/>
          </w:rPr>
          <w:t>11</w:t>
        </w:r>
        <w:r w:rsidR="00074E63">
          <w:rPr>
            <w:noProof/>
            <w:webHidden/>
          </w:rPr>
          <w:fldChar w:fldCharType="end"/>
        </w:r>
      </w:hyperlink>
    </w:p>
    <w:p w14:paraId="38C69B75" w14:textId="77777777" w:rsidR="00074E63" w:rsidRDefault="00DC4457">
      <w:pPr>
        <w:pStyle w:val="Verzeichnis3"/>
        <w:tabs>
          <w:tab w:val="left" w:pos="1200"/>
          <w:tab w:val="right" w:leader="dot" w:pos="8493"/>
        </w:tabs>
        <w:rPr>
          <w:rFonts w:asciiTheme="minorHAnsi" w:eastAsiaTheme="minorEastAsia" w:hAnsiTheme="minorHAnsi" w:cstheme="minorBidi"/>
          <w:noProof/>
          <w:sz w:val="24"/>
          <w:szCs w:val="24"/>
        </w:rPr>
      </w:pPr>
      <w:hyperlink w:anchor="_Toc431395825" w:history="1">
        <w:r w:rsidR="00074E63" w:rsidRPr="00A708E3">
          <w:rPr>
            <w:rStyle w:val="Hyperlink"/>
            <w:rFonts w:eastAsiaTheme="majorEastAsia"/>
            <w:noProof/>
          </w:rPr>
          <w:t>2.2.3</w:t>
        </w:r>
        <w:r w:rsidR="00074E63">
          <w:rPr>
            <w:rFonts w:asciiTheme="minorHAnsi" w:eastAsiaTheme="minorEastAsia" w:hAnsiTheme="minorHAnsi" w:cstheme="minorBidi"/>
            <w:noProof/>
            <w:sz w:val="24"/>
            <w:szCs w:val="24"/>
          </w:rPr>
          <w:tab/>
        </w:r>
        <w:r w:rsidR="00074E63" w:rsidRPr="00A708E3">
          <w:rPr>
            <w:rStyle w:val="Hyperlink"/>
            <w:rFonts w:eastAsiaTheme="majorEastAsia"/>
            <w:noProof/>
          </w:rPr>
          <w:t>Piwik- und Log-Daten-Analyse</w:t>
        </w:r>
        <w:r w:rsidR="00074E63">
          <w:rPr>
            <w:noProof/>
            <w:webHidden/>
          </w:rPr>
          <w:tab/>
        </w:r>
        <w:r w:rsidR="00074E63">
          <w:rPr>
            <w:noProof/>
            <w:webHidden/>
          </w:rPr>
          <w:fldChar w:fldCharType="begin"/>
        </w:r>
        <w:r w:rsidR="00074E63">
          <w:rPr>
            <w:noProof/>
            <w:webHidden/>
          </w:rPr>
          <w:instrText xml:space="preserve"> PAGEREF _Toc431395825 \h </w:instrText>
        </w:r>
        <w:r w:rsidR="00074E63">
          <w:rPr>
            <w:noProof/>
            <w:webHidden/>
          </w:rPr>
        </w:r>
        <w:r w:rsidR="00074E63">
          <w:rPr>
            <w:noProof/>
            <w:webHidden/>
          </w:rPr>
          <w:fldChar w:fldCharType="separate"/>
        </w:r>
        <w:r w:rsidR="00D9111F">
          <w:rPr>
            <w:noProof/>
            <w:webHidden/>
          </w:rPr>
          <w:t>12</w:t>
        </w:r>
        <w:r w:rsidR="00074E63">
          <w:rPr>
            <w:noProof/>
            <w:webHidden/>
          </w:rPr>
          <w:fldChar w:fldCharType="end"/>
        </w:r>
      </w:hyperlink>
    </w:p>
    <w:p w14:paraId="3646AB33" w14:textId="77777777" w:rsidR="00074E63" w:rsidRDefault="00DC4457">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26" w:history="1">
        <w:r w:rsidR="00074E63" w:rsidRPr="00A708E3">
          <w:rPr>
            <w:rStyle w:val="Hyperlink"/>
            <w:rFonts w:eastAsiaTheme="majorEastAsia"/>
            <w:noProof/>
          </w:rPr>
          <w:t>2.2.3.1</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Definition Piwik</w:t>
        </w:r>
        <w:r w:rsidR="00074E63">
          <w:rPr>
            <w:noProof/>
            <w:webHidden/>
          </w:rPr>
          <w:tab/>
        </w:r>
        <w:r w:rsidR="00074E63">
          <w:rPr>
            <w:noProof/>
            <w:webHidden/>
          </w:rPr>
          <w:fldChar w:fldCharType="begin"/>
        </w:r>
        <w:r w:rsidR="00074E63">
          <w:rPr>
            <w:noProof/>
            <w:webHidden/>
          </w:rPr>
          <w:instrText xml:space="preserve"> PAGEREF _Toc431395826 \h </w:instrText>
        </w:r>
        <w:r w:rsidR="00074E63">
          <w:rPr>
            <w:noProof/>
            <w:webHidden/>
          </w:rPr>
        </w:r>
        <w:r w:rsidR="00074E63">
          <w:rPr>
            <w:noProof/>
            <w:webHidden/>
          </w:rPr>
          <w:fldChar w:fldCharType="separate"/>
        </w:r>
        <w:r w:rsidR="00D9111F">
          <w:rPr>
            <w:noProof/>
            <w:webHidden/>
          </w:rPr>
          <w:t>12</w:t>
        </w:r>
        <w:r w:rsidR="00074E63">
          <w:rPr>
            <w:noProof/>
            <w:webHidden/>
          </w:rPr>
          <w:fldChar w:fldCharType="end"/>
        </w:r>
      </w:hyperlink>
    </w:p>
    <w:p w14:paraId="5022993F" w14:textId="77777777" w:rsidR="00074E63" w:rsidRDefault="00DC4457">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27" w:history="1">
        <w:r w:rsidR="00074E63" w:rsidRPr="00A708E3">
          <w:rPr>
            <w:rStyle w:val="Hyperlink"/>
            <w:rFonts w:eastAsiaTheme="majorEastAsia"/>
            <w:noProof/>
          </w:rPr>
          <w:t>2.2.3.2</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Durchführung</w:t>
        </w:r>
        <w:r w:rsidR="00074E63">
          <w:rPr>
            <w:noProof/>
            <w:webHidden/>
          </w:rPr>
          <w:tab/>
        </w:r>
        <w:r w:rsidR="00074E63">
          <w:rPr>
            <w:noProof/>
            <w:webHidden/>
          </w:rPr>
          <w:fldChar w:fldCharType="begin"/>
        </w:r>
        <w:r w:rsidR="00074E63">
          <w:rPr>
            <w:noProof/>
            <w:webHidden/>
          </w:rPr>
          <w:instrText xml:space="preserve"> PAGEREF _Toc431395827 \h </w:instrText>
        </w:r>
        <w:r w:rsidR="00074E63">
          <w:rPr>
            <w:noProof/>
            <w:webHidden/>
          </w:rPr>
        </w:r>
        <w:r w:rsidR="00074E63">
          <w:rPr>
            <w:noProof/>
            <w:webHidden/>
          </w:rPr>
          <w:fldChar w:fldCharType="separate"/>
        </w:r>
        <w:r w:rsidR="00D9111F">
          <w:rPr>
            <w:noProof/>
            <w:webHidden/>
          </w:rPr>
          <w:t>13</w:t>
        </w:r>
        <w:r w:rsidR="00074E63">
          <w:rPr>
            <w:noProof/>
            <w:webHidden/>
          </w:rPr>
          <w:fldChar w:fldCharType="end"/>
        </w:r>
      </w:hyperlink>
    </w:p>
    <w:p w14:paraId="5A5DD7EF" w14:textId="77777777" w:rsidR="00074E63" w:rsidRDefault="00DC4457">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28" w:history="1">
        <w:r w:rsidR="00074E63" w:rsidRPr="00A708E3">
          <w:rPr>
            <w:rStyle w:val="Hyperlink"/>
            <w:rFonts w:eastAsiaTheme="majorEastAsia"/>
            <w:noProof/>
          </w:rPr>
          <w:t>2.2.3.3</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Ergebnisse</w:t>
        </w:r>
        <w:r w:rsidR="00074E63">
          <w:rPr>
            <w:noProof/>
            <w:webHidden/>
          </w:rPr>
          <w:tab/>
        </w:r>
        <w:r w:rsidR="00074E63">
          <w:rPr>
            <w:noProof/>
            <w:webHidden/>
          </w:rPr>
          <w:fldChar w:fldCharType="begin"/>
        </w:r>
        <w:r w:rsidR="00074E63">
          <w:rPr>
            <w:noProof/>
            <w:webHidden/>
          </w:rPr>
          <w:instrText xml:space="preserve"> PAGEREF _Toc431395828 \h </w:instrText>
        </w:r>
        <w:r w:rsidR="00074E63">
          <w:rPr>
            <w:noProof/>
            <w:webHidden/>
          </w:rPr>
        </w:r>
        <w:r w:rsidR="00074E63">
          <w:rPr>
            <w:noProof/>
            <w:webHidden/>
          </w:rPr>
          <w:fldChar w:fldCharType="separate"/>
        </w:r>
        <w:r w:rsidR="00D9111F">
          <w:rPr>
            <w:noProof/>
            <w:webHidden/>
          </w:rPr>
          <w:t>14</w:t>
        </w:r>
        <w:r w:rsidR="00074E63">
          <w:rPr>
            <w:noProof/>
            <w:webHidden/>
          </w:rPr>
          <w:fldChar w:fldCharType="end"/>
        </w:r>
      </w:hyperlink>
    </w:p>
    <w:p w14:paraId="5D31C1B1" w14:textId="77777777" w:rsidR="00074E63" w:rsidRDefault="00DC4457">
      <w:pPr>
        <w:pStyle w:val="Verzeichnis3"/>
        <w:tabs>
          <w:tab w:val="left" w:pos="1200"/>
          <w:tab w:val="right" w:leader="dot" w:pos="8493"/>
        </w:tabs>
        <w:rPr>
          <w:rFonts w:asciiTheme="minorHAnsi" w:eastAsiaTheme="minorEastAsia" w:hAnsiTheme="minorHAnsi" w:cstheme="minorBidi"/>
          <w:noProof/>
          <w:sz w:val="24"/>
          <w:szCs w:val="24"/>
        </w:rPr>
      </w:pPr>
      <w:hyperlink w:anchor="_Toc431395829" w:history="1">
        <w:r w:rsidR="00074E63" w:rsidRPr="00A708E3">
          <w:rPr>
            <w:rStyle w:val="Hyperlink"/>
            <w:rFonts w:eastAsiaTheme="majorEastAsia"/>
            <w:noProof/>
          </w:rPr>
          <w:t>2.2.4</w:t>
        </w:r>
        <w:r w:rsidR="00074E63">
          <w:rPr>
            <w:rFonts w:asciiTheme="minorHAnsi" w:eastAsiaTheme="minorEastAsia" w:hAnsiTheme="minorHAnsi" w:cstheme="minorBidi"/>
            <w:noProof/>
            <w:sz w:val="24"/>
            <w:szCs w:val="24"/>
          </w:rPr>
          <w:tab/>
        </w:r>
        <w:r w:rsidR="00074E63" w:rsidRPr="00A708E3">
          <w:rPr>
            <w:rStyle w:val="Hyperlink"/>
            <w:rFonts w:eastAsiaTheme="majorEastAsia"/>
            <w:noProof/>
          </w:rPr>
          <w:t>Contextual Inquiry</w:t>
        </w:r>
        <w:r w:rsidR="00074E63">
          <w:rPr>
            <w:noProof/>
            <w:webHidden/>
          </w:rPr>
          <w:tab/>
        </w:r>
        <w:r w:rsidR="00074E63">
          <w:rPr>
            <w:noProof/>
            <w:webHidden/>
          </w:rPr>
          <w:fldChar w:fldCharType="begin"/>
        </w:r>
        <w:r w:rsidR="00074E63">
          <w:rPr>
            <w:noProof/>
            <w:webHidden/>
          </w:rPr>
          <w:instrText xml:space="preserve"> PAGEREF _Toc431395829 \h </w:instrText>
        </w:r>
        <w:r w:rsidR="00074E63">
          <w:rPr>
            <w:noProof/>
            <w:webHidden/>
          </w:rPr>
        </w:r>
        <w:r w:rsidR="00074E63">
          <w:rPr>
            <w:noProof/>
            <w:webHidden/>
          </w:rPr>
          <w:fldChar w:fldCharType="separate"/>
        </w:r>
        <w:r w:rsidR="00D9111F">
          <w:rPr>
            <w:noProof/>
            <w:webHidden/>
          </w:rPr>
          <w:t>16</w:t>
        </w:r>
        <w:r w:rsidR="00074E63">
          <w:rPr>
            <w:noProof/>
            <w:webHidden/>
          </w:rPr>
          <w:fldChar w:fldCharType="end"/>
        </w:r>
      </w:hyperlink>
    </w:p>
    <w:p w14:paraId="58E08348" w14:textId="77777777" w:rsidR="00074E63" w:rsidRDefault="00DC4457">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30" w:history="1">
        <w:r w:rsidR="00074E63" w:rsidRPr="00A708E3">
          <w:rPr>
            <w:rStyle w:val="Hyperlink"/>
            <w:rFonts w:eastAsiaTheme="majorEastAsia"/>
            <w:noProof/>
          </w:rPr>
          <w:t>2.2.4.1</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Ablauf</w:t>
        </w:r>
        <w:r w:rsidR="00074E63">
          <w:rPr>
            <w:noProof/>
            <w:webHidden/>
          </w:rPr>
          <w:tab/>
        </w:r>
        <w:r w:rsidR="00074E63">
          <w:rPr>
            <w:noProof/>
            <w:webHidden/>
          </w:rPr>
          <w:fldChar w:fldCharType="begin"/>
        </w:r>
        <w:r w:rsidR="00074E63">
          <w:rPr>
            <w:noProof/>
            <w:webHidden/>
          </w:rPr>
          <w:instrText xml:space="preserve"> PAGEREF _Toc431395830 \h </w:instrText>
        </w:r>
        <w:r w:rsidR="00074E63">
          <w:rPr>
            <w:noProof/>
            <w:webHidden/>
          </w:rPr>
        </w:r>
        <w:r w:rsidR="00074E63">
          <w:rPr>
            <w:noProof/>
            <w:webHidden/>
          </w:rPr>
          <w:fldChar w:fldCharType="separate"/>
        </w:r>
        <w:r w:rsidR="00D9111F">
          <w:rPr>
            <w:noProof/>
            <w:webHidden/>
          </w:rPr>
          <w:t>16</w:t>
        </w:r>
        <w:r w:rsidR="00074E63">
          <w:rPr>
            <w:noProof/>
            <w:webHidden/>
          </w:rPr>
          <w:fldChar w:fldCharType="end"/>
        </w:r>
      </w:hyperlink>
    </w:p>
    <w:p w14:paraId="38195525" w14:textId="77777777" w:rsidR="00074E63" w:rsidRDefault="00DC4457">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31" w:history="1">
        <w:r w:rsidR="00074E63" w:rsidRPr="00A708E3">
          <w:rPr>
            <w:rStyle w:val="Hyperlink"/>
            <w:rFonts w:eastAsiaTheme="majorEastAsia"/>
            <w:noProof/>
          </w:rPr>
          <w:t>2.2.4.2</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Ergebnisse von Studenten</w:t>
        </w:r>
        <w:r w:rsidR="00074E63">
          <w:rPr>
            <w:noProof/>
            <w:webHidden/>
          </w:rPr>
          <w:tab/>
        </w:r>
        <w:r w:rsidR="00074E63">
          <w:rPr>
            <w:noProof/>
            <w:webHidden/>
          </w:rPr>
          <w:fldChar w:fldCharType="begin"/>
        </w:r>
        <w:r w:rsidR="00074E63">
          <w:rPr>
            <w:noProof/>
            <w:webHidden/>
          </w:rPr>
          <w:instrText xml:space="preserve"> PAGEREF _Toc431395831 \h </w:instrText>
        </w:r>
        <w:r w:rsidR="00074E63">
          <w:rPr>
            <w:noProof/>
            <w:webHidden/>
          </w:rPr>
        </w:r>
        <w:r w:rsidR="00074E63">
          <w:rPr>
            <w:noProof/>
            <w:webHidden/>
          </w:rPr>
          <w:fldChar w:fldCharType="separate"/>
        </w:r>
        <w:r w:rsidR="00D9111F">
          <w:rPr>
            <w:noProof/>
            <w:webHidden/>
          </w:rPr>
          <w:t>17</w:t>
        </w:r>
        <w:r w:rsidR="00074E63">
          <w:rPr>
            <w:noProof/>
            <w:webHidden/>
          </w:rPr>
          <w:fldChar w:fldCharType="end"/>
        </w:r>
      </w:hyperlink>
    </w:p>
    <w:p w14:paraId="3EE44D2D" w14:textId="77777777" w:rsidR="00074E63" w:rsidRDefault="00DC4457">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32" w:history="1">
        <w:r w:rsidR="00074E63" w:rsidRPr="00A708E3">
          <w:rPr>
            <w:rStyle w:val="Hyperlink"/>
            <w:rFonts w:eastAsiaTheme="majorEastAsia"/>
            <w:noProof/>
          </w:rPr>
          <w:t>2.2.4.3</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Ergebnisse von Mitarbeitern</w:t>
        </w:r>
        <w:r w:rsidR="00074E63">
          <w:rPr>
            <w:noProof/>
            <w:webHidden/>
          </w:rPr>
          <w:tab/>
        </w:r>
        <w:r w:rsidR="00074E63">
          <w:rPr>
            <w:noProof/>
            <w:webHidden/>
          </w:rPr>
          <w:fldChar w:fldCharType="begin"/>
        </w:r>
        <w:r w:rsidR="00074E63">
          <w:rPr>
            <w:noProof/>
            <w:webHidden/>
          </w:rPr>
          <w:instrText xml:space="preserve"> PAGEREF _Toc431395832 \h </w:instrText>
        </w:r>
        <w:r w:rsidR="00074E63">
          <w:rPr>
            <w:noProof/>
            <w:webHidden/>
          </w:rPr>
        </w:r>
        <w:r w:rsidR="00074E63">
          <w:rPr>
            <w:noProof/>
            <w:webHidden/>
          </w:rPr>
          <w:fldChar w:fldCharType="separate"/>
        </w:r>
        <w:r w:rsidR="00D9111F">
          <w:rPr>
            <w:noProof/>
            <w:webHidden/>
          </w:rPr>
          <w:t>18</w:t>
        </w:r>
        <w:r w:rsidR="00074E63">
          <w:rPr>
            <w:noProof/>
            <w:webHidden/>
          </w:rPr>
          <w:fldChar w:fldCharType="end"/>
        </w:r>
      </w:hyperlink>
    </w:p>
    <w:p w14:paraId="57717DEE" w14:textId="77777777" w:rsidR="00074E63" w:rsidRDefault="00DC4457">
      <w:pPr>
        <w:pStyle w:val="Verzeichnis3"/>
        <w:tabs>
          <w:tab w:val="left" w:pos="1200"/>
          <w:tab w:val="right" w:leader="dot" w:pos="8493"/>
        </w:tabs>
        <w:rPr>
          <w:rFonts w:asciiTheme="minorHAnsi" w:eastAsiaTheme="minorEastAsia" w:hAnsiTheme="minorHAnsi" w:cstheme="minorBidi"/>
          <w:noProof/>
          <w:sz w:val="24"/>
          <w:szCs w:val="24"/>
        </w:rPr>
      </w:pPr>
      <w:hyperlink w:anchor="_Toc431395833" w:history="1">
        <w:r w:rsidR="00074E63" w:rsidRPr="00A708E3">
          <w:rPr>
            <w:rStyle w:val="Hyperlink"/>
            <w:rFonts w:eastAsiaTheme="majorEastAsia"/>
            <w:noProof/>
          </w:rPr>
          <w:t>2.2.5</w:t>
        </w:r>
        <w:r w:rsidR="00074E63">
          <w:rPr>
            <w:rFonts w:asciiTheme="minorHAnsi" w:eastAsiaTheme="minorEastAsia" w:hAnsiTheme="minorHAnsi" w:cstheme="minorBidi"/>
            <w:noProof/>
            <w:sz w:val="24"/>
            <w:szCs w:val="24"/>
          </w:rPr>
          <w:tab/>
        </w:r>
        <w:r w:rsidR="00074E63" w:rsidRPr="00A708E3">
          <w:rPr>
            <w:rStyle w:val="Hyperlink"/>
            <w:rFonts w:eastAsiaTheme="majorEastAsia"/>
            <w:noProof/>
          </w:rPr>
          <w:t>Fragebogen</w:t>
        </w:r>
        <w:r w:rsidR="00074E63">
          <w:rPr>
            <w:noProof/>
            <w:webHidden/>
          </w:rPr>
          <w:tab/>
        </w:r>
        <w:r w:rsidR="00074E63">
          <w:rPr>
            <w:noProof/>
            <w:webHidden/>
          </w:rPr>
          <w:fldChar w:fldCharType="begin"/>
        </w:r>
        <w:r w:rsidR="00074E63">
          <w:rPr>
            <w:noProof/>
            <w:webHidden/>
          </w:rPr>
          <w:instrText xml:space="preserve"> PAGEREF _Toc431395833 \h </w:instrText>
        </w:r>
        <w:r w:rsidR="00074E63">
          <w:rPr>
            <w:noProof/>
            <w:webHidden/>
          </w:rPr>
        </w:r>
        <w:r w:rsidR="00074E63">
          <w:rPr>
            <w:noProof/>
            <w:webHidden/>
          </w:rPr>
          <w:fldChar w:fldCharType="separate"/>
        </w:r>
        <w:r w:rsidR="00D9111F">
          <w:rPr>
            <w:noProof/>
            <w:webHidden/>
          </w:rPr>
          <w:t>18</w:t>
        </w:r>
        <w:r w:rsidR="00074E63">
          <w:rPr>
            <w:noProof/>
            <w:webHidden/>
          </w:rPr>
          <w:fldChar w:fldCharType="end"/>
        </w:r>
      </w:hyperlink>
    </w:p>
    <w:p w14:paraId="37F8F159" w14:textId="77777777" w:rsidR="00074E63" w:rsidRDefault="00DC4457">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34" w:history="1">
        <w:r w:rsidR="00074E63" w:rsidRPr="00A708E3">
          <w:rPr>
            <w:rStyle w:val="Hyperlink"/>
            <w:rFonts w:eastAsiaTheme="majorEastAsia"/>
            <w:noProof/>
          </w:rPr>
          <w:t>2.2.5.1</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Ablauf und Durchführung</w:t>
        </w:r>
        <w:r w:rsidR="00074E63">
          <w:rPr>
            <w:noProof/>
            <w:webHidden/>
          </w:rPr>
          <w:tab/>
        </w:r>
        <w:r w:rsidR="00074E63">
          <w:rPr>
            <w:noProof/>
            <w:webHidden/>
          </w:rPr>
          <w:fldChar w:fldCharType="begin"/>
        </w:r>
        <w:r w:rsidR="00074E63">
          <w:rPr>
            <w:noProof/>
            <w:webHidden/>
          </w:rPr>
          <w:instrText xml:space="preserve"> PAGEREF _Toc431395834 \h </w:instrText>
        </w:r>
        <w:r w:rsidR="00074E63">
          <w:rPr>
            <w:noProof/>
            <w:webHidden/>
          </w:rPr>
        </w:r>
        <w:r w:rsidR="00074E63">
          <w:rPr>
            <w:noProof/>
            <w:webHidden/>
          </w:rPr>
          <w:fldChar w:fldCharType="separate"/>
        </w:r>
        <w:r w:rsidR="00D9111F">
          <w:rPr>
            <w:noProof/>
            <w:webHidden/>
          </w:rPr>
          <w:t>18</w:t>
        </w:r>
        <w:r w:rsidR="00074E63">
          <w:rPr>
            <w:noProof/>
            <w:webHidden/>
          </w:rPr>
          <w:fldChar w:fldCharType="end"/>
        </w:r>
      </w:hyperlink>
    </w:p>
    <w:p w14:paraId="644FADA9" w14:textId="77777777" w:rsidR="00074E63" w:rsidRDefault="00DC4457">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35" w:history="1">
        <w:r w:rsidR="00074E63" w:rsidRPr="00A708E3">
          <w:rPr>
            <w:rStyle w:val="Hyperlink"/>
            <w:rFonts w:eastAsiaTheme="majorEastAsia"/>
            <w:noProof/>
          </w:rPr>
          <w:t>2.2.5.2</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Aufbau</w:t>
        </w:r>
        <w:r w:rsidR="00074E63">
          <w:rPr>
            <w:noProof/>
            <w:webHidden/>
          </w:rPr>
          <w:tab/>
        </w:r>
        <w:r w:rsidR="00074E63">
          <w:rPr>
            <w:noProof/>
            <w:webHidden/>
          </w:rPr>
          <w:fldChar w:fldCharType="begin"/>
        </w:r>
        <w:r w:rsidR="00074E63">
          <w:rPr>
            <w:noProof/>
            <w:webHidden/>
          </w:rPr>
          <w:instrText xml:space="preserve"> PAGEREF _Toc431395835 \h </w:instrText>
        </w:r>
        <w:r w:rsidR="00074E63">
          <w:rPr>
            <w:noProof/>
            <w:webHidden/>
          </w:rPr>
        </w:r>
        <w:r w:rsidR="00074E63">
          <w:rPr>
            <w:noProof/>
            <w:webHidden/>
          </w:rPr>
          <w:fldChar w:fldCharType="separate"/>
        </w:r>
        <w:r w:rsidR="00D9111F">
          <w:rPr>
            <w:noProof/>
            <w:webHidden/>
          </w:rPr>
          <w:t>19</w:t>
        </w:r>
        <w:r w:rsidR="00074E63">
          <w:rPr>
            <w:noProof/>
            <w:webHidden/>
          </w:rPr>
          <w:fldChar w:fldCharType="end"/>
        </w:r>
      </w:hyperlink>
    </w:p>
    <w:p w14:paraId="5FC60D6D" w14:textId="77777777" w:rsidR="00074E63" w:rsidRDefault="00DC4457">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36" w:history="1">
        <w:r w:rsidR="00074E63" w:rsidRPr="00A708E3">
          <w:rPr>
            <w:rStyle w:val="Hyperlink"/>
            <w:rFonts w:eastAsiaTheme="majorEastAsia"/>
            <w:noProof/>
          </w:rPr>
          <w:t>2.2.5.3</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Ergebnisse</w:t>
        </w:r>
        <w:r w:rsidR="00074E63">
          <w:rPr>
            <w:noProof/>
            <w:webHidden/>
          </w:rPr>
          <w:tab/>
        </w:r>
        <w:r w:rsidR="00074E63">
          <w:rPr>
            <w:noProof/>
            <w:webHidden/>
          </w:rPr>
          <w:fldChar w:fldCharType="begin"/>
        </w:r>
        <w:r w:rsidR="00074E63">
          <w:rPr>
            <w:noProof/>
            <w:webHidden/>
          </w:rPr>
          <w:instrText xml:space="preserve"> PAGEREF _Toc431395836 \h </w:instrText>
        </w:r>
        <w:r w:rsidR="00074E63">
          <w:rPr>
            <w:noProof/>
            <w:webHidden/>
          </w:rPr>
        </w:r>
        <w:r w:rsidR="00074E63">
          <w:rPr>
            <w:noProof/>
            <w:webHidden/>
          </w:rPr>
          <w:fldChar w:fldCharType="separate"/>
        </w:r>
        <w:r w:rsidR="00D9111F">
          <w:rPr>
            <w:noProof/>
            <w:webHidden/>
          </w:rPr>
          <w:t>20</w:t>
        </w:r>
        <w:r w:rsidR="00074E63">
          <w:rPr>
            <w:noProof/>
            <w:webHidden/>
          </w:rPr>
          <w:fldChar w:fldCharType="end"/>
        </w:r>
      </w:hyperlink>
    </w:p>
    <w:p w14:paraId="4BFDF10E" w14:textId="77777777" w:rsidR="00074E63" w:rsidRDefault="00DC4457">
      <w:pPr>
        <w:pStyle w:val="Verzeichnis3"/>
        <w:tabs>
          <w:tab w:val="left" w:pos="1200"/>
          <w:tab w:val="right" w:leader="dot" w:pos="8493"/>
        </w:tabs>
        <w:rPr>
          <w:rFonts w:asciiTheme="minorHAnsi" w:eastAsiaTheme="minorEastAsia" w:hAnsiTheme="minorHAnsi" w:cstheme="minorBidi"/>
          <w:noProof/>
          <w:sz w:val="24"/>
          <w:szCs w:val="24"/>
        </w:rPr>
      </w:pPr>
      <w:hyperlink w:anchor="_Toc431395837" w:history="1">
        <w:r w:rsidR="00074E63" w:rsidRPr="00A708E3">
          <w:rPr>
            <w:rStyle w:val="Hyperlink"/>
            <w:rFonts w:eastAsiaTheme="majorEastAsia"/>
            <w:noProof/>
          </w:rPr>
          <w:t>2.2.6</w:t>
        </w:r>
        <w:r w:rsidR="00074E63">
          <w:rPr>
            <w:rFonts w:asciiTheme="minorHAnsi" w:eastAsiaTheme="minorEastAsia" w:hAnsiTheme="minorHAnsi" w:cstheme="minorBidi"/>
            <w:noProof/>
            <w:sz w:val="24"/>
            <w:szCs w:val="24"/>
          </w:rPr>
          <w:tab/>
        </w:r>
        <w:r w:rsidR="00074E63" w:rsidRPr="00A708E3">
          <w:rPr>
            <w:rStyle w:val="Hyperlink"/>
            <w:rFonts w:eastAsiaTheme="majorEastAsia"/>
            <w:noProof/>
          </w:rPr>
          <w:t>Card Sorting</w:t>
        </w:r>
        <w:r w:rsidR="00074E63">
          <w:rPr>
            <w:noProof/>
            <w:webHidden/>
          </w:rPr>
          <w:tab/>
        </w:r>
        <w:r w:rsidR="00074E63">
          <w:rPr>
            <w:noProof/>
            <w:webHidden/>
          </w:rPr>
          <w:fldChar w:fldCharType="begin"/>
        </w:r>
        <w:r w:rsidR="00074E63">
          <w:rPr>
            <w:noProof/>
            <w:webHidden/>
          </w:rPr>
          <w:instrText xml:space="preserve"> PAGEREF _Toc431395837 \h </w:instrText>
        </w:r>
        <w:r w:rsidR="00074E63">
          <w:rPr>
            <w:noProof/>
            <w:webHidden/>
          </w:rPr>
        </w:r>
        <w:r w:rsidR="00074E63">
          <w:rPr>
            <w:noProof/>
            <w:webHidden/>
          </w:rPr>
          <w:fldChar w:fldCharType="separate"/>
        </w:r>
        <w:r w:rsidR="00D9111F">
          <w:rPr>
            <w:noProof/>
            <w:webHidden/>
          </w:rPr>
          <w:t>22</w:t>
        </w:r>
        <w:r w:rsidR="00074E63">
          <w:rPr>
            <w:noProof/>
            <w:webHidden/>
          </w:rPr>
          <w:fldChar w:fldCharType="end"/>
        </w:r>
      </w:hyperlink>
    </w:p>
    <w:p w14:paraId="6815737C" w14:textId="77777777" w:rsidR="00074E63" w:rsidRDefault="00DC4457">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38" w:history="1">
        <w:r w:rsidR="00074E63" w:rsidRPr="00A708E3">
          <w:rPr>
            <w:rStyle w:val="Hyperlink"/>
            <w:rFonts w:eastAsiaTheme="majorEastAsia"/>
            <w:noProof/>
          </w:rPr>
          <w:t>2.2.6.1</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Vorbereitung und Durchführung</w:t>
        </w:r>
        <w:r w:rsidR="00074E63">
          <w:rPr>
            <w:noProof/>
            <w:webHidden/>
          </w:rPr>
          <w:tab/>
        </w:r>
        <w:r w:rsidR="00074E63">
          <w:rPr>
            <w:noProof/>
            <w:webHidden/>
          </w:rPr>
          <w:fldChar w:fldCharType="begin"/>
        </w:r>
        <w:r w:rsidR="00074E63">
          <w:rPr>
            <w:noProof/>
            <w:webHidden/>
          </w:rPr>
          <w:instrText xml:space="preserve"> PAGEREF _Toc431395838 \h </w:instrText>
        </w:r>
        <w:r w:rsidR="00074E63">
          <w:rPr>
            <w:noProof/>
            <w:webHidden/>
          </w:rPr>
        </w:r>
        <w:r w:rsidR="00074E63">
          <w:rPr>
            <w:noProof/>
            <w:webHidden/>
          </w:rPr>
          <w:fldChar w:fldCharType="separate"/>
        </w:r>
        <w:r w:rsidR="00D9111F">
          <w:rPr>
            <w:noProof/>
            <w:webHidden/>
          </w:rPr>
          <w:t>23</w:t>
        </w:r>
        <w:r w:rsidR="00074E63">
          <w:rPr>
            <w:noProof/>
            <w:webHidden/>
          </w:rPr>
          <w:fldChar w:fldCharType="end"/>
        </w:r>
      </w:hyperlink>
    </w:p>
    <w:p w14:paraId="19FC4E3E" w14:textId="77777777" w:rsidR="00074E63" w:rsidRDefault="00DC4457">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39" w:history="1">
        <w:r w:rsidR="00074E63" w:rsidRPr="00A708E3">
          <w:rPr>
            <w:rStyle w:val="Hyperlink"/>
            <w:rFonts w:eastAsiaTheme="majorEastAsia"/>
            <w:noProof/>
          </w:rPr>
          <w:t>2.2.6.2</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Ergebnisse</w:t>
        </w:r>
        <w:r w:rsidR="00074E63">
          <w:rPr>
            <w:noProof/>
            <w:webHidden/>
          </w:rPr>
          <w:tab/>
        </w:r>
        <w:r w:rsidR="00074E63">
          <w:rPr>
            <w:noProof/>
            <w:webHidden/>
          </w:rPr>
          <w:fldChar w:fldCharType="begin"/>
        </w:r>
        <w:r w:rsidR="00074E63">
          <w:rPr>
            <w:noProof/>
            <w:webHidden/>
          </w:rPr>
          <w:instrText xml:space="preserve"> PAGEREF _Toc431395839 \h </w:instrText>
        </w:r>
        <w:r w:rsidR="00074E63">
          <w:rPr>
            <w:noProof/>
            <w:webHidden/>
          </w:rPr>
        </w:r>
        <w:r w:rsidR="00074E63">
          <w:rPr>
            <w:noProof/>
            <w:webHidden/>
          </w:rPr>
          <w:fldChar w:fldCharType="separate"/>
        </w:r>
        <w:r w:rsidR="00D9111F">
          <w:rPr>
            <w:noProof/>
            <w:webHidden/>
          </w:rPr>
          <w:t>24</w:t>
        </w:r>
        <w:r w:rsidR="00074E63">
          <w:rPr>
            <w:noProof/>
            <w:webHidden/>
          </w:rPr>
          <w:fldChar w:fldCharType="end"/>
        </w:r>
      </w:hyperlink>
    </w:p>
    <w:p w14:paraId="7F524D1A" w14:textId="77777777" w:rsidR="00074E63" w:rsidRDefault="00DC4457">
      <w:pPr>
        <w:pStyle w:val="Verzeichnis2"/>
        <w:tabs>
          <w:tab w:val="left" w:pos="960"/>
          <w:tab w:val="right" w:leader="dot" w:pos="8493"/>
        </w:tabs>
        <w:rPr>
          <w:rFonts w:asciiTheme="minorHAnsi" w:eastAsiaTheme="minorEastAsia" w:hAnsiTheme="minorHAnsi" w:cstheme="minorBidi"/>
          <w:noProof/>
          <w:sz w:val="24"/>
          <w:szCs w:val="24"/>
        </w:rPr>
      </w:pPr>
      <w:hyperlink w:anchor="_Toc431395840" w:history="1">
        <w:r w:rsidR="00074E63" w:rsidRPr="00A708E3">
          <w:rPr>
            <w:rStyle w:val="Hyperlink"/>
            <w:rFonts w:eastAsiaTheme="majorEastAsia"/>
            <w:noProof/>
          </w:rPr>
          <w:t>2.3</w:t>
        </w:r>
        <w:r w:rsidR="00074E63">
          <w:rPr>
            <w:rFonts w:asciiTheme="minorHAnsi" w:eastAsiaTheme="minorEastAsia" w:hAnsiTheme="minorHAnsi" w:cstheme="minorBidi"/>
            <w:noProof/>
            <w:sz w:val="24"/>
            <w:szCs w:val="24"/>
          </w:rPr>
          <w:tab/>
        </w:r>
        <w:r w:rsidR="00074E63" w:rsidRPr="00A708E3">
          <w:rPr>
            <w:rStyle w:val="Hyperlink"/>
            <w:rFonts w:eastAsiaTheme="majorEastAsia"/>
            <w:noProof/>
          </w:rPr>
          <w:t>Konzeption und Design des Prototyps</w:t>
        </w:r>
        <w:r w:rsidR="00074E63">
          <w:rPr>
            <w:noProof/>
            <w:webHidden/>
          </w:rPr>
          <w:tab/>
        </w:r>
        <w:r w:rsidR="00074E63">
          <w:rPr>
            <w:noProof/>
            <w:webHidden/>
          </w:rPr>
          <w:fldChar w:fldCharType="begin"/>
        </w:r>
        <w:r w:rsidR="00074E63">
          <w:rPr>
            <w:noProof/>
            <w:webHidden/>
          </w:rPr>
          <w:instrText xml:space="preserve"> PAGEREF _Toc431395840 \h </w:instrText>
        </w:r>
        <w:r w:rsidR="00074E63">
          <w:rPr>
            <w:noProof/>
            <w:webHidden/>
          </w:rPr>
        </w:r>
        <w:r w:rsidR="00074E63">
          <w:rPr>
            <w:noProof/>
            <w:webHidden/>
          </w:rPr>
          <w:fldChar w:fldCharType="separate"/>
        </w:r>
        <w:r w:rsidR="00D9111F">
          <w:rPr>
            <w:noProof/>
            <w:webHidden/>
          </w:rPr>
          <w:t>26</w:t>
        </w:r>
        <w:r w:rsidR="00074E63">
          <w:rPr>
            <w:noProof/>
            <w:webHidden/>
          </w:rPr>
          <w:fldChar w:fldCharType="end"/>
        </w:r>
      </w:hyperlink>
    </w:p>
    <w:p w14:paraId="1364E193" w14:textId="77777777" w:rsidR="00074E63" w:rsidRDefault="00DC4457">
      <w:pPr>
        <w:pStyle w:val="Verzeichnis3"/>
        <w:tabs>
          <w:tab w:val="left" w:pos="1200"/>
          <w:tab w:val="right" w:leader="dot" w:pos="8493"/>
        </w:tabs>
        <w:rPr>
          <w:rFonts w:asciiTheme="minorHAnsi" w:eastAsiaTheme="minorEastAsia" w:hAnsiTheme="minorHAnsi" w:cstheme="minorBidi"/>
          <w:noProof/>
          <w:sz w:val="24"/>
          <w:szCs w:val="24"/>
        </w:rPr>
      </w:pPr>
      <w:hyperlink w:anchor="_Toc431395841" w:history="1">
        <w:r w:rsidR="00074E63" w:rsidRPr="00A708E3">
          <w:rPr>
            <w:rStyle w:val="Hyperlink"/>
            <w:rFonts w:eastAsiaTheme="majorEastAsia"/>
            <w:noProof/>
          </w:rPr>
          <w:t>2.3.1</w:t>
        </w:r>
        <w:r w:rsidR="00074E63">
          <w:rPr>
            <w:rFonts w:asciiTheme="minorHAnsi" w:eastAsiaTheme="minorEastAsia" w:hAnsiTheme="minorHAnsi" w:cstheme="minorBidi"/>
            <w:noProof/>
            <w:sz w:val="24"/>
            <w:szCs w:val="24"/>
          </w:rPr>
          <w:tab/>
        </w:r>
        <w:r w:rsidR="00074E63" w:rsidRPr="00A708E3">
          <w:rPr>
            <w:rStyle w:val="Hyperlink"/>
            <w:rFonts w:eastAsiaTheme="majorEastAsia"/>
            <w:noProof/>
          </w:rPr>
          <w:t>Personas &amp; Szenarien</w:t>
        </w:r>
        <w:r w:rsidR="00074E63">
          <w:rPr>
            <w:noProof/>
            <w:webHidden/>
          </w:rPr>
          <w:tab/>
        </w:r>
        <w:r w:rsidR="00074E63">
          <w:rPr>
            <w:noProof/>
            <w:webHidden/>
          </w:rPr>
          <w:fldChar w:fldCharType="begin"/>
        </w:r>
        <w:r w:rsidR="00074E63">
          <w:rPr>
            <w:noProof/>
            <w:webHidden/>
          </w:rPr>
          <w:instrText xml:space="preserve"> PAGEREF _Toc431395841 \h </w:instrText>
        </w:r>
        <w:r w:rsidR="00074E63">
          <w:rPr>
            <w:noProof/>
            <w:webHidden/>
          </w:rPr>
        </w:r>
        <w:r w:rsidR="00074E63">
          <w:rPr>
            <w:noProof/>
            <w:webHidden/>
          </w:rPr>
          <w:fldChar w:fldCharType="separate"/>
        </w:r>
        <w:r w:rsidR="00D9111F">
          <w:rPr>
            <w:noProof/>
            <w:webHidden/>
          </w:rPr>
          <w:t>26</w:t>
        </w:r>
        <w:r w:rsidR="00074E63">
          <w:rPr>
            <w:noProof/>
            <w:webHidden/>
          </w:rPr>
          <w:fldChar w:fldCharType="end"/>
        </w:r>
      </w:hyperlink>
    </w:p>
    <w:p w14:paraId="202E7316" w14:textId="77777777" w:rsidR="00074E63" w:rsidRDefault="00DC4457">
      <w:pPr>
        <w:pStyle w:val="Verzeichnis3"/>
        <w:tabs>
          <w:tab w:val="left" w:pos="1200"/>
          <w:tab w:val="right" w:leader="dot" w:pos="8493"/>
        </w:tabs>
        <w:rPr>
          <w:rFonts w:asciiTheme="minorHAnsi" w:eastAsiaTheme="minorEastAsia" w:hAnsiTheme="minorHAnsi" w:cstheme="minorBidi"/>
          <w:noProof/>
          <w:sz w:val="24"/>
          <w:szCs w:val="24"/>
        </w:rPr>
      </w:pPr>
      <w:hyperlink w:anchor="_Toc431395842" w:history="1">
        <w:r w:rsidR="00074E63" w:rsidRPr="00A708E3">
          <w:rPr>
            <w:rStyle w:val="Hyperlink"/>
            <w:rFonts w:eastAsiaTheme="majorEastAsia"/>
            <w:noProof/>
          </w:rPr>
          <w:t>2.3.2</w:t>
        </w:r>
        <w:r w:rsidR="00074E63">
          <w:rPr>
            <w:rFonts w:asciiTheme="minorHAnsi" w:eastAsiaTheme="minorEastAsia" w:hAnsiTheme="minorHAnsi" w:cstheme="minorBidi"/>
            <w:noProof/>
            <w:sz w:val="24"/>
            <w:szCs w:val="24"/>
          </w:rPr>
          <w:tab/>
        </w:r>
        <w:r w:rsidR="00074E63" w:rsidRPr="00A708E3">
          <w:rPr>
            <w:rStyle w:val="Hyperlink"/>
            <w:rFonts w:eastAsiaTheme="majorEastAsia"/>
            <w:noProof/>
          </w:rPr>
          <w:t>Aufbau des Prototyps</w:t>
        </w:r>
        <w:r w:rsidR="00074E63">
          <w:rPr>
            <w:noProof/>
            <w:webHidden/>
          </w:rPr>
          <w:tab/>
        </w:r>
        <w:r w:rsidR="00074E63">
          <w:rPr>
            <w:noProof/>
            <w:webHidden/>
          </w:rPr>
          <w:fldChar w:fldCharType="begin"/>
        </w:r>
        <w:r w:rsidR="00074E63">
          <w:rPr>
            <w:noProof/>
            <w:webHidden/>
          </w:rPr>
          <w:instrText xml:space="preserve"> PAGEREF _Toc431395842 \h </w:instrText>
        </w:r>
        <w:r w:rsidR="00074E63">
          <w:rPr>
            <w:noProof/>
            <w:webHidden/>
          </w:rPr>
        </w:r>
        <w:r w:rsidR="00074E63">
          <w:rPr>
            <w:noProof/>
            <w:webHidden/>
          </w:rPr>
          <w:fldChar w:fldCharType="separate"/>
        </w:r>
        <w:r w:rsidR="00D9111F">
          <w:rPr>
            <w:noProof/>
            <w:webHidden/>
          </w:rPr>
          <w:t>27</w:t>
        </w:r>
        <w:r w:rsidR="00074E63">
          <w:rPr>
            <w:noProof/>
            <w:webHidden/>
          </w:rPr>
          <w:fldChar w:fldCharType="end"/>
        </w:r>
      </w:hyperlink>
    </w:p>
    <w:p w14:paraId="3101CCB0" w14:textId="77777777" w:rsidR="00074E63" w:rsidRDefault="00DC4457">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43" w:history="1">
        <w:r w:rsidR="00074E63" w:rsidRPr="00A708E3">
          <w:rPr>
            <w:rStyle w:val="Hyperlink"/>
            <w:rFonts w:eastAsiaTheme="majorEastAsia"/>
            <w:noProof/>
          </w:rPr>
          <w:t>2.3.2.1</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Allgemein</w:t>
        </w:r>
        <w:r w:rsidR="00074E63">
          <w:rPr>
            <w:noProof/>
            <w:webHidden/>
          </w:rPr>
          <w:tab/>
        </w:r>
        <w:r w:rsidR="00074E63">
          <w:rPr>
            <w:noProof/>
            <w:webHidden/>
          </w:rPr>
          <w:fldChar w:fldCharType="begin"/>
        </w:r>
        <w:r w:rsidR="00074E63">
          <w:rPr>
            <w:noProof/>
            <w:webHidden/>
          </w:rPr>
          <w:instrText xml:space="preserve"> PAGEREF _Toc431395843 \h </w:instrText>
        </w:r>
        <w:r w:rsidR="00074E63">
          <w:rPr>
            <w:noProof/>
            <w:webHidden/>
          </w:rPr>
        </w:r>
        <w:r w:rsidR="00074E63">
          <w:rPr>
            <w:noProof/>
            <w:webHidden/>
          </w:rPr>
          <w:fldChar w:fldCharType="separate"/>
        </w:r>
        <w:r w:rsidR="00D9111F">
          <w:rPr>
            <w:noProof/>
            <w:webHidden/>
          </w:rPr>
          <w:t>28</w:t>
        </w:r>
        <w:r w:rsidR="00074E63">
          <w:rPr>
            <w:noProof/>
            <w:webHidden/>
          </w:rPr>
          <w:fldChar w:fldCharType="end"/>
        </w:r>
      </w:hyperlink>
    </w:p>
    <w:p w14:paraId="2D165088" w14:textId="77777777" w:rsidR="00074E63" w:rsidRDefault="00DC4457">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44" w:history="1">
        <w:r w:rsidR="00074E63" w:rsidRPr="00A708E3">
          <w:rPr>
            <w:rStyle w:val="Hyperlink"/>
            <w:rFonts w:eastAsiaTheme="majorEastAsia"/>
            <w:noProof/>
          </w:rPr>
          <w:t>2.3.2.2</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Home</w:t>
        </w:r>
        <w:r w:rsidR="00074E63">
          <w:rPr>
            <w:noProof/>
            <w:webHidden/>
          </w:rPr>
          <w:tab/>
        </w:r>
        <w:r w:rsidR="00074E63">
          <w:rPr>
            <w:noProof/>
            <w:webHidden/>
          </w:rPr>
          <w:fldChar w:fldCharType="begin"/>
        </w:r>
        <w:r w:rsidR="00074E63">
          <w:rPr>
            <w:noProof/>
            <w:webHidden/>
          </w:rPr>
          <w:instrText xml:space="preserve"> PAGEREF _Toc431395844 \h </w:instrText>
        </w:r>
        <w:r w:rsidR="00074E63">
          <w:rPr>
            <w:noProof/>
            <w:webHidden/>
          </w:rPr>
        </w:r>
        <w:r w:rsidR="00074E63">
          <w:rPr>
            <w:noProof/>
            <w:webHidden/>
          </w:rPr>
          <w:fldChar w:fldCharType="separate"/>
        </w:r>
        <w:r w:rsidR="00D9111F">
          <w:rPr>
            <w:noProof/>
            <w:webHidden/>
          </w:rPr>
          <w:t>32</w:t>
        </w:r>
        <w:r w:rsidR="00074E63">
          <w:rPr>
            <w:noProof/>
            <w:webHidden/>
          </w:rPr>
          <w:fldChar w:fldCharType="end"/>
        </w:r>
      </w:hyperlink>
    </w:p>
    <w:p w14:paraId="4C1C4E04" w14:textId="77777777" w:rsidR="00074E63" w:rsidRDefault="00DC4457">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45" w:history="1">
        <w:r w:rsidR="00074E63" w:rsidRPr="00A708E3">
          <w:rPr>
            <w:rStyle w:val="Hyperlink"/>
            <w:rFonts w:eastAsiaTheme="majorEastAsia"/>
            <w:noProof/>
          </w:rPr>
          <w:t>2.3.2.3</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Mein RZ-Account</w:t>
        </w:r>
        <w:r w:rsidR="00074E63">
          <w:rPr>
            <w:noProof/>
            <w:webHidden/>
          </w:rPr>
          <w:tab/>
        </w:r>
        <w:r w:rsidR="00074E63">
          <w:rPr>
            <w:noProof/>
            <w:webHidden/>
          </w:rPr>
          <w:fldChar w:fldCharType="begin"/>
        </w:r>
        <w:r w:rsidR="00074E63">
          <w:rPr>
            <w:noProof/>
            <w:webHidden/>
          </w:rPr>
          <w:instrText xml:space="preserve"> PAGEREF _Toc431395845 \h </w:instrText>
        </w:r>
        <w:r w:rsidR="00074E63">
          <w:rPr>
            <w:noProof/>
            <w:webHidden/>
          </w:rPr>
        </w:r>
        <w:r w:rsidR="00074E63">
          <w:rPr>
            <w:noProof/>
            <w:webHidden/>
          </w:rPr>
          <w:fldChar w:fldCharType="separate"/>
        </w:r>
        <w:r w:rsidR="00D9111F">
          <w:rPr>
            <w:noProof/>
            <w:webHidden/>
          </w:rPr>
          <w:t>33</w:t>
        </w:r>
        <w:r w:rsidR="00074E63">
          <w:rPr>
            <w:noProof/>
            <w:webHidden/>
          </w:rPr>
          <w:fldChar w:fldCharType="end"/>
        </w:r>
      </w:hyperlink>
    </w:p>
    <w:p w14:paraId="74E9DCC5" w14:textId="77777777" w:rsidR="00074E63" w:rsidRDefault="00DC4457">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46" w:history="1">
        <w:r w:rsidR="00074E63" w:rsidRPr="00A708E3">
          <w:rPr>
            <w:rStyle w:val="Hyperlink"/>
            <w:rFonts w:eastAsiaTheme="majorEastAsia"/>
            <w:noProof/>
          </w:rPr>
          <w:t>2.3.2.4</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E-Mail</w:t>
        </w:r>
        <w:r w:rsidR="00074E63">
          <w:rPr>
            <w:noProof/>
            <w:webHidden/>
          </w:rPr>
          <w:tab/>
        </w:r>
        <w:r w:rsidR="00074E63">
          <w:rPr>
            <w:noProof/>
            <w:webHidden/>
          </w:rPr>
          <w:fldChar w:fldCharType="begin"/>
        </w:r>
        <w:r w:rsidR="00074E63">
          <w:rPr>
            <w:noProof/>
            <w:webHidden/>
          </w:rPr>
          <w:instrText xml:space="preserve"> PAGEREF _Toc431395846 \h </w:instrText>
        </w:r>
        <w:r w:rsidR="00074E63">
          <w:rPr>
            <w:noProof/>
            <w:webHidden/>
          </w:rPr>
        </w:r>
        <w:r w:rsidR="00074E63">
          <w:rPr>
            <w:noProof/>
            <w:webHidden/>
          </w:rPr>
          <w:fldChar w:fldCharType="separate"/>
        </w:r>
        <w:r w:rsidR="00D9111F">
          <w:rPr>
            <w:noProof/>
            <w:webHidden/>
          </w:rPr>
          <w:t>34</w:t>
        </w:r>
        <w:r w:rsidR="00074E63">
          <w:rPr>
            <w:noProof/>
            <w:webHidden/>
          </w:rPr>
          <w:fldChar w:fldCharType="end"/>
        </w:r>
      </w:hyperlink>
    </w:p>
    <w:p w14:paraId="4AC7724B" w14:textId="77777777" w:rsidR="00074E63" w:rsidRDefault="00DC4457">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47" w:history="1">
        <w:r w:rsidR="00074E63" w:rsidRPr="00A708E3">
          <w:rPr>
            <w:rStyle w:val="Hyperlink"/>
            <w:rFonts w:eastAsiaTheme="majorEastAsia"/>
            <w:noProof/>
          </w:rPr>
          <w:t>2.3.2.5</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Software</w:t>
        </w:r>
        <w:r w:rsidR="00074E63">
          <w:rPr>
            <w:noProof/>
            <w:webHidden/>
          </w:rPr>
          <w:tab/>
        </w:r>
        <w:r w:rsidR="00074E63">
          <w:rPr>
            <w:noProof/>
            <w:webHidden/>
          </w:rPr>
          <w:fldChar w:fldCharType="begin"/>
        </w:r>
        <w:r w:rsidR="00074E63">
          <w:rPr>
            <w:noProof/>
            <w:webHidden/>
          </w:rPr>
          <w:instrText xml:space="preserve"> PAGEREF _Toc431395847 \h </w:instrText>
        </w:r>
        <w:r w:rsidR="00074E63">
          <w:rPr>
            <w:noProof/>
            <w:webHidden/>
          </w:rPr>
        </w:r>
        <w:r w:rsidR="00074E63">
          <w:rPr>
            <w:noProof/>
            <w:webHidden/>
          </w:rPr>
          <w:fldChar w:fldCharType="separate"/>
        </w:r>
        <w:r w:rsidR="00D9111F">
          <w:rPr>
            <w:noProof/>
            <w:webHidden/>
          </w:rPr>
          <w:t>35</w:t>
        </w:r>
        <w:r w:rsidR="00074E63">
          <w:rPr>
            <w:noProof/>
            <w:webHidden/>
          </w:rPr>
          <w:fldChar w:fldCharType="end"/>
        </w:r>
      </w:hyperlink>
    </w:p>
    <w:p w14:paraId="6078837B" w14:textId="77777777" w:rsidR="00074E63" w:rsidRDefault="00DC4457">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48" w:history="1">
        <w:r w:rsidR="00074E63" w:rsidRPr="00A708E3">
          <w:rPr>
            <w:rStyle w:val="Hyperlink"/>
            <w:rFonts w:eastAsiaTheme="majorEastAsia"/>
            <w:noProof/>
          </w:rPr>
          <w:t>2.3.2.6</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Hardware</w:t>
        </w:r>
        <w:r w:rsidR="00074E63">
          <w:rPr>
            <w:noProof/>
            <w:webHidden/>
          </w:rPr>
          <w:tab/>
        </w:r>
        <w:r w:rsidR="00074E63">
          <w:rPr>
            <w:noProof/>
            <w:webHidden/>
          </w:rPr>
          <w:fldChar w:fldCharType="begin"/>
        </w:r>
        <w:r w:rsidR="00074E63">
          <w:rPr>
            <w:noProof/>
            <w:webHidden/>
          </w:rPr>
          <w:instrText xml:space="preserve"> PAGEREF _Toc431395848 \h </w:instrText>
        </w:r>
        <w:r w:rsidR="00074E63">
          <w:rPr>
            <w:noProof/>
            <w:webHidden/>
          </w:rPr>
        </w:r>
        <w:r w:rsidR="00074E63">
          <w:rPr>
            <w:noProof/>
            <w:webHidden/>
          </w:rPr>
          <w:fldChar w:fldCharType="separate"/>
        </w:r>
        <w:r w:rsidR="00D9111F">
          <w:rPr>
            <w:noProof/>
            <w:webHidden/>
          </w:rPr>
          <w:t>36</w:t>
        </w:r>
        <w:r w:rsidR="00074E63">
          <w:rPr>
            <w:noProof/>
            <w:webHidden/>
          </w:rPr>
          <w:fldChar w:fldCharType="end"/>
        </w:r>
      </w:hyperlink>
    </w:p>
    <w:p w14:paraId="0A58F687" w14:textId="77777777" w:rsidR="00074E63" w:rsidRDefault="00DC4457">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49" w:history="1">
        <w:r w:rsidR="00074E63" w:rsidRPr="00A708E3">
          <w:rPr>
            <w:rStyle w:val="Hyperlink"/>
            <w:rFonts w:eastAsiaTheme="majorEastAsia"/>
            <w:noProof/>
          </w:rPr>
          <w:t>2.3.2.7</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Dienste</w:t>
        </w:r>
        <w:r w:rsidR="00074E63">
          <w:rPr>
            <w:noProof/>
            <w:webHidden/>
          </w:rPr>
          <w:tab/>
        </w:r>
        <w:r w:rsidR="00074E63">
          <w:rPr>
            <w:noProof/>
            <w:webHidden/>
          </w:rPr>
          <w:fldChar w:fldCharType="begin"/>
        </w:r>
        <w:r w:rsidR="00074E63">
          <w:rPr>
            <w:noProof/>
            <w:webHidden/>
          </w:rPr>
          <w:instrText xml:space="preserve"> PAGEREF _Toc431395849 \h </w:instrText>
        </w:r>
        <w:r w:rsidR="00074E63">
          <w:rPr>
            <w:noProof/>
            <w:webHidden/>
          </w:rPr>
        </w:r>
        <w:r w:rsidR="00074E63">
          <w:rPr>
            <w:noProof/>
            <w:webHidden/>
          </w:rPr>
          <w:fldChar w:fldCharType="separate"/>
        </w:r>
        <w:r w:rsidR="00D9111F">
          <w:rPr>
            <w:noProof/>
            <w:webHidden/>
          </w:rPr>
          <w:t>37</w:t>
        </w:r>
        <w:r w:rsidR="00074E63">
          <w:rPr>
            <w:noProof/>
            <w:webHidden/>
          </w:rPr>
          <w:fldChar w:fldCharType="end"/>
        </w:r>
      </w:hyperlink>
    </w:p>
    <w:p w14:paraId="11F661A7" w14:textId="77777777" w:rsidR="00074E63" w:rsidRDefault="00DC4457">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50" w:history="1">
        <w:r w:rsidR="00074E63" w:rsidRPr="00A708E3">
          <w:rPr>
            <w:rStyle w:val="Hyperlink"/>
            <w:rFonts w:eastAsiaTheme="majorEastAsia"/>
            <w:noProof/>
          </w:rPr>
          <w:t>2.3.2.8</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Drucken &amp; Fax</w:t>
        </w:r>
        <w:r w:rsidR="00074E63">
          <w:rPr>
            <w:noProof/>
            <w:webHidden/>
          </w:rPr>
          <w:tab/>
        </w:r>
        <w:r w:rsidR="00074E63">
          <w:rPr>
            <w:noProof/>
            <w:webHidden/>
          </w:rPr>
          <w:fldChar w:fldCharType="begin"/>
        </w:r>
        <w:r w:rsidR="00074E63">
          <w:rPr>
            <w:noProof/>
            <w:webHidden/>
          </w:rPr>
          <w:instrText xml:space="preserve"> PAGEREF _Toc431395850 \h </w:instrText>
        </w:r>
        <w:r w:rsidR="00074E63">
          <w:rPr>
            <w:noProof/>
            <w:webHidden/>
          </w:rPr>
        </w:r>
        <w:r w:rsidR="00074E63">
          <w:rPr>
            <w:noProof/>
            <w:webHidden/>
          </w:rPr>
          <w:fldChar w:fldCharType="separate"/>
        </w:r>
        <w:r w:rsidR="00D9111F">
          <w:rPr>
            <w:noProof/>
            <w:webHidden/>
          </w:rPr>
          <w:t>38</w:t>
        </w:r>
        <w:r w:rsidR="00074E63">
          <w:rPr>
            <w:noProof/>
            <w:webHidden/>
          </w:rPr>
          <w:fldChar w:fldCharType="end"/>
        </w:r>
      </w:hyperlink>
    </w:p>
    <w:p w14:paraId="340CF785" w14:textId="77777777" w:rsidR="00074E63" w:rsidRDefault="00DC4457">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51" w:history="1">
        <w:r w:rsidR="00074E63" w:rsidRPr="00A708E3">
          <w:rPr>
            <w:rStyle w:val="Hyperlink"/>
            <w:rFonts w:eastAsiaTheme="majorEastAsia"/>
            <w:noProof/>
          </w:rPr>
          <w:t>2.3.2.9</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WLAN &amp; Internetzugang</w:t>
        </w:r>
        <w:r w:rsidR="00074E63">
          <w:rPr>
            <w:noProof/>
            <w:webHidden/>
          </w:rPr>
          <w:tab/>
        </w:r>
        <w:r w:rsidR="00074E63">
          <w:rPr>
            <w:noProof/>
            <w:webHidden/>
          </w:rPr>
          <w:fldChar w:fldCharType="begin"/>
        </w:r>
        <w:r w:rsidR="00074E63">
          <w:rPr>
            <w:noProof/>
            <w:webHidden/>
          </w:rPr>
          <w:instrText xml:space="preserve"> PAGEREF _Toc431395851 \h </w:instrText>
        </w:r>
        <w:r w:rsidR="00074E63">
          <w:rPr>
            <w:noProof/>
            <w:webHidden/>
          </w:rPr>
        </w:r>
        <w:r w:rsidR="00074E63">
          <w:rPr>
            <w:noProof/>
            <w:webHidden/>
          </w:rPr>
          <w:fldChar w:fldCharType="separate"/>
        </w:r>
        <w:r w:rsidR="00D9111F">
          <w:rPr>
            <w:noProof/>
            <w:webHidden/>
          </w:rPr>
          <w:t>39</w:t>
        </w:r>
        <w:r w:rsidR="00074E63">
          <w:rPr>
            <w:noProof/>
            <w:webHidden/>
          </w:rPr>
          <w:fldChar w:fldCharType="end"/>
        </w:r>
      </w:hyperlink>
    </w:p>
    <w:p w14:paraId="70807777" w14:textId="77777777" w:rsidR="00074E63" w:rsidRDefault="00DC4457">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52" w:history="1">
        <w:r w:rsidR="00074E63" w:rsidRPr="00A708E3">
          <w:rPr>
            <w:rStyle w:val="Hyperlink"/>
            <w:rFonts w:eastAsiaTheme="majorEastAsia"/>
            <w:noProof/>
          </w:rPr>
          <w:t>2.3.2.10</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CIP-Pools</w:t>
        </w:r>
        <w:r w:rsidR="00074E63">
          <w:rPr>
            <w:noProof/>
            <w:webHidden/>
          </w:rPr>
          <w:tab/>
        </w:r>
        <w:r w:rsidR="00074E63">
          <w:rPr>
            <w:noProof/>
            <w:webHidden/>
          </w:rPr>
          <w:fldChar w:fldCharType="begin"/>
        </w:r>
        <w:r w:rsidR="00074E63">
          <w:rPr>
            <w:noProof/>
            <w:webHidden/>
          </w:rPr>
          <w:instrText xml:space="preserve"> PAGEREF _Toc431395852 \h </w:instrText>
        </w:r>
        <w:r w:rsidR="00074E63">
          <w:rPr>
            <w:noProof/>
            <w:webHidden/>
          </w:rPr>
        </w:r>
        <w:r w:rsidR="00074E63">
          <w:rPr>
            <w:noProof/>
            <w:webHidden/>
          </w:rPr>
          <w:fldChar w:fldCharType="separate"/>
        </w:r>
        <w:r w:rsidR="00D9111F">
          <w:rPr>
            <w:noProof/>
            <w:webHidden/>
          </w:rPr>
          <w:t>40</w:t>
        </w:r>
        <w:r w:rsidR="00074E63">
          <w:rPr>
            <w:noProof/>
            <w:webHidden/>
          </w:rPr>
          <w:fldChar w:fldCharType="end"/>
        </w:r>
      </w:hyperlink>
    </w:p>
    <w:p w14:paraId="0B73FB62" w14:textId="77777777" w:rsidR="00074E63" w:rsidRDefault="00DC4457">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53" w:history="1">
        <w:r w:rsidR="00074E63" w:rsidRPr="00A708E3">
          <w:rPr>
            <w:rStyle w:val="Hyperlink"/>
            <w:rFonts w:eastAsiaTheme="majorEastAsia"/>
            <w:noProof/>
          </w:rPr>
          <w:t>2.3.2.11</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Lehre &amp; Fortbildung</w:t>
        </w:r>
        <w:r w:rsidR="00074E63">
          <w:rPr>
            <w:noProof/>
            <w:webHidden/>
          </w:rPr>
          <w:tab/>
        </w:r>
        <w:r w:rsidR="00074E63">
          <w:rPr>
            <w:noProof/>
            <w:webHidden/>
          </w:rPr>
          <w:fldChar w:fldCharType="begin"/>
        </w:r>
        <w:r w:rsidR="00074E63">
          <w:rPr>
            <w:noProof/>
            <w:webHidden/>
          </w:rPr>
          <w:instrText xml:space="preserve"> PAGEREF _Toc431395853 \h </w:instrText>
        </w:r>
        <w:r w:rsidR="00074E63">
          <w:rPr>
            <w:noProof/>
            <w:webHidden/>
          </w:rPr>
        </w:r>
        <w:r w:rsidR="00074E63">
          <w:rPr>
            <w:noProof/>
            <w:webHidden/>
          </w:rPr>
          <w:fldChar w:fldCharType="separate"/>
        </w:r>
        <w:r w:rsidR="00D9111F">
          <w:rPr>
            <w:noProof/>
            <w:webHidden/>
          </w:rPr>
          <w:t>41</w:t>
        </w:r>
        <w:r w:rsidR="00074E63">
          <w:rPr>
            <w:noProof/>
            <w:webHidden/>
          </w:rPr>
          <w:fldChar w:fldCharType="end"/>
        </w:r>
      </w:hyperlink>
    </w:p>
    <w:p w14:paraId="7B7F887C" w14:textId="77777777" w:rsidR="00074E63" w:rsidRDefault="00DC4457">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54" w:history="1">
        <w:r w:rsidR="00074E63" w:rsidRPr="00A708E3">
          <w:rPr>
            <w:rStyle w:val="Hyperlink"/>
            <w:rFonts w:eastAsiaTheme="majorEastAsia"/>
            <w:noProof/>
          </w:rPr>
          <w:t>2.3.2.12</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Verwaltung</w:t>
        </w:r>
        <w:r w:rsidR="00074E63">
          <w:rPr>
            <w:noProof/>
            <w:webHidden/>
          </w:rPr>
          <w:tab/>
        </w:r>
        <w:r w:rsidR="00074E63">
          <w:rPr>
            <w:noProof/>
            <w:webHidden/>
          </w:rPr>
          <w:fldChar w:fldCharType="begin"/>
        </w:r>
        <w:r w:rsidR="00074E63">
          <w:rPr>
            <w:noProof/>
            <w:webHidden/>
          </w:rPr>
          <w:instrText xml:space="preserve"> PAGEREF _Toc431395854 \h </w:instrText>
        </w:r>
        <w:r w:rsidR="00074E63">
          <w:rPr>
            <w:noProof/>
            <w:webHidden/>
          </w:rPr>
        </w:r>
        <w:r w:rsidR="00074E63">
          <w:rPr>
            <w:noProof/>
            <w:webHidden/>
          </w:rPr>
          <w:fldChar w:fldCharType="separate"/>
        </w:r>
        <w:r w:rsidR="00D9111F">
          <w:rPr>
            <w:noProof/>
            <w:webHidden/>
          </w:rPr>
          <w:t>42</w:t>
        </w:r>
        <w:r w:rsidR="00074E63">
          <w:rPr>
            <w:noProof/>
            <w:webHidden/>
          </w:rPr>
          <w:fldChar w:fldCharType="end"/>
        </w:r>
      </w:hyperlink>
    </w:p>
    <w:p w14:paraId="66A3EB7D" w14:textId="77777777" w:rsidR="00074E63" w:rsidRDefault="00DC4457">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55" w:history="1">
        <w:r w:rsidR="00074E63" w:rsidRPr="00A708E3">
          <w:rPr>
            <w:rStyle w:val="Hyperlink"/>
            <w:rFonts w:eastAsiaTheme="majorEastAsia"/>
            <w:noProof/>
          </w:rPr>
          <w:t>2.3.2.13</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Über uns</w:t>
        </w:r>
        <w:r w:rsidR="00074E63">
          <w:rPr>
            <w:noProof/>
            <w:webHidden/>
          </w:rPr>
          <w:tab/>
        </w:r>
        <w:r w:rsidR="00074E63">
          <w:rPr>
            <w:noProof/>
            <w:webHidden/>
          </w:rPr>
          <w:fldChar w:fldCharType="begin"/>
        </w:r>
        <w:r w:rsidR="00074E63">
          <w:rPr>
            <w:noProof/>
            <w:webHidden/>
          </w:rPr>
          <w:instrText xml:space="preserve"> PAGEREF _Toc431395855 \h </w:instrText>
        </w:r>
        <w:r w:rsidR="00074E63">
          <w:rPr>
            <w:noProof/>
            <w:webHidden/>
          </w:rPr>
        </w:r>
        <w:r w:rsidR="00074E63">
          <w:rPr>
            <w:noProof/>
            <w:webHidden/>
          </w:rPr>
          <w:fldChar w:fldCharType="separate"/>
        </w:r>
        <w:r w:rsidR="00D9111F">
          <w:rPr>
            <w:noProof/>
            <w:webHidden/>
          </w:rPr>
          <w:t>43</w:t>
        </w:r>
        <w:r w:rsidR="00074E63">
          <w:rPr>
            <w:noProof/>
            <w:webHidden/>
          </w:rPr>
          <w:fldChar w:fldCharType="end"/>
        </w:r>
      </w:hyperlink>
    </w:p>
    <w:p w14:paraId="398E10B9" w14:textId="77777777" w:rsidR="00074E63" w:rsidRDefault="00DC4457">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56" w:history="1">
        <w:r w:rsidR="00074E63" w:rsidRPr="00A708E3">
          <w:rPr>
            <w:rStyle w:val="Hyperlink"/>
            <w:rFonts w:eastAsiaTheme="majorEastAsia"/>
            <w:noProof/>
          </w:rPr>
          <w:t>2.3.2.14</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FAQ</w:t>
        </w:r>
        <w:r w:rsidR="00074E63">
          <w:rPr>
            <w:noProof/>
            <w:webHidden/>
          </w:rPr>
          <w:tab/>
        </w:r>
        <w:r w:rsidR="00074E63">
          <w:rPr>
            <w:noProof/>
            <w:webHidden/>
          </w:rPr>
          <w:fldChar w:fldCharType="begin"/>
        </w:r>
        <w:r w:rsidR="00074E63">
          <w:rPr>
            <w:noProof/>
            <w:webHidden/>
          </w:rPr>
          <w:instrText xml:space="preserve"> PAGEREF _Toc431395856 \h </w:instrText>
        </w:r>
        <w:r w:rsidR="00074E63">
          <w:rPr>
            <w:noProof/>
            <w:webHidden/>
          </w:rPr>
        </w:r>
        <w:r w:rsidR="00074E63">
          <w:rPr>
            <w:noProof/>
            <w:webHidden/>
          </w:rPr>
          <w:fldChar w:fldCharType="separate"/>
        </w:r>
        <w:r w:rsidR="00D9111F">
          <w:rPr>
            <w:noProof/>
            <w:webHidden/>
          </w:rPr>
          <w:t>44</w:t>
        </w:r>
        <w:r w:rsidR="00074E63">
          <w:rPr>
            <w:noProof/>
            <w:webHidden/>
          </w:rPr>
          <w:fldChar w:fldCharType="end"/>
        </w:r>
      </w:hyperlink>
    </w:p>
    <w:p w14:paraId="1A245BC8" w14:textId="77777777" w:rsidR="00074E63" w:rsidRDefault="00DC4457">
      <w:pPr>
        <w:pStyle w:val="Verzeichnis3"/>
        <w:tabs>
          <w:tab w:val="left" w:pos="1200"/>
          <w:tab w:val="right" w:leader="dot" w:pos="8493"/>
        </w:tabs>
        <w:rPr>
          <w:rFonts w:asciiTheme="minorHAnsi" w:eastAsiaTheme="minorEastAsia" w:hAnsiTheme="minorHAnsi" w:cstheme="minorBidi"/>
          <w:noProof/>
          <w:sz w:val="24"/>
          <w:szCs w:val="24"/>
        </w:rPr>
      </w:pPr>
      <w:hyperlink w:anchor="_Toc431395857" w:history="1">
        <w:r w:rsidR="00074E63" w:rsidRPr="00A708E3">
          <w:rPr>
            <w:rStyle w:val="Hyperlink"/>
            <w:rFonts w:eastAsiaTheme="majorEastAsia"/>
            <w:noProof/>
          </w:rPr>
          <w:t>2.3.3</w:t>
        </w:r>
        <w:r w:rsidR="00074E63">
          <w:rPr>
            <w:rFonts w:asciiTheme="minorHAnsi" w:eastAsiaTheme="minorEastAsia" w:hAnsiTheme="minorHAnsi" w:cstheme="minorBidi"/>
            <w:noProof/>
            <w:sz w:val="24"/>
            <w:szCs w:val="24"/>
          </w:rPr>
          <w:tab/>
        </w:r>
        <w:r w:rsidR="00074E63" w:rsidRPr="00A708E3">
          <w:rPr>
            <w:rStyle w:val="Hyperlink"/>
            <w:rFonts w:eastAsiaTheme="majorEastAsia"/>
            <w:noProof/>
          </w:rPr>
          <w:t>Grenzen des Prototyps</w:t>
        </w:r>
        <w:r w:rsidR="00074E63">
          <w:rPr>
            <w:noProof/>
            <w:webHidden/>
          </w:rPr>
          <w:tab/>
        </w:r>
        <w:r w:rsidR="00074E63">
          <w:rPr>
            <w:noProof/>
            <w:webHidden/>
          </w:rPr>
          <w:fldChar w:fldCharType="begin"/>
        </w:r>
        <w:r w:rsidR="00074E63">
          <w:rPr>
            <w:noProof/>
            <w:webHidden/>
          </w:rPr>
          <w:instrText xml:space="preserve"> PAGEREF _Toc431395857 \h </w:instrText>
        </w:r>
        <w:r w:rsidR="00074E63">
          <w:rPr>
            <w:noProof/>
            <w:webHidden/>
          </w:rPr>
        </w:r>
        <w:r w:rsidR="00074E63">
          <w:rPr>
            <w:noProof/>
            <w:webHidden/>
          </w:rPr>
          <w:fldChar w:fldCharType="separate"/>
        </w:r>
        <w:r w:rsidR="00D9111F">
          <w:rPr>
            <w:noProof/>
            <w:webHidden/>
          </w:rPr>
          <w:t>44</w:t>
        </w:r>
        <w:r w:rsidR="00074E63">
          <w:rPr>
            <w:noProof/>
            <w:webHidden/>
          </w:rPr>
          <w:fldChar w:fldCharType="end"/>
        </w:r>
      </w:hyperlink>
    </w:p>
    <w:p w14:paraId="7FE1C192" w14:textId="77777777" w:rsidR="00074E63" w:rsidRDefault="00DC4457">
      <w:pPr>
        <w:pStyle w:val="Verzeichnis3"/>
        <w:tabs>
          <w:tab w:val="left" w:pos="1200"/>
          <w:tab w:val="right" w:leader="dot" w:pos="8493"/>
        </w:tabs>
        <w:rPr>
          <w:rFonts w:asciiTheme="minorHAnsi" w:eastAsiaTheme="minorEastAsia" w:hAnsiTheme="minorHAnsi" w:cstheme="minorBidi"/>
          <w:noProof/>
          <w:sz w:val="24"/>
          <w:szCs w:val="24"/>
        </w:rPr>
      </w:pPr>
      <w:hyperlink w:anchor="_Toc431395858" w:history="1">
        <w:r w:rsidR="00074E63" w:rsidRPr="00A708E3">
          <w:rPr>
            <w:rStyle w:val="Hyperlink"/>
            <w:rFonts w:eastAsiaTheme="majorEastAsia"/>
            <w:noProof/>
          </w:rPr>
          <w:t>2.3.4</w:t>
        </w:r>
        <w:r w:rsidR="00074E63">
          <w:rPr>
            <w:rFonts w:asciiTheme="minorHAnsi" w:eastAsiaTheme="minorEastAsia" w:hAnsiTheme="minorHAnsi" w:cstheme="minorBidi"/>
            <w:noProof/>
            <w:sz w:val="24"/>
            <w:szCs w:val="24"/>
          </w:rPr>
          <w:tab/>
        </w:r>
        <w:r w:rsidR="00074E63" w:rsidRPr="00A708E3">
          <w:rPr>
            <w:rStyle w:val="Hyperlink"/>
            <w:rFonts w:eastAsiaTheme="majorEastAsia"/>
            <w:noProof/>
          </w:rPr>
          <w:t>Empfehlungen</w:t>
        </w:r>
        <w:r w:rsidR="00074E63">
          <w:rPr>
            <w:noProof/>
            <w:webHidden/>
          </w:rPr>
          <w:tab/>
        </w:r>
        <w:r w:rsidR="00074E63">
          <w:rPr>
            <w:noProof/>
            <w:webHidden/>
          </w:rPr>
          <w:fldChar w:fldCharType="begin"/>
        </w:r>
        <w:r w:rsidR="00074E63">
          <w:rPr>
            <w:noProof/>
            <w:webHidden/>
          </w:rPr>
          <w:instrText xml:space="preserve"> PAGEREF _Toc431395858 \h </w:instrText>
        </w:r>
        <w:r w:rsidR="00074E63">
          <w:rPr>
            <w:noProof/>
            <w:webHidden/>
          </w:rPr>
        </w:r>
        <w:r w:rsidR="00074E63">
          <w:rPr>
            <w:noProof/>
            <w:webHidden/>
          </w:rPr>
          <w:fldChar w:fldCharType="separate"/>
        </w:r>
        <w:r w:rsidR="00D9111F">
          <w:rPr>
            <w:noProof/>
            <w:webHidden/>
          </w:rPr>
          <w:t>45</w:t>
        </w:r>
        <w:r w:rsidR="00074E63">
          <w:rPr>
            <w:noProof/>
            <w:webHidden/>
          </w:rPr>
          <w:fldChar w:fldCharType="end"/>
        </w:r>
      </w:hyperlink>
    </w:p>
    <w:p w14:paraId="12CC0DE8" w14:textId="77777777" w:rsidR="00074E63" w:rsidRDefault="00DC4457">
      <w:pPr>
        <w:pStyle w:val="Verzeichnis2"/>
        <w:tabs>
          <w:tab w:val="left" w:pos="960"/>
          <w:tab w:val="right" w:leader="dot" w:pos="8493"/>
        </w:tabs>
        <w:rPr>
          <w:rFonts w:asciiTheme="minorHAnsi" w:eastAsiaTheme="minorEastAsia" w:hAnsiTheme="minorHAnsi" w:cstheme="minorBidi"/>
          <w:noProof/>
          <w:sz w:val="24"/>
          <w:szCs w:val="24"/>
        </w:rPr>
      </w:pPr>
      <w:hyperlink w:anchor="_Toc431395859" w:history="1">
        <w:r w:rsidR="00074E63" w:rsidRPr="00A708E3">
          <w:rPr>
            <w:rStyle w:val="Hyperlink"/>
            <w:rFonts w:eastAsiaTheme="majorEastAsia"/>
            <w:noProof/>
          </w:rPr>
          <w:t>2.4</w:t>
        </w:r>
        <w:r w:rsidR="00074E63">
          <w:rPr>
            <w:rFonts w:asciiTheme="minorHAnsi" w:eastAsiaTheme="minorEastAsia" w:hAnsiTheme="minorHAnsi" w:cstheme="minorBidi"/>
            <w:noProof/>
            <w:sz w:val="24"/>
            <w:szCs w:val="24"/>
          </w:rPr>
          <w:tab/>
        </w:r>
        <w:r w:rsidR="00074E63" w:rsidRPr="00A708E3">
          <w:rPr>
            <w:rStyle w:val="Hyperlink"/>
            <w:rFonts w:eastAsiaTheme="majorEastAsia"/>
            <w:noProof/>
          </w:rPr>
          <w:t>Heuristic Walkthrough</w:t>
        </w:r>
        <w:r w:rsidR="00074E63">
          <w:rPr>
            <w:noProof/>
            <w:webHidden/>
          </w:rPr>
          <w:tab/>
        </w:r>
        <w:r w:rsidR="00074E63">
          <w:rPr>
            <w:noProof/>
            <w:webHidden/>
          </w:rPr>
          <w:fldChar w:fldCharType="begin"/>
        </w:r>
        <w:r w:rsidR="00074E63">
          <w:rPr>
            <w:noProof/>
            <w:webHidden/>
          </w:rPr>
          <w:instrText xml:space="preserve"> PAGEREF _Toc431395859 \h </w:instrText>
        </w:r>
        <w:r w:rsidR="00074E63">
          <w:rPr>
            <w:noProof/>
            <w:webHidden/>
          </w:rPr>
        </w:r>
        <w:r w:rsidR="00074E63">
          <w:rPr>
            <w:noProof/>
            <w:webHidden/>
          </w:rPr>
          <w:fldChar w:fldCharType="separate"/>
        </w:r>
        <w:r w:rsidR="00D9111F">
          <w:rPr>
            <w:noProof/>
            <w:webHidden/>
          </w:rPr>
          <w:t>47</w:t>
        </w:r>
        <w:r w:rsidR="00074E63">
          <w:rPr>
            <w:noProof/>
            <w:webHidden/>
          </w:rPr>
          <w:fldChar w:fldCharType="end"/>
        </w:r>
      </w:hyperlink>
    </w:p>
    <w:p w14:paraId="393E272B" w14:textId="77777777" w:rsidR="00074E63" w:rsidRDefault="00DC4457">
      <w:pPr>
        <w:pStyle w:val="Verzeichnis3"/>
        <w:tabs>
          <w:tab w:val="left" w:pos="1200"/>
          <w:tab w:val="right" w:leader="dot" w:pos="8493"/>
        </w:tabs>
        <w:rPr>
          <w:rFonts w:asciiTheme="minorHAnsi" w:eastAsiaTheme="minorEastAsia" w:hAnsiTheme="minorHAnsi" w:cstheme="minorBidi"/>
          <w:noProof/>
          <w:sz w:val="24"/>
          <w:szCs w:val="24"/>
        </w:rPr>
      </w:pPr>
      <w:hyperlink w:anchor="_Toc431395860" w:history="1">
        <w:r w:rsidR="00074E63" w:rsidRPr="00A708E3">
          <w:rPr>
            <w:rStyle w:val="Hyperlink"/>
            <w:rFonts w:eastAsiaTheme="majorEastAsia"/>
            <w:noProof/>
          </w:rPr>
          <w:t>2.4.1</w:t>
        </w:r>
        <w:r w:rsidR="00074E63">
          <w:rPr>
            <w:rFonts w:asciiTheme="minorHAnsi" w:eastAsiaTheme="minorEastAsia" w:hAnsiTheme="minorHAnsi" w:cstheme="minorBidi"/>
            <w:noProof/>
            <w:sz w:val="24"/>
            <w:szCs w:val="24"/>
          </w:rPr>
          <w:tab/>
        </w:r>
        <w:r w:rsidR="00074E63" w:rsidRPr="00A708E3">
          <w:rPr>
            <w:rStyle w:val="Hyperlink"/>
            <w:rFonts w:eastAsiaTheme="majorEastAsia"/>
            <w:noProof/>
          </w:rPr>
          <w:t>Durchführung</w:t>
        </w:r>
        <w:r w:rsidR="00074E63">
          <w:rPr>
            <w:noProof/>
            <w:webHidden/>
          </w:rPr>
          <w:tab/>
        </w:r>
        <w:r w:rsidR="00074E63">
          <w:rPr>
            <w:noProof/>
            <w:webHidden/>
          </w:rPr>
          <w:fldChar w:fldCharType="begin"/>
        </w:r>
        <w:r w:rsidR="00074E63">
          <w:rPr>
            <w:noProof/>
            <w:webHidden/>
          </w:rPr>
          <w:instrText xml:space="preserve"> PAGEREF _Toc431395860 \h </w:instrText>
        </w:r>
        <w:r w:rsidR="00074E63">
          <w:rPr>
            <w:noProof/>
            <w:webHidden/>
          </w:rPr>
        </w:r>
        <w:r w:rsidR="00074E63">
          <w:rPr>
            <w:noProof/>
            <w:webHidden/>
          </w:rPr>
          <w:fldChar w:fldCharType="separate"/>
        </w:r>
        <w:r w:rsidR="00D9111F">
          <w:rPr>
            <w:noProof/>
            <w:webHidden/>
          </w:rPr>
          <w:t>47</w:t>
        </w:r>
        <w:r w:rsidR="00074E63">
          <w:rPr>
            <w:noProof/>
            <w:webHidden/>
          </w:rPr>
          <w:fldChar w:fldCharType="end"/>
        </w:r>
      </w:hyperlink>
    </w:p>
    <w:p w14:paraId="207164B4" w14:textId="77777777" w:rsidR="00074E63" w:rsidRDefault="00DC4457">
      <w:pPr>
        <w:pStyle w:val="Verzeichnis3"/>
        <w:tabs>
          <w:tab w:val="left" w:pos="1200"/>
          <w:tab w:val="right" w:leader="dot" w:pos="8493"/>
        </w:tabs>
        <w:rPr>
          <w:rFonts w:asciiTheme="minorHAnsi" w:eastAsiaTheme="minorEastAsia" w:hAnsiTheme="minorHAnsi" w:cstheme="minorBidi"/>
          <w:noProof/>
          <w:sz w:val="24"/>
          <w:szCs w:val="24"/>
        </w:rPr>
      </w:pPr>
      <w:hyperlink w:anchor="_Toc431395861" w:history="1">
        <w:r w:rsidR="00074E63" w:rsidRPr="00A708E3">
          <w:rPr>
            <w:rStyle w:val="Hyperlink"/>
            <w:rFonts w:eastAsiaTheme="majorEastAsia"/>
            <w:noProof/>
          </w:rPr>
          <w:t>2.4.2</w:t>
        </w:r>
        <w:r w:rsidR="00074E63">
          <w:rPr>
            <w:rFonts w:asciiTheme="minorHAnsi" w:eastAsiaTheme="minorEastAsia" w:hAnsiTheme="minorHAnsi" w:cstheme="minorBidi"/>
            <w:noProof/>
            <w:sz w:val="24"/>
            <w:szCs w:val="24"/>
          </w:rPr>
          <w:tab/>
        </w:r>
        <w:r w:rsidR="00074E63" w:rsidRPr="00A708E3">
          <w:rPr>
            <w:rStyle w:val="Hyperlink"/>
            <w:rFonts w:eastAsiaTheme="majorEastAsia"/>
            <w:noProof/>
          </w:rPr>
          <w:t>Ergebnisse</w:t>
        </w:r>
        <w:r w:rsidR="00074E63">
          <w:rPr>
            <w:noProof/>
            <w:webHidden/>
          </w:rPr>
          <w:tab/>
        </w:r>
        <w:r w:rsidR="00074E63">
          <w:rPr>
            <w:noProof/>
            <w:webHidden/>
          </w:rPr>
          <w:fldChar w:fldCharType="begin"/>
        </w:r>
        <w:r w:rsidR="00074E63">
          <w:rPr>
            <w:noProof/>
            <w:webHidden/>
          </w:rPr>
          <w:instrText xml:space="preserve"> PAGEREF _Toc431395861 \h </w:instrText>
        </w:r>
        <w:r w:rsidR="00074E63">
          <w:rPr>
            <w:noProof/>
            <w:webHidden/>
          </w:rPr>
        </w:r>
        <w:r w:rsidR="00074E63">
          <w:rPr>
            <w:noProof/>
            <w:webHidden/>
          </w:rPr>
          <w:fldChar w:fldCharType="separate"/>
        </w:r>
        <w:r w:rsidR="00D9111F">
          <w:rPr>
            <w:noProof/>
            <w:webHidden/>
          </w:rPr>
          <w:t>48</w:t>
        </w:r>
        <w:r w:rsidR="00074E63">
          <w:rPr>
            <w:noProof/>
            <w:webHidden/>
          </w:rPr>
          <w:fldChar w:fldCharType="end"/>
        </w:r>
      </w:hyperlink>
    </w:p>
    <w:p w14:paraId="39311D31" w14:textId="77777777" w:rsidR="00074E63" w:rsidRDefault="00DC4457">
      <w:pPr>
        <w:pStyle w:val="Verzeichnis2"/>
        <w:tabs>
          <w:tab w:val="left" w:pos="960"/>
          <w:tab w:val="right" w:leader="dot" w:pos="8493"/>
        </w:tabs>
        <w:rPr>
          <w:rFonts w:asciiTheme="minorHAnsi" w:eastAsiaTheme="minorEastAsia" w:hAnsiTheme="minorHAnsi" w:cstheme="minorBidi"/>
          <w:noProof/>
          <w:sz w:val="24"/>
          <w:szCs w:val="24"/>
        </w:rPr>
      </w:pPr>
      <w:hyperlink w:anchor="_Toc431395862" w:history="1">
        <w:r w:rsidR="00074E63" w:rsidRPr="00A708E3">
          <w:rPr>
            <w:rStyle w:val="Hyperlink"/>
            <w:rFonts w:eastAsiaTheme="majorEastAsia"/>
            <w:noProof/>
            <w:lang w:val="en-US"/>
          </w:rPr>
          <w:t>2.5</w:t>
        </w:r>
        <w:r w:rsidR="00074E63">
          <w:rPr>
            <w:rFonts w:asciiTheme="minorHAnsi" w:eastAsiaTheme="minorEastAsia" w:hAnsiTheme="minorHAnsi" w:cstheme="minorBidi"/>
            <w:noProof/>
            <w:sz w:val="24"/>
            <w:szCs w:val="24"/>
          </w:rPr>
          <w:tab/>
        </w:r>
        <w:r w:rsidR="00074E63" w:rsidRPr="00A708E3">
          <w:rPr>
            <w:rStyle w:val="Hyperlink"/>
            <w:rFonts w:eastAsiaTheme="majorEastAsia"/>
            <w:noProof/>
            <w:lang w:val="en-US"/>
          </w:rPr>
          <w:t>Usability-Test (A-B-Vergleich)</w:t>
        </w:r>
        <w:r w:rsidR="00074E63">
          <w:rPr>
            <w:noProof/>
            <w:webHidden/>
          </w:rPr>
          <w:tab/>
        </w:r>
        <w:r w:rsidR="00074E63">
          <w:rPr>
            <w:noProof/>
            <w:webHidden/>
          </w:rPr>
          <w:fldChar w:fldCharType="begin"/>
        </w:r>
        <w:r w:rsidR="00074E63">
          <w:rPr>
            <w:noProof/>
            <w:webHidden/>
          </w:rPr>
          <w:instrText xml:space="preserve"> PAGEREF _Toc431395862 \h </w:instrText>
        </w:r>
        <w:r w:rsidR="00074E63">
          <w:rPr>
            <w:noProof/>
            <w:webHidden/>
          </w:rPr>
        </w:r>
        <w:r w:rsidR="00074E63">
          <w:rPr>
            <w:noProof/>
            <w:webHidden/>
          </w:rPr>
          <w:fldChar w:fldCharType="separate"/>
        </w:r>
        <w:r w:rsidR="00D9111F">
          <w:rPr>
            <w:noProof/>
            <w:webHidden/>
          </w:rPr>
          <w:t>48</w:t>
        </w:r>
        <w:r w:rsidR="00074E63">
          <w:rPr>
            <w:noProof/>
            <w:webHidden/>
          </w:rPr>
          <w:fldChar w:fldCharType="end"/>
        </w:r>
      </w:hyperlink>
    </w:p>
    <w:p w14:paraId="2C39A570" w14:textId="77777777" w:rsidR="00074E63" w:rsidRDefault="00DC4457">
      <w:pPr>
        <w:pStyle w:val="Verzeichnis3"/>
        <w:tabs>
          <w:tab w:val="left" w:pos="1200"/>
          <w:tab w:val="right" w:leader="dot" w:pos="8493"/>
        </w:tabs>
        <w:rPr>
          <w:rFonts w:asciiTheme="minorHAnsi" w:eastAsiaTheme="minorEastAsia" w:hAnsiTheme="minorHAnsi" w:cstheme="minorBidi"/>
          <w:noProof/>
          <w:sz w:val="24"/>
          <w:szCs w:val="24"/>
        </w:rPr>
      </w:pPr>
      <w:hyperlink w:anchor="_Toc431395863" w:history="1">
        <w:r w:rsidR="00074E63" w:rsidRPr="00A708E3">
          <w:rPr>
            <w:rStyle w:val="Hyperlink"/>
            <w:rFonts w:eastAsiaTheme="majorEastAsia"/>
            <w:noProof/>
          </w:rPr>
          <w:t>2.5.1</w:t>
        </w:r>
        <w:r w:rsidR="00074E63">
          <w:rPr>
            <w:rFonts w:asciiTheme="minorHAnsi" w:eastAsiaTheme="minorEastAsia" w:hAnsiTheme="minorHAnsi" w:cstheme="minorBidi"/>
            <w:noProof/>
            <w:sz w:val="24"/>
            <w:szCs w:val="24"/>
          </w:rPr>
          <w:tab/>
        </w:r>
        <w:r w:rsidR="00074E63" w:rsidRPr="00A708E3">
          <w:rPr>
            <w:rStyle w:val="Hyperlink"/>
            <w:rFonts w:eastAsiaTheme="majorEastAsia"/>
            <w:noProof/>
          </w:rPr>
          <w:t>Tasks</w:t>
        </w:r>
        <w:r w:rsidR="00074E63">
          <w:rPr>
            <w:noProof/>
            <w:webHidden/>
          </w:rPr>
          <w:tab/>
        </w:r>
        <w:r w:rsidR="00074E63">
          <w:rPr>
            <w:noProof/>
            <w:webHidden/>
          </w:rPr>
          <w:fldChar w:fldCharType="begin"/>
        </w:r>
        <w:r w:rsidR="00074E63">
          <w:rPr>
            <w:noProof/>
            <w:webHidden/>
          </w:rPr>
          <w:instrText xml:space="preserve"> PAGEREF _Toc431395863 \h </w:instrText>
        </w:r>
        <w:r w:rsidR="00074E63">
          <w:rPr>
            <w:noProof/>
            <w:webHidden/>
          </w:rPr>
        </w:r>
        <w:r w:rsidR="00074E63">
          <w:rPr>
            <w:noProof/>
            <w:webHidden/>
          </w:rPr>
          <w:fldChar w:fldCharType="separate"/>
        </w:r>
        <w:r w:rsidR="00D9111F">
          <w:rPr>
            <w:noProof/>
            <w:webHidden/>
          </w:rPr>
          <w:t>48</w:t>
        </w:r>
        <w:r w:rsidR="00074E63">
          <w:rPr>
            <w:noProof/>
            <w:webHidden/>
          </w:rPr>
          <w:fldChar w:fldCharType="end"/>
        </w:r>
      </w:hyperlink>
    </w:p>
    <w:p w14:paraId="3A8C7BDA" w14:textId="77777777" w:rsidR="00074E63" w:rsidRDefault="00DC4457">
      <w:pPr>
        <w:pStyle w:val="Verzeichnis3"/>
        <w:tabs>
          <w:tab w:val="left" w:pos="1200"/>
          <w:tab w:val="right" w:leader="dot" w:pos="8493"/>
        </w:tabs>
        <w:rPr>
          <w:rFonts w:asciiTheme="minorHAnsi" w:eastAsiaTheme="minorEastAsia" w:hAnsiTheme="minorHAnsi" w:cstheme="minorBidi"/>
          <w:noProof/>
          <w:sz w:val="24"/>
          <w:szCs w:val="24"/>
        </w:rPr>
      </w:pPr>
      <w:hyperlink w:anchor="_Toc431395864" w:history="1">
        <w:r w:rsidR="00074E63" w:rsidRPr="00A708E3">
          <w:rPr>
            <w:rStyle w:val="Hyperlink"/>
            <w:rFonts w:eastAsiaTheme="majorEastAsia"/>
            <w:noProof/>
          </w:rPr>
          <w:t>2.5.2</w:t>
        </w:r>
        <w:r w:rsidR="00074E63">
          <w:rPr>
            <w:rFonts w:asciiTheme="minorHAnsi" w:eastAsiaTheme="minorEastAsia" w:hAnsiTheme="minorHAnsi" w:cstheme="minorBidi"/>
            <w:noProof/>
            <w:sz w:val="24"/>
            <w:szCs w:val="24"/>
          </w:rPr>
          <w:tab/>
        </w:r>
        <w:r w:rsidR="00074E63" w:rsidRPr="00A708E3">
          <w:rPr>
            <w:rStyle w:val="Hyperlink"/>
            <w:rFonts w:eastAsiaTheme="majorEastAsia"/>
            <w:noProof/>
          </w:rPr>
          <w:t>Testaufbau</w:t>
        </w:r>
        <w:r w:rsidR="00074E63">
          <w:rPr>
            <w:noProof/>
            <w:webHidden/>
          </w:rPr>
          <w:tab/>
        </w:r>
        <w:r w:rsidR="00074E63">
          <w:rPr>
            <w:noProof/>
            <w:webHidden/>
          </w:rPr>
          <w:fldChar w:fldCharType="begin"/>
        </w:r>
        <w:r w:rsidR="00074E63">
          <w:rPr>
            <w:noProof/>
            <w:webHidden/>
          </w:rPr>
          <w:instrText xml:space="preserve"> PAGEREF _Toc431395864 \h </w:instrText>
        </w:r>
        <w:r w:rsidR="00074E63">
          <w:rPr>
            <w:noProof/>
            <w:webHidden/>
          </w:rPr>
        </w:r>
        <w:r w:rsidR="00074E63">
          <w:rPr>
            <w:noProof/>
            <w:webHidden/>
          </w:rPr>
          <w:fldChar w:fldCharType="separate"/>
        </w:r>
        <w:r w:rsidR="00D9111F">
          <w:rPr>
            <w:noProof/>
            <w:webHidden/>
          </w:rPr>
          <w:t>50</w:t>
        </w:r>
        <w:r w:rsidR="00074E63">
          <w:rPr>
            <w:noProof/>
            <w:webHidden/>
          </w:rPr>
          <w:fldChar w:fldCharType="end"/>
        </w:r>
      </w:hyperlink>
    </w:p>
    <w:p w14:paraId="3A781C95" w14:textId="77777777" w:rsidR="00074E63" w:rsidRDefault="00DC4457">
      <w:pPr>
        <w:pStyle w:val="Verzeichnis3"/>
        <w:tabs>
          <w:tab w:val="left" w:pos="1200"/>
          <w:tab w:val="right" w:leader="dot" w:pos="8493"/>
        </w:tabs>
        <w:rPr>
          <w:rFonts w:asciiTheme="minorHAnsi" w:eastAsiaTheme="minorEastAsia" w:hAnsiTheme="minorHAnsi" w:cstheme="minorBidi"/>
          <w:noProof/>
          <w:sz w:val="24"/>
          <w:szCs w:val="24"/>
        </w:rPr>
      </w:pPr>
      <w:hyperlink w:anchor="_Toc431395865" w:history="1">
        <w:r w:rsidR="00074E63" w:rsidRPr="00A708E3">
          <w:rPr>
            <w:rStyle w:val="Hyperlink"/>
            <w:rFonts w:eastAsiaTheme="majorEastAsia"/>
            <w:noProof/>
          </w:rPr>
          <w:t>2.5.3</w:t>
        </w:r>
        <w:r w:rsidR="00074E63">
          <w:rPr>
            <w:rFonts w:asciiTheme="minorHAnsi" w:eastAsiaTheme="minorEastAsia" w:hAnsiTheme="minorHAnsi" w:cstheme="minorBidi"/>
            <w:noProof/>
            <w:sz w:val="24"/>
            <w:szCs w:val="24"/>
          </w:rPr>
          <w:tab/>
        </w:r>
        <w:r w:rsidR="00074E63" w:rsidRPr="00A708E3">
          <w:rPr>
            <w:rStyle w:val="Hyperlink"/>
            <w:rFonts w:eastAsiaTheme="majorEastAsia"/>
            <w:noProof/>
          </w:rPr>
          <w:t>Testdurchführung</w:t>
        </w:r>
        <w:r w:rsidR="00074E63">
          <w:rPr>
            <w:noProof/>
            <w:webHidden/>
          </w:rPr>
          <w:tab/>
        </w:r>
        <w:r w:rsidR="00074E63">
          <w:rPr>
            <w:noProof/>
            <w:webHidden/>
          </w:rPr>
          <w:fldChar w:fldCharType="begin"/>
        </w:r>
        <w:r w:rsidR="00074E63">
          <w:rPr>
            <w:noProof/>
            <w:webHidden/>
          </w:rPr>
          <w:instrText xml:space="preserve"> PAGEREF _Toc431395865 \h </w:instrText>
        </w:r>
        <w:r w:rsidR="00074E63">
          <w:rPr>
            <w:noProof/>
            <w:webHidden/>
          </w:rPr>
        </w:r>
        <w:r w:rsidR="00074E63">
          <w:rPr>
            <w:noProof/>
            <w:webHidden/>
          </w:rPr>
          <w:fldChar w:fldCharType="separate"/>
        </w:r>
        <w:r w:rsidR="00D9111F">
          <w:rPr>
            <w:noProof/>
            <w:webHidden/>
          </w:rPr>
          <w:t>50</w:t>
        </w:r>
        <w:r w:rsidR="00074E63">
          <w:rPr>
            <w:noProof/>
            <w:webHidden/>
          </w:rPr>
          <w:fldChar w:fldCharType="end"/>
        </w:r>
      </w:hyperlink>
    </w:p>
    <w:p w14:paraId="2CED576C" w14:textId="77777777" w:rsidR="00074E63" w:rsidRDefault="00DC4457">
      <w:pPr>
        <w:pStyle w:val="Verzeichnis3"/>
        <w:tabs>
          <w:tab w:val="left" w:pos="1200"/>
          <w:tab w:val="right" w:leader="dot" w:pos="8493"/>
        </w:tabs>
        <w:rPr>
          <w:rFonts w:asciiTheme="minorHAnsi" w:eastAsiaTheme="minorEastAsia" w:hAnsiTheme="minorHAnsi" w:cstheme="minorBidi"/>
          <w:noProof/>
          <w:sz w:val="24"/>
          <w:szCs w:val="24"/>
        </w:rPr>
      </w:pPr>
      <w:hyperlink w:anchor="_Toc431395866" w:history="1">
        <w:r w:rsidR="00074E63" w:rsidRPr="00A708E3">
          <w:rPr>
            <w:rStyle w:val="Hyperlink"/>
            <w:rFonts w:eastAsiaTheme="majorEastAsia"/>
            <w:noProof/>
          </w:rPr>
          <w:t>2.5.4</w:t>
        </w:r>
        <w:r w:rsidR="00074E63">
          <w:rPr>
            <w:rFonts w:asciiTheme="minorHAnsi" w:eastAsiaTheme="minorEastAsia" w:hAnsiTheme="minorHAnsi" w:cstheme="minorBidi"/>
            <w:noProof/>
            <w:sz w:val="24"/>
            <w:szCs w:val="24"/>
          </w:rPr>
          <w:tab/>
        </w:r>
        <w:r w:rsidR="00074E63" w:rsidRPr="00A708E3">
          <w:rPr>
            <w:rStyle w:val="Hyperlink"/>
            <w:rFonts w:eastAsiaTheme="majorEastAsia"/>
            <w:noProof/>
          </w:rPr>
          <w:t>Probanden</w:t>
        </w:r>
        <w:r w:rsidR="00074E63">
          <w:rPr>
            <w:noProof/>
            <w:webHidden/>
          </w:rPr>
          <w:tab/>
        </w:r>
        <w:r w:rsidR="00074E63">
          <w:rPr>
            <w:noProof/>
            <w:webHidden/>
          </w:rPr>
          <w:fldChar w:fldCharType="begin"/>
        </w:r>
        <w:r w:rsidR="00074E63">
          <w:rPr>
            <w:noProof/>
            <w:webHidden/>
          </w:rPr>
          <w:instrText xml:space="preserve"> PAGEREF _Toc431395866 \h </w:instrText>
        </w:r>
        <w:r w:rsidR="00074E63">
          <w:rPr>
            <w:noProof/>
            <w:webHidden/>
          </w:rPr>
        </w:r>
        <w:r w:rsidR="00074E63">
          <w:rPr>
            <w:noProof/>
            <w:webHidden/>
          </w:rPr>
          <w:fldChar w:fldCharType="separate"/>
        </w:r>
        <w:r w:rsidR="00D9111F">
          <w:rPr>
            <w:noProof/>
            <w:webHidden/>
          </w:rPr>
          <w:t>50</w:t>
        </w:r>
        <w:r w:rsidR="00074E63">
          <w:rPr>
            <w:noProof/>
            <w:webHidden/>
          </w:rPr>
          <w:fldChar w:fldCharType="end"/>
        </w:r>
      </w:hyperlink>
    </w:p>
    <w:p w14:paraId="283F952A" w14:textId="77777777" w:rsidR="00074E63" w:rsidRDefault="00DC4457">
      <w:pPr>
        <w:pStyle w:val="Verzeichnis3"/>
        <w:tabs>
          <w:tab w:val="left" w:pos="1200"/>
          <w:tab w:val="right" w:leader="dot" w:pos="8493"/>
        </w:tabs>
        <w:rPr>
          <w:rFonts w:asciiTheme="minorHAnsi" w:eastAsiaTheme="minorEastAsia" w:hAnsiTheme="minorHAnsi" w:cstheme="minorBidi"/>
          <w:noProof/>
          <w:sz w:val="24"/>
          <w:szCs w:val="24"/>
        </w:rPr>
      </w:pPr>
      <w:hyperlink w:anchor="_Toc431395867" w:history="1">
        <w:r w:rsidR="00074E63" w:rsidRPr="00A708E3">
          <w:rPr>
            <w:rStyle w:val="Hyperlink"/>
            <w:rFonts w:eastAsiaTheme="majorEastAsia"/>
            <w:noProof/>
          </w:rPr>
          <w:t>2.5.5</w:t>
        </w:r>
        <w:r w:rsidR="00074E63">
          <w:rPr>
            <w:rFonts w:asciiTheme="minorHAnsi" w:eastAsiaTheme="minorEastAsia" w:hAnsiTheme="minorHAnsi" w:cstheme="minorBidi"/>
            <w:noProof/>
            <w:sz w:val="24"/>
            <w:szCs w:val="24"/>
          </w:rPr>
          <w:tab/>
        </w:r>
        <w:r w:rsidR="00074E63" w:rsidRPr="00A708E3">
          <w:rPr>
            <w:rStyle w:val="Hyperlink"/>
            <w:rFonts w:eastAsiaTheme="majorEastAsia"/>
            <w:noProof/>
          </w:rPr>
          <w:t>Ergebnisse des Tests</w:t>
        </w:r>
        <w:r w:rsidR="00074E63">
          <w:rPr>
            <w:noProof/>
            <w:webHidden/>
          </w:rPr>
          <w:tab/>
        </w:r>
        <w:r w:rsidR="00074E63">
          <w:rPr>
            <w:noProof/>
            <w:webHidden/>
          </w:rPr>
          <w:fldChar w:fldCharType="begin"/>
        </w:r>
        <w:r w:rsidR="00074E63">
          <w:rPr>
            <w:noProof/>
            <w:webHidden/>
          </w:rPr>
          <w:instrText xml:space="preserve"> PAGEREF _Toc431395867 \h </w:instrText>
        </w:r>
        <w:r w:rsidR="00074E63">
          <w:rPr>
            <w:noProof/>
            <w:webHidden/>
          </w:rPr>
        </w:r>
        <w:r w:rsidR="00074E63">
          <w:rPr>
            <w:noProof/>
            <w:webHidden/>
          </w:rPr>
          <w:fldChar w:fldCharType="separate"/>
        </w:r>
        <w:r w:rsidR="00D9111F">
          <w:rPr>
            <w:noProof/>
            <w:webHidden/>
          </w:rPr>
          <w:t>50</w:t>
        </w:r>
        <w:r w:rsidR="00074E63">
          <w:rPr>
            <w:noProof/>
            <w:webHidden/>
          </w:rPr>
          <w:fldChar w:fldCharType="end"/>
        </w:r>
      </w:hyperlink>
    </w:p>
    <w:p w14:paraId="2A4A3850" w14:textId="77777777" w:rsidR="00074E63" w:rsidRDefault="00DC4457">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68" w:history="1">
        <w:r w:rsidR="00074E63" w:rsidRPr="00A708E3">
          <w:rPr>
            <w:rStyle w:val="Hyperlink"/>
            <w:rFonts w:eastAsiaTheme="majorEastAsia"/>
            <w:noProof/>
          </w:rPr>
          <w:t>2.5.5.1</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Quantitative Ergebnisse</w:t>
        </w:r>
        <w:r w:rsidR="00074E63">
          <w:rPr>
            <w:noProof/>
            <w:webHidden/>
          </w:rPr>
          <w:tab/>
        </w:r>
        <w:r w:rsidR="00074E63">
          <w:rPr>
            <w:noProof/>
            <w:webHidden/>
          </w:rPr>
          <w:fldChar w:fldCharType="begin"/>
        </w:r>
        <w:r w:rsidR="00074E63">
          <w:rPr>
            <w:noProof/>
            <w:webHidden/>
          </w:rPr>
          <w:instrText xml:space="preserve"> PAGEREF _Toc431395868 \h </w:instrText>
        </w:r>
        <w:r w:rsidR="00074E63">
          <w:rPr>
            <w:noProof/>
            <w:webHidden/>
          </w:rPr>
        </w:r>
        <w:r w:rsidR="00074E63">
          <w:rPr>
            <w:noProof/>
            <w:webHidden/>
          </w:rPr>
          <w:fldChar w:fldCharType="separate"/>
        </w:r>
        <w:r w:rsidR="00D9111F">
          <w:rPr>
            <w:noProof/>
            <w:webHidden/>
          </w:rPr>
          <w:t>51</w:t>
        </w:r>
        <w:r w:rsidR="00074E63">
          <w:rPr>
            <w:noProof/>
            <w:webHidden/>
          </w:rPr>
          <w:fldChar w:fldCharType="end"/>
        </w:r>
      </w:hyperlink>
    </w:p>
    <w:p w14:paraId="7C5F168C" w14:textId="77777777" w:rsidR="00074E63" w:rsidRDefault="00DC4457">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69" w:history="1">
        <w:r w:rsidR="00074E63" w:rsidRPr="00A708E3">
          <w:rPr>
            <w:rStyle w:val="Hyperlink"/>
            <w:rFonts w:eastAsiaTheme="majorEastAsia"/>
            <w:noProof/>
          </w:rPr>
          <w:t>2.5.5.2</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Qualitative Ergebnisse</w:t>
        </w:r>
        <w:r w:rsidR="00074E63">
          <w:rPr>
            <w:noProof/>
            <w:webHidden/>
          </w:rPr>
          <w:tab/>
        </w:r>
        <w:r w:rsidR="00074E63">
          <w:rPr>
            <w:noProof/>
            <w:webHidden/>
          </w:rPr>
          <w:fldChar w:fldCharType="begin"/>
        </w:r>
        <w:r w:rsidR="00074E63">
          <w:rPr>
            <w:noProof/>
            <w:webHidden/>
          </w:rPr>
          <w:instrText xml:space="preserve"> PAGEREF _Toc431395869 \h </w:instrText>
        </w:r>
        <w:r w:rsidR="00074E63">
          <w:rPr>
            <w:noProof/>
            <w:webHidden/>
          </w:rPr>
        </w:r>
        <w:r w:rsidR="00074E63">
          <w:rPr>
            <w:noProof/>
            <w:webHidden/>
          </w:rPr>
          <w:fldChar w:fldCharType="separate"/>
        </w:r>
        <w:r w:rsidR="00D9111F">
          <w:rPr>
            <w:noProof/>
            <w:webHidden/>
          </w:rPr>
          <w:t>54</w:t>
        </w:r>
        <w:r w:rsidR="00074E63">
          <w:rPr>
            <w:noProof/>
            <w:webHidden/>
          </w:rPr>
          <w:fldChar w:fldCharType="end"/>
        </w:r>
      </w:hyperlink>
    </w:p>
    <w:p w14:paraId="66F0EF9E" w14:textId="77777777" w:rsidR="00074E63" w:rsidRDefault="00DC4457">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70" w:history="1">
        <w:r w:rsidR="00074E63" w:rsidRPr="00A708E3">
          <w:rPr>
            <w:rStyle w:val="Hyperlink"/>
            <w:rFonts w:eastAsiaTheme="majorEastAsia"/>
            <w:noProof/>
          </w:rPr>
          <w:t>2.5.5.3</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Zusammenfassung der Ergebnisse</w:t>
        </w:r>
        <w:r w:rsidR="00074E63">
          <w:rPr>
            <w:noProof/>
            <w:webHidden/>
          </w:rPr>
          <w:tab/>
        </w:r>
        <w:r w:rsidR="00074E63">
          <w:rPr>
            <w:noProof/>
            <w:webHidden/>
          </w:rPr>
          <w:fldChar w:fldCharType="begin"/>
        </w:r>
        <w:r w:rsidR="00074E63">
          <w:rPr>
            <w:noProof/>
            <w:webHidden/>
          </w:rPr>
          <w:instrText xml:space="preserve"> PAGEREF _Toc431395870 \h </w:instrText>
        </w:r>
        <w:r w:rsidR="00074E63">
          <w:rPr>
            <w:noProof/>
            <w:webHidden/>
          </w:rPr>
        </w:r>
        <w:r w:rsidR="00074E63">
          <w:rPr>
            <w:noProof/>
            <w:webHidden/>
          </w:rPr>
          <w:fldChar w:fldCharType="separate"/>
        </w:r>
        <w:r w:rsidR="00D9111F">
          <w:rPr>
            <w:noProof/>
            <w:webHidden/>
          </w:rPr>
          <w:t>55</w:t>
        </w:r>
        <w:r w:rsidR="00074E63">
          <w:rPr>
            <w:noProof/>
            <w:webHidden/>
          </w:rPr>
          <w:fldChar w:fldCharType="end"/>
        </w:r>
      </w:hyperlink>
    </w:p>
    <w:p w14:paraId="44257CDB" w14:textId="77777777" w:rsidR="00074E63" w:rsidRDefault="00DC4457">
      <w:pPr>
        <w:pStyle w:val="Verzeichnis2"/>
        <w:tabs>
          <w:tab w:val="left" w:pos="960"/>
          <w:tab w:val="right" w:leader="dot" w:pos="8493"/>
        </w:tabs>
        <w:rPr>
          <w:rFonts w:asciiTheme="minorHAnsi" w:eastAsiaTheme="minorEastAsia" w:hAnsiTheme="minorHAnsi" w:cstheme="minorBidi"/>
          <w:noProof/>
          <w:sz w:val="24"/>
          <w:szCs w:val="24"/>
        </w:rPr>
      </w:pPr>
      <w:hyperlink w:anchor="_Toc431395871" w:history="1">
        <w:r w:rsidR="00074E63" w:rsidRPr="00A708E3">
          <w:rPr>
            <w:rStyle w:val="Hyperlink"/>
            <w:rFonts w:eastAsiaTheme="majorEastAsia"/>
            <w:noProof/>
          </w:rPr>
          <w:t>2.6</w:t>
        </w:r>
        <w:r w:rsidR="00074E63">
          <w:rPr>
            <w:rFonts w:asciiTheme="minorHAnsi" w:eastAsiaTheme="minorEastAsia" w:hAnsiTheme="minorHAnsi" w:cstheme="minorBidi"/>
            <w:noProof/>
            <w:sz w:val="24"/>
            <w:szCs w:val="24"/>
          </w:rPr>
          <w:tab/>
        </w:r>
        <w:r w:rsidR="00074E63" w:rsidRPr="00A708E3">
          <w:rPr>
            <w:rStyle w:val="Hyperlink"/>
            <w:rFonts w:eastAsiaTheme="majorEastAsia"/>
            <w:noProof/>
          </w:rPr>
          <w:t>Überarbeitung des Prototyps</w:t>
        </w:r>
        <w:r w:rsidR="00074E63">
          <w:rPr>
            <w:noProof/>
            <w:webHidden/>
          </w:rPr>
          <w:tab/>
        </w:r>
        <w:r w:rsidR="00074E63">
          <w:rPr>
            <w:noProof/>
            <w:webHidden/>
          </w:rPr>
          <w:fldChar w:fldCharType="begin"/>
        </w:r>
        <w:r w:rsidR="00074E63">
          <w:rPr>
            <w:noProof/>
            <w:webHidden/>
          </w:rPr>
          <w:instrText xml:space="preserve"> PAGEREF _Toc431395871 \h </w:instrText>
        </w:r>
        <w:r w:rsidR="00074E63">
          <w:rPr>
            <w:noProof/>
            <w:webHidden/>
          </w:rPr>
        </w:r>
        <w:r w:rsidR="00074E63">
          <w:rPr>
            <w:noProof/>
            <w:webHidden/>
          </w:rPr>
          <w:fldChar w:fldCharType="separate"/>
        </w:r>
        <w:r w:rsidR="00D9111F">
          <w:rPr>
            <w:noProof/>
            <w:webHidden/>
          </w:rPr>
          <w:t>55</w:t>
        </w:r>
        <w:r w:rsidR="00074E63">
          <w:rPr>
            <w:noProof/>
            <w:webHidden/>
          </w:rPr>
          <w:fldChar w:fldCharType="end"/>
        </w:r>
      </w:hyperlink>
    </w:p>
    <w:p w14:paraId="6D33AC15" w14:textId="77777777" w:rsidR="00074E63" w:rsidRDefault="00DC4457">
      <w:pPr>
        <w:pStyle w:val="Verzeichnis1"/>
        <w:rPr>
          <w:rFonts w:asciiTheme="minorHAnsi" w:eastAsiaTheme="minorEastAsia" w:hAnsiTheme="minorHAnsi" w:cstheme="minorBidi"/>
          <w:noProof/>
          <w:szCs w:val="24"/>
        </w:rPr>
      </w:pPr>
      <w:hyperlink w:anchor="_Toc431395872" w:history="1">
        <w:r w:rsidR="00074E63" w:rsidRPr="00A708E3">
          <w:rPr>
            <w:rStyle w:val="Hyperlink"/>
            <w:rFonts w:eastAsiaTheme="majorEastAsia"/>
            <w:noProof/>
          </w:rPr>
          <w:t>3</w:t>
        </w:r>
        <w:r w:rsidR="00074E63">
          <w:rPr>
            <w:rFonts w:asciiTheme="minorHAnsi" w:eastAsiaTheme="minorEastAsia" w:hAnsiTheme="minorHAnsi" w:cstheme="minorBidi"/>
            <w:noProof/>
            <w:szCs w:val="24"/>
          </w:rPr>
          <w:tab/>
        </w:r>
        <w:r w:rsidR="00074E63" w:rsidRPr="00A708E3">
          <w:rPr>
            <w:rStyle w:val="Hyperlink"/>
            <w:rFonts w:eastAsiaTheme="majorEastAsia"/>
            <w:noProof/>
          </w:rPr>
          <w:t>Projektabschluss</w:t>
        </w:r>
        <w:r w:rsidR="00074E63">
          <w:rPr>
            <w:noProof/>
            <w:webHidden/>
          </w:rPr>
          <w:tab/>
        </w:r>
        <w:r w:rsidR="00074E63">
          <w:rPr>
            <w:noProof/>
            <w:webHidden/>
          </w:rPr>
          <w:fldChar w:fldCharType="begin"/>
        </w:r>
        <w:r w:rsidR="00074E63">
          <w:rPr>
            <w:noProof/>
            <w:webHidden/>
          </w:rPr>
          <w:instrText xml:space="preserve"> PAGEREF _Toc431395872 \h </w:instrText>
        </w:r>
        <w:r w:rsidR="00074E63">
          <w:rPr>
            <w:noProof/>
            <w:webHidden/>
          </w:rPr>
        </w:r>
        <w:r w:rsidR="00074E63">
          <w:rPr>
            <w:noProof/>
            <w:webHidden/>
          </w:rPr>
          <w:fldChar w:fldCharType="separate"/>
        </w:r>
        <w:r w:rsidR="00D9111F">
          <w:rPr>
            <w:noProof/>
            <w:webHidden/>
          </w:rPr>
          <w:t>56</w:t>
        </w:r>
        <w:r w:rsidR="00074E63">
          <w:rPr>
            <w:noProof/>
            <w:webHidden/>
          </w:rPr>
          <w:fldChar w:fldCharType="end"/>
        </w:r>
      </w:hyperlink>
    </w:p>
    <w:p w14:paraId="244F9C1D" w14:textId="77777777" w:rsidR="009A6082" w:rsidRDefault="00246EB0">
      <w:pPr>
        <w:spacing w:after="200" w:line="276" w:lineRule="auto"/>
        <w:jc w:val="left"/>
        <w:rPr>
          <w:b/>
          <w:sz w:val="28"/>
          <w:lang w:eastAsia="en-US"/>
        </w:rPr>
      </w:pPr>
      <w:r>
        <w:fldChar w:fldCharType="end"/>
      </w:r>
    </w:p>
    <w:p w14:paraId="1D24BF48" w14:textId="77777777" w:rsidR="00070B8E" w:rsidRDefault="00070B8E">
      <w:pPr>
        <w:spacing w:after="200" w:line="276" w:lineRule="auto"/>
        <w:jc w:val="left"/>
        <w:rPr>
          <w:b/>
          <w:sz w:val="28"/>
          <w:lang w:eastAsia="en-US"/>
        </w:rPr>
      </w:pPr>
      <w:r>
        <w:br w:type="page"/>
      </w:r>
    </w:p>
    <w:p w14:paraId="25CAF038" w14:textId="77777777" w:rsidR="00FA494F" w:rsidRDefault="008873E3" w:rsidP="00816876">
      <w:pPr>
        <w:pStyle w:val="Inhaltsverzeichnisberschrift"/>
      </w:pPr>
      <w:r>
        <w:lastRenderedPageBreak/>
        <w:t>Abbildungen</w:t>
      </w:r>
    </w:p>
    <w:p w14:paraId="1B88DDA0" w14:textId="77777777" w:rsidR="00074E63" w:rsidRPr="00074E63" w:rsidRDefault="00074E63" w:rsidP="00074E63"/>
    <w:p w14:paraId="52FDF760" w14:textId="77777777" w:rsidR="00074E63" w:rsidRDefault="00246EB0">
      <w:pPr>
        <w:pStyle w:val="Abbildungsverzeichnis"/>
        <w:tabs>
          <w:tab w:val="right" w:leader="dot" w:pos="8493"/>
        </w:tabs>
        <w:rPr>
          <w:rFonts w:asciiTheme="minorHAnsi" w:eastAsiaTheme="minorEastAsia" w:hAnsiTheme="minorHAnsi" w:cstheme="minorBidi"/>
          <w:noProof/>
          <w:sz w:val="24"/>
          <w:szCs w:val="24"/>
        </w:rPr>
      </w:pPr>
      <w:r>
        <w:fldChar w:fldCharType="begin"/>
      </w:r>
      <w:r w:rsidR="00FA494F">
        <w:instrText xml:space="preserve"> TOC \h \z \c "Abbildung" </w:instrText>
      </w:r>
      <w:r>
        <w:fldChar w:fldCharType="separate"/>
      </w:r>
      <w:hyperlink w:anchor="_Toc431395873" w:history="1">
        <w:r w:rsidR="00074E63" w:rsidRPr="00884B80">
          <w:rPr>
            <w:rStyle w:val="Hyperlink"/>
            <w:noProof/>
          </w:rPr>
          <w:t>Abbildung 1: Beispiel der Auswahl in der Menüstruktur (nur Begriffe der zweiten Menüebene werden berücksichtigt)</w:t>
        </w:r>
        <w:r w:rsidR="00074E63">
          <w:rPr>
            <w:noProof/>
            <w:webHidden/>
          </w:rPr>
          <w:tab/>
        </w:r>
        <w:r w:rsidR="00074E63">
          <w:rPr>
            <w:noProof/>
            <w:webHidden/>
          </w:rPr>
          <w:fldChar w:fldCharType="begin"/>
        </w:r>
        <w:r w:rsidR="00074E63">
          <w:rPr>
            <w:noProof/>
            <w:webHidden/>
          </w:rPr>
          <w:instrText xml:space="preserve"> PAGEREF _Toc431395873 \h </w:instrText>
        </w:r>
        <w:r w:rsidR="00074E63">
          <w:rPr>
            <w:noProof/>
            <w:webHidden/>
          </w:rPr>
        </w:r>
        <w:r w:rsidR="00074E63">
          <w:rPr>
            <w:noProof/>
            <w:webHidden/>
          </w:rPr>
          <w:fldChar w:fldCharType="separate"/>
        </w:r>
        <w:r w:rsidR="00D9111F">
          <w:rPr>
            <w:noProof/>
            <w:webHidden/>
          </w:rPr>
          <w:t>23</w:t>
        </w:r>
        <w:r w:rsidR="00074E63">
          <w:rPr>
            <w:noProof/>
            <w:webHidden/>
          </w:rPr>
          <w:fldChar w:fldCharType="end"/>
        </w:r>
      </w:hyperlink>
    </w:p>
    <w:p w14:paraId="74080C8B" w14:textId="77777777" w:rsidR="00074E63" w:rsidRDefault="00DC4457">
      <w:pPr>
        <w:pStyle w:val="Abbildungsverzeichnis"/>
        <w:tabs>
          <w:tab w:val="right" w:leader="dot" w:pos="8493"/>
        </w:tabs>
        <w:rPr>
          <w:rFonts w:asciiTheme="minorHAnsi" w:eastAsiaTheme="minorEastAsia" w:hAnsiTheme="minorHAnsi" w:cstheme="minorBidi"/>
          <w:noProof/>
          <w:sz w:val="24"/>
          <w:szCs w:val="24"/>
        </w:rPr>
      </w:pPr>
      <w:hyperlink w:anchor="_Toc431395874" w:history="1">
        <w:r w:rsidR="00074E63" w:rsidRPr="00884B80">
          <w:rPr>
            <w:rStyle w:val="Hyperlink"/>
            <w:noProof/>
          </w:rPr>
          <w:t>Abbildung 2: Imperia GUI (Ausschnitt)</w:t>
        </w:r>
        <w:r w:rsidR="00074E63">
          <w:rPr>
            <w:noProof/>
            <w:webHidden/>
          </w:rPr>
          <w:tab/>
        </w:r>
        <w:r w:rsidR="00074E63">
          <w:rPr>
            <w:noProof/>
            <w:webHidden/>
          </w:rPr>
          <w:fldChar w:fldCharType="begin"/>
        </w:r>
        <w:r w:rsidR="00074E63">
          <w:rPr>
            <w:noProof/>
            <w:webHidden/>
          </w:rPr>
          <w:instrText xml:space="preserve"> PAGEREF _Toc431395874 \h </w:instrText>
        </w:r>
        <w:r w:rsidR="00074E63">
          <w:rPr>
            <w:noProof/>
            <w:webHidden/>
          </w:rPr>
        </w:r>
        <w:r w:rsidR="00074E63">
          <w:rPr>
            <w:noProof/>
            <w:webHidden/>
          </w:rPr>
          <w:fldChar w:fldCharType="separate"/>
        </w:r>
        <w:r w:rsidR="00D9111F">
          <w:rPr>
            <w:noProof/>
            <w:webHidden/>
          </w:rPr>
          <w:t>26</w:t>
        </w:r>
        <w:r w:rsidR="00074E63">
          <w:rPr>
            <w:noProof/>
            <w:webHidden/>
          </w:rPr>
          <w:fldChar w:fldCharType="end"/>
        </w:r>
      </w:hyperlink>
    </w:p>
    <w:p w14:paraId="73D61532" w14:textId="77777777" w:rsidR="00074E63" w:rsidRDefault="00DC4457">
      <w:pPr>
        <w:pStyle w:val="Abbildungsverzeichnis"/>
        <w:tabs>
          <w:tab w:val="right" w:leader="dot" w:pos="8493"/>
        </w:tabs>
        <w:rPr>
          <w:rFonts w:asciiTheme="minorHAnsi" w:eastAsiaTheme="minorEastAsia" w:hAnsiTheme="minorHAnsi" w:cstheme="minorBidi"/>
          <w:noProof/>
          <w:sz w:val="24"/>
          <w:szCs w:val="24"/>
        </w:rPr>
      </w:pPr>
      <w:hyperlink w:anchor="_Toc431395875" w:history="1">
        <w:r w:rsidR="00074E63" w:rsidRPr="00884B80">
          <w:rPr>
            <w:rStyle w:val="Hyperlink"/>
            <w:noProof/>
          </w:rPr>
          <w:t>Abbildung 3: Aufbau des finalen Prototyps (Teil 1)</w:t>
        </w:r>
        <w:r w:rsidR="00074E63">
          <w:rPr>
            <w:noProof/>
            <w:webHidden/>
          </w:rPr>
          <w:tab/>
        </w:r>
        <w:r w:rsidR="00074E63">
          <w:rPr>
            <w:noProof/>
            <w:webHidden/>
          </w:rPr>
          <w:fldChar w:fldCharType="begin"/>
        </w:r>
        <w:r w:rsidR="00074E63">
          <w:rPr>
            <w:noProof/>
            <w:webHidden/>
          </w:rPr>
          <w:instrText xml:space="preserve"> PAGEREF _Toc431395875 \h </w:instrText>
        </w:r>
        <w:r w:rsidR="00074E63">
          <w:rPr>
            <w:noProof/>
            <w:webHidden/>
          </w:rPr>
        </w:r>
        <w:r w:rsidR="00074E63">
          <w:rPr>
            <w:noProof/>
            <w:webHidden/>
          </w:rPr>
          <w:fldChar w:fldCharType="separate"/>
        </w:r>
        <w:r w:rsidR="00D9111F">
          <w:rPr>
            <w:noProof/>
            <w:webHidden/>
          </w:rPr>
          <w:t>30</w:t>
        </w:r>
        <w:r w:rsidR="00074E63">
          <w:rPr>
            <w:noProof/>
            <w:webHidden/>
          </w:rPr>
          <w:fldChar w:fldCharType="end"/>
        </w:r>
      </w:hyperlink>
    </w:p>
    <w:p w14:paraId="76F82429" w14:textId="77777777" w:rsidR="00074E63" w:rsidRDefault="00DC4457">
      <w:pPr>
        <w:pStyle w:val="Abbildungsverzeichnis"/>
        <w:tabs>
          <w:tab w:val="right" w:leader="dot" w:pos="8493"/>
        </w:tabs>
        <w:rPr>
          <w:rFonts w:asciiTheme="minorHAnsi" w:eastAsiaTheme="minorEastAsia" w:hAnsiTheme="minorHAnsi" w:cstheme="minorBidi"/>
          <w:noProof/>
          <w:sz w:val="24"/>
          <w:szCs w:val="24"/>
        </w:rPr>
      </w:pPr>
      <w:hyperlink w:anchor="_Toc431395876" w:history="1">
        <w:r w:rsidR="00074E63" w:rsidRPr="00884B80">
          <w:rPr>
            <w:rStyle w:val="Hyperlink"/>
            <w:noProof/>
          </w:rPr>
          <w:t>Abbildung 4: Aufbau des finalen Prototyps (Teil 2)</w:t>
        </w:r>
        <w:r w:rsidR="00074E63">
          <w:rPr>
            <w:noProof/>
            <w:webHidden/>
          </w:rPr>
          <w:tab/>
        </w:r>
        <w:r w:rsidR="00074E63">
          <w:rPr>
            <w:noProof/>
            <w:webHidden/>
          </w:rPr>
          <w:fldChar w:fldCharType="begin"/>
        </w:r>
        <w:r w:rsidR="00074E63">
          <w:rPr>
            <w:noProof/>
            <w:webHidden/>
          </w:rPr>
          <w:instrText xml:space="preserve"> PAGEREF _Toc431395876 \h </w:instrText>
        </w:r>
        <w:r w:rsidR="00074E63">
          <w:rPr>
            <w:noProof/>
            <w:webHidden/>
          </w:rPr>
        </w:r>
        <w:r w:rsidR="00074E63">
          <w:rPr>
            <w:noProof/>
            <w:webHidden/>
          </w:rPr>
          <w:fldChar w:fldCharType="separate"/>
        </w:r>
        <w:r w:rsidR="00D9111F">
          <w:rPr>
            <w:noProof/>
            <w:webHidden/>
          </w:rPr>
          <w:t>31</w:t>
        </w:r>
        <w:r w:rsidR="00074E63">
          <w:rPr>
            <w:noProof/>
            <w:webHidden/>
          </w:rPr>
          <w:fldChar w:fldCharType="end"/>
        </w:r>
      </w:hyperlink>
    </w:p>
    <w:p w14:paraId="2890229F" w14:textId="77777777" w:rsidR="00074E63" w:rsidRDefault="00DC4457">
      <w:pPr>
        <w:pStyle w:val="Abbildungsverzeichnis"/>
        <w:tabs>
          <w:tab w:val="right" w:leader="dot" w:pos="8493"/>
        </w:tabs>
        <w:rPr>
          <w:rFonts w:asciiTheme="minorHAnsi" w:eastAsiaTheme="minorEastAsia" w:hAnsiTheme="minorHAnsi" w:cstheme="minorBidi"/>
          <w:noProof/>
          <w:sz w:val="24"/>
          <w:szCs w:val="24"/>
        </w:rPr>
      </w:pPr>
      <w:hyperlink w:anchor="_Toc431395877" w:history="1">
        <w:r w:rsidR="00074E63" w:rsidRPr="00884B80">
          <w:rPr>
            <w:rStyle w:val="Hyperlink"/>
            <w:noProof/>
          </w:rPr>
          <w:t>Abbildung 5: Prototyp Home</w:t>
        </w:r>
        <w:r w:rsidR="00074E63">
          <w:rPr>
            <w:noProof/>
            <w:webHidden/>
          </w:rPr>
          <w:tab/>
        </w:r>
        <w:r w:rsidR="00074E63">
          <w:rPr>
            <w:noProof/>
            <w:webHidden/>
          </w:rPr>
          <w:fldChar w:fldCharType="begin"/>
        </w:r>
        <w:r w:rsidR="00074E63">
          <w:rPr>
            <w:noProof/>
            <w:webHidden/>
          </w:rPr>
          <w:instrText xml:space="preserve"> PAGEREF _Toc431395877 \h </w:instrText>
        </w:r>
        <w:r w:rsidR="00074E63">
          <w:rPr>
            <w:noProof/>
            <w:webHidden/>
          </w:rPr>
        </w:r>
        <w:r w:rsidR="00074E63">
          <w:rPr>
            <w:noProof/>
            <w:webHidden/>
          </w:rPr>
          <w:fldChar w:fldCharType="separate"/>
        </w:r>
        <w:r w:rsidR="00D9111F">
          <w:rPr>
            <w:noProof/>
            <w:webHidden/>
          </w:rPr>
          <w:t>32</w:t>
        </w:r>
        <w:r w:rsidR="00074E63">
          <w:rPr>
            <w:noProof/>
            <w:webHidden/>
          </w:rPr>
          <w:fldChar w:fldCharType="end"/>
        </w:r>
      </w:hyperlink>
    </w:p>
    <w:p w14:paraId="3C8CECA1" w14:textId="77777777" w:rsidR="00074E63" w:rsidRDefault="00DC4457">
      <w:pPr>
        <w:pStyle w:val="Abbildungsverzeichnis"/>
        <w:tabs>
          <w:tab w:val="right" w:leader="dot" w:pos="8493"/>
        </w:tabs>
        <w:rPr>
          <w:rFonts w:asciiTheme="minorHAnsi" w:eastAsiaTheme="minorEastAsia" w:hAnsiTheme="minorHAnsi" w:cstheme="minorBidi"/>
          <w:noProof/>
          <w:sz w:val="24"/>
          <w:szCs w:val="24"/>
        </w:rPr>
      </w:pPr>
      <w:hyperlink w:anchor="_Toc431395878" w:history="1">
        <w:r w:rsidR="00074E63" w:rsidRPr="00884B80">
          <w:rPr>
            <w:rStyle w:val="Hyperlink"/>
            <w:noProof/>
          </w:rPr>
          <w:t>Abbildung 6: Prototyp Mein RZ-Account</w:t>
        </w:r>
        <w:r w:rsidR="00074E63">
          <w:rPr>
            <w:noProof/>
            <w:webHidden/>
          </w:rPr>
          <w:tab/>
        </w:r>
        <w:r w:rsidR="00074E63">
          <w:rPr>
            <w:noProof/>
            <w:webHidden/>
          </w:rPr>
          <w:fldChar w:fldCharType="begin"/>
        </w:r>
        <w:r w:rsidR="00074E63">
          <w:rPr>
            <w:noProof/>
            <w:webHidden/>
          </w:rPr>
          <w:instrText xml:space="preserve"> PAGEREF _Toc431395878 \h </w:instrText>
        </w:r>
        <w:r w:rsidR="00074E63">
          <w:rPr>
            <w:noProof/>
            <w:webHidden/>
          </w:rPr>
        </w:r>
        <w:r w:rsidR="00074E63">
          <w:rPr>
            <w:noProof/>
            <w:webHidden/>
          </w:rPr>
          <w:fldChar w:fldCharType="separate"/>
        </w:r>
        <w:r w:rsidR="00D9111F">
          <w:rPr>
            <w:noProof/>
            <w:webHidden/>
          </w:rPr>
          <w:t>33</w:t>
        </w:r>
        <w:r w:rsidR="00074E63">
          <w:rPr>
            <w:noProof/>
            <w:webHidden/>
          </w:rPr>
          <w:fldChar w:fldCharType="end"/>
        </w:r>
      </w:hyperlink>
    </w:p>
    <w:p w14:paraId="055E9F2E" w14:textId="77777777" w:rsidR="00074E63" w:rsidRDefault="00DC4457">
      <w:pPr>
        <w:pStyle w:val="Abbildungsverzeichnis"/>
        <w:tabs>
          <w:tab w:val="right" w:leader="dot" w:pos="8493"/>
        </w:tabs>
        <w:rPr>
          <w:rFonts w:asciiTheme="minorHAnsi" w:eastAsiaTheme="minorEastAsia" w:hAnsiTheme="minorHAnsi" w:cstheme="minorBidi"/>
          <w:noProof/>
          <w:sz w:val="24"/>
          <w:szCs w:val="24"/>
        </w:rPr>
      </w:pPr>
      <w:hyperlink w:anchor="_Toc431395879" w:history="1">
        <w:r w:rsidR="00074E63" w:rsidRPr="00884B80">
          <w:rPr>
            <w:rStyle w:val="Hyperlink"/>
            <w:noProof/>
          </w:rPr>
          <w:t>Abbildung 7: Prototyp E-Mail</w:t>
        </w:r>
        <w:r w:rsidR="00074E63">
          <w:rPr>
            <w:noProof/>
            <w:webHidden/>
          </w:rPr>
          <w:tab/>
        </w:r>
        <w:r w:rsidR="00074E63">
          <w:rPr>
            <w:noProof/>
            <w:webHidden/>
          </w:rPr>
          <w:fldChar w:fldCharType="begin"/>
        </w:r>
        <w:r w:rsidR="00074E63">
          <w:rPr>
            <w:noProof/>
            <w:webHidden/>
          </w:rPr>
          <w:instrText xml:space="preserve"> PAGEREF _Toc431395879 \h </w:instrText>
        </w:r>
        <w:r w:rsidR="00074E63">
          <w:rPr>
            <w:noProof/>
            <w:webHidden/>
          </w:rPr>
        </w:r>
        <w:r w:rsidR="00074E63">
          <w:rPr>
            <w:noProof/>
            <w:webHidden/>
          </w:rPr>
          <w:fldChar w:fldCharType="separate"/>
        </w:r>
        <w:r w:rsidR="00D9111F">
          <w:rPr>
            <w:noProof/>
            <w:webHidden/>
          </w:rPr>
          <w:t>34</w:t>
        </w:r>
        <w:r w:rsidR="00074E63">
          <w:rPr>
            <w:noProof/>
            <w:webHidden/>
          </w:rPr>
          <w:fldChar w:fldCharType="end"/>
        </w:r>
      </w:hyperlink>
    </w:p>
    <w:p w14:paraId="1A0D4E27" w14:textId="77777777" w:rsidR="00074E63" w:rsidRDefault="00DC4457">
      <w:pPr>
        <w:pStyle w:val="Abbildungsverzeichnis"/>
        <w:tabs>
          <w:tab w:val="right" w:leader="dot" w:pos="8493"/>
        </w:tabs>
        <w:rPr>
          <w:rFonts w:asciiTheme="minorHAnsi" w:eastAsiaTheme="minorEastAsia" w:hAnsiTheme="minorHAnsi" w:cstheme="minorBidi"/>
          <w:noProof/>
          <w:sz w:val="24"/>
          <w:szCs w:val="24"/>
        </w:rPr>
      </w:pPr>
      <w:hyperlink w:anchor="_Toc431395880" w:history="1">
        <w:r w:rsidR="00074E63" w:rsidRPr="00884B80">
          <w:rPr>
            <w:rStyle w:val="Hyperlink"/>
            <w:noProof/>
          </w:rPr>
          <w:t>Abbildung 8: Prototyp Software</w:t>
        </w:r>
        <w:r w:rsidR="00074E63">
          <w:rPr>
            <w:noProof/>
            <w:webHidden/>
          </w:rPr>
          <w:tab/>
        </w:r>
        <w:r w:rsidR="00074E63">
          <w:rPr>
            <w:noProof/>
            <w:webHidden/>
          </w:rPr>
          <w:fldChar w:fldCharType="begin"/>
        </w:r>
        <w:r w:rsidR="00074E63">
          <w:rPr>
            <w:noProof/>
            <w:webHidden/>
          </w:rPr>
          <w:instrText xml:space="preserve"> PAGEREF _Toc431395880 \h </w:instrText>
        </w:r>
        <w:r w:rsidR="00074E63">
          <w:rPr>
            <w:noProof/>
            <w:webHidden/>
          </w:rPr>
        </w:r>
        <w:r w:rsidR="00074E63">
          <w:rPr>
            <w:noProof/>
            <w:webHidden/>
          </w:rPr>
          <w:fldChar w:fldCharType="separate"/>
        </w:r>
        <w:r w:rsidR="00D9111F">
          <w:rPr>
            <w:noProof/>
            <w:webHidden/>
          </w:rPr>
          <w:t>35</w:t>
        </w:r>
        <w:r w:rsidR="00074E63">
          <w:rPr>
            <w:noProof/>
            <w:webHidden/>
          </w:rPr>
          <w:fldChar w:fldCharType="end"/>
        </w:r>
      </w:hyperlink>
    </w:p>
    <w:p w14:paraId="0B7BE89E" w14:textId="77777777" w:rsidR="00074E63" w:rsidRDefault="00DC4457">
      <w:pPr>
        <w:pStyle w:val="Abbildungsverzeichnis"/>
        <w:tabs>
          <w:tab w:val="right" w:leader="dot" w:pos="8493"/>
        </w:tabs>
        <w:rPr>
          <w:rFonts w:asciiTheme="minorHAnsi" w:eastAsiaTheme="minorEastAsia" w:hAnsiTheme="minorHAnsi" w:cstheme="minorBidi"/>
          <w:noProof/>
          <w:sz w:val="24"/>
          <w:szCs w:val="24"/>
        </w:rPr>
      </w:pPr>
      <w:hyperlink w:anchor="_Toc431395881" w:history="1">
        <w:r w:rsidR="00074E63" w:rsidRPr="00884B80">
          <w:rPr>
            <w:rStyle w:val="Hyperlink"/>
            <w:noProof/>
          </w:rPr>
          <w:t>Abbildung 9: Prototyp Hardware</w:t>
        </w:r>
        <w:r w:rsidR="00074E63">
          <w:rPr>
            <w:noProof/>
            <w:webHidden/>
          </w:rPr>
          <w:tab/>
        </w:r>
        <w:r w:rsidR="00074E63">
          <w:rPr>
            <w:noProof/>
            <w:webHidden/>
          </w:rPr>
          <w:fldChar w:fldCharType="begin"/>
        </w:r>
        <w:r w:rsidR="00074E63">
          <w:rPr>
            <w:noProof/>
            <w:webHidden/>
          </w:rPr>
          <w:instrText xml:space="preserve"> PAGEREF _Toc431395881 \h </w:instrText>
        </w:r>
        <w:r w:rsidR="00074E63">
          <w:rPr>
            <w:noProof/>
            <w:webHidden/>
          </w:rPr>
        </w:r>
        <w:r w:rsidR="00074E63">
          <w:rPr>
            <w:noProof/>
            <w:webHidden/>
          </w:rPr>
          <w:fldChar w:fldCharType="separate"/>
        </w:r>
        <w:r w:rsidR="00D9111F">
          <w:rPr>
            <w:noProof/>
            <w:webHidden/>
          </w:rPr>
          <w:t>36</w:t>
        </w:r>
        <w:r w:rsidR="00074E63">
          <w:rPr>
            <w:noProof/>
            <w:webHidden/>
          </w:rPr>
          <w:fldChar w:fldCharType="end"/>
        </w:r>
      </w:hyperlink>
    </w:p>
    <w:p w14:paraId="2B979C96" w14:textId="77777777" w:rsidR="00074E63" w:rsidRDefault="00DC4457">
      <w:pPr>
        <w:pStyle w:val="Abbildungsverzeichnis"/>
        <w:tabs>
          <w:tab w:val="right" w:leader="dot" w:pos="8493"/>
        </w:tabs>
        <w:rPr>
          <w:rFonts w:asciiTheme="minorHAnsi" w:eastAsiaTheme="minorEastAsia" w:hAnsiTheme="minorHAnsi" w:cstheme="minorBidi"/>
          <w:noProof/>
          <w:sz w:val="24"/>
          <w:szCs w:val="24"/>
        </w:rPr>
      </w:pPr>
      <w:hyperlink w:anchor="_Toc431395882" w:history="1">
        <w:r w:rsidR="00074E63" w:rsidRPr="00884B80">
          <w:rPr>
            <w:rStyle w:val="Hyperlink"/>
            <w:noProof/>
          </w:rPr>
          <w:t>Abbildung 10: Prototyp Dienste</w:t>
        </w:r>
        <w:r w:rsidR="00074E63">
          <w:rPr>
            <w:noProof/>
            <w:webHidden/>
          </w:rPr>
          <w:tab/>
        </w:r>
        <w:r w:rsidR="00074E63">
          <w:rPr>
            <w:noProof/>
            <w:webHidden/>
          </w:rPr>
          <w:fldChar w:fldCharType="begin"/>
        </w:r>
        <w:r w:rsidR="00074E63">
          <w:rPr>
            <w:noProof/>
            <w:webHidden/>
          </w:rPr>
          <w:instrText xml:space="preserve"> PAGEREF _Toc431395882 \h </w:instrText>
        </w:r>
        <w:r w:rsidR="00074E63">
          <w:rPr>
            <w:noProof/>
            <w:webHidden/>
          </w:rPr>
        </w:r>
        <w:r w:rsidR="00074E63">
          <w:rPr>
            <w:noProof/>
            <w:webHidden/>
          </w:rPr>
          <w:fldChar w:fldCharType="separate"/>
        </w:r>
        <w:r w:rsidR="00D9111F">
          <w:rPr>
            <w:noProof/>
            <w:webHidden/>
          </w:rPr>
          <w:t>37</w:t>
        </w:r>
        <w:r w:rsidR="00074E63">
          <w:rPr>
            <w:noProof/>
            <w:webHidden/>
          </w:rPr>
          <w:fldChar w:fldCharType="end"/>
        </w:r>
      </w:hyperlink>
    </w:p>
    <w:p w14:paraId="725F0041" w14:textId="77777777" w:rsidR="00074E63" w:rsidRDefault="00DC4457">
      <w:pPr>
        <w:pStyle w:val="Abbildungsverzeichnis"/>
        <w:tabs>
          <w:tab w:val="right" w:leader="dot" w:pos="8493"/>
        </w:tabs>
        <w:rPr>
          <w:rFonts w:asciiTheme="minorHAnsi" w:eastAsiaTheme="minorEastAsia" w:hAnsiTheme="minorHAnsi" w:cstheme="minorBidi"/>
          <w:noProof/>
          <w:sz w:val="24"/>
          <w:szCs w:val="24"/>
        </w:rPr>
      </w:pPr>
      <w:hyperlink w:anchor="_Toc431395883" w:history="1">
        <w:r w:rsidR="00074E63" w:rsidRPr="00884B80">
          <w:rPr>
            <w:rStyle w:val="Hyperlink"/>
            <w:noProof/>
          </w:rPr>
          <w:t>Abbildung 11: Prototyp Drucken &amp; Fax</w:t>
        </w:r>
        <w:r w:rsidR="00074E63">
          <w:rPr>
            <w:noProof/>
            <w:webHidden/>
          </w:rPr>
          <w:tab/>
        </w:r>
        <w:r w:rsidR="00074E63">
          <w:rPr>
            <w:noProof/>
            <w:webHidden/>
          </w:rPr>
          <w:fldChar w:fldCharType="begin"/>
        </w:r>
        <w:r w:rsidR="00074E63">
          <w:rPr>
            <w:noProof/>
            <w:webHidden/>
          </w:rPr>
          <w:instrText xml:space="preserve"> PAGEREF _Toc431395883 \h </w:instrText>
        </w:r>
        <w:r w:rsidR="00074E63">
          <w:rPr>
            <w:noProof/>
            <w:webHidden/>
          </w:rPr>
        </w:r>
        <w:r w:rsidR="00074E63">
          <w:rPr>
            <w:noProof/>
            <w:webHidden/>
          </w:rPr>
          <w:fldChar w:fldCharType="separate"/>
        </w:r>
        <w:r w:rsidR="00D9111F">
          <w:rPr>
            <w:noProof/>
            <w:webHidden/>
          </w:rPr>
          <w:t>38</w:t>
        </w:r>
        <w:r w:rsidR="00074E63">
          <w:rPr>
            <w:noProof/>
            <w:webHidden/>
          </w:rPr>
          <w:fldChar w:fldCharType="end"/>
        </w:r>
      </w:hyperlink>
    </w:p>
    <w:p w14:paraId="4199AEAE" w14:textId="77777777" w:rsidR="00074E63" w:rsidRDefault="00DC4457">
      <w:pPr>
        <w:pStyle w:val="Abbildungsverzeichnis"/>
        <w:tabs>
          <w:tab w:val="right" w:leader="dot" w:pos="8493"/>
        </w:tabs>
        <w:rPr>
          <w:rFonts w:asciiTheme="minorHAnsi" w:eastAsiaTheme="minorEastAsia" w:hAnsiTheme="minorHAnsi" w:cstheme="minorBidi"/>
          <w:noProof/>
          <w:sz w:val="24"/>
          <w:szCs w:val="24"/>
        </w:rPr>
      </w:pPr>
      <w:hyperlink w:anchor="_Toc431395884" w:history="1">
        <w:r w:rsidR="00074E63" w:rsidRPr="00884B80">
          <w:rPr>
            <w:rStyle w:val="Hyperlink"/>
            <w:noProof/>
          </w:rPr>
          <w:t>Abbildung 12: Prototyp WLAN &amp; Internetzugang</w:t>
        </w:r>
        <w:r w:rsidR="00074E63">
          <w:rPr>
            <w:noProof/>
            <w:webHidden/>
          </w:rPr>
          <w:tab/>
        </w:r>
        <w:r w:rsidR="00074E63">
          <w:rPr>
            <w:noProof/>
            <w:webHidden/>
          </w:rPr>
          <w:fldChar w:fldCharType="begin"/>
        </w:r>
        <w:r w:rsidR="00074E63">
          <w:rPr>
            <w:noProof/>
            <w:webHidden/>
          </w:rPr>
          <w:instrText xml:space="preserve"> PAGEREF _Toc431395884 \h </w:instrText>
        </w:r>
        <w:r w:rsidR="00074E63">
          <w:rPr>
            <w:noProof/>
            <w:webHidden/>
          </w:rPr>
        </w:r>
        <w:r w:rsidR="00074E63">
          <w:rPr>
            <w:noProof/>
            <w:webHidden/>
          </w:rPr>
          <w:fldChar w:fldCharType="separate"/>
        </w:r>
        <w:r w:rsidR="00D9111F">
          <w:rPr>
            <w:noProof/>
            <w:webHidden/>
          </w:rPr>
          <w:t>39</w:t>
        </w:r>
        <w:r w:rsidR="00074E63">
          <w:rPr>
            <w:noProof/>
            <w:webHidden/>
          </w:rPr>
          <w:fldChar w:fldCharType="end"/>
        </w:r>
      </w:hyperlink>
    </w:p>
    <w:p w14:paraId="3FCF26CC" w14:textId="77777777" w:rsidR="00074E63" w:rsidRDefault="00DC4457">
      <w:pPr>
        <w:pStyle w:val="Abbildungsverzeichnis"/>
        <w:tabs>
          <w:tab w:val="right" w:leader="dot" w:pos="8493"/>
        </w:tabs>
        <w:rPr>
          <w:rFonts w:asciiTheme="minorHAnsi" w:eastAsiaTheme="minorEastAsia" w:hAnsiTheme="minorHAnsi" w:cstheme="minorBidi"/>
          <w:noProof/>
          <w:sz w:val="24"/>
          <w:szCs w:val="24"/>
        </w:rPr>
      </w:pPr>
      <w:hyperlink w:anchor="_Toc431395885" w:history="1">
        <w:r w:rsidR="00074E63" w:rsidRPr="00884B80">
          <w:rPr>
            <w:rStyle w:val="Hyperlink"/>
            <w:noProof/>
          </w:rPr>
          <w:t>Abbildung 13: Prototyp CIP-Pools</w:t>
        </w:r>
        <w:r w:rsidR="00074E63">
          <w:rPr>
            <w:noProof/>
            <w:webHidden/>
          </w:rPr>
          <w:tab/>
        </w:r>
        <w:r w:rsidR="00074E63">
          <w:rPr>
            <w:noProof/>
            <w:webHidden/>
          </w:rPr>
          <w:fldChar w:fldCharType="begin"/>
        </w:r>
        <w:r w:rsidR="00074E63">
          <w:rPr>
            <w:noProof/>
            <w:webHidden/>
          </w:rPr>
          <w:instrText xml:space="preserve"> PAGEREF _Toc431395885 \h </w:instrText>
        </w:r>
        <w:r w:rsidR="00074E63">
          <w:rPr>
            <w:noProof/>
            <w:webHidden/>
          </w:rPr>
        </w:r>
        <w:r w:rsidR="00074E63">
          <w:rPr>
            <w:noProof/>
            <w:webHidden/>
          </w:rPr>
          <w:fldChar w:fldCharType="separate"/>
        </w:r>
        <w:r w:rsidR="00D9111F">
          <w:rPr>
            <w:noProof/>
            <w:webHidden/>
          </w:rPr>
          <w:t>40</w:t>
        </w:r>
        <w:r w:rsidR="00074E63">
          <w:rPr>
            <w:noProof/>
            <w:webHidden/>
          </w:rPr>
          <w:fldChar w:fldCharType="end"/>
        </w:r>
      </w:hyperlink>
    </w:p>
    <w:p w14:paraId="091034EF" w14:textId="77777777" w:rsidR="00074E63" w:rsidRDefault="00DC4457">
      <w:pPr>
        <w:pStyle w:val="Abbildungsverzeichnis"/>
        <w:tabs>
          <w:tab w:val="right" w:leader="dot" w:pos="8493"/>
        </w:tabs>
        <w:rPr>
          <w:rFonts w:asciiTheme="minorHAnsi" w:eastAsiaTheme="minorEastAsia" w:hAnsiTheme="minorHAnsi" w:cstheme="minorBidi"/>
          <w:noProof/>
          <w:sz w:val="24"/>
          <w:szCs w:val="24"/>
        </w:rPr>
      </w:pPr>
      <w:hyperlink w:anchor="_Toc431395886" w:history="1">
        <w:r w:rsidR="00074E63" w:rsidRPr="00884B80">
          <w:rPr>
            <w:rStyle w:val="Hyperlink"/>
            <w:noProof/>
          </w:rPr>
          <w:t>Abbildung 14: Prototyp Lehre &amp; Fortbildung</w:t>
        </w:r>
        <w:r w:rsidR="00074E63">
          <w:rPr>
            <w:noProof/>
            <w:webHidden/>
          </w:rPr>
          <w:tab/>
        </w:r>
        <w:r w:rsidR="00074E63">
          <w:rPr>
            <w:noProof/>
            <w:webHidden/>
          </w:rPr>
          <w:fldChar w:fldCharType="begin"/>
        </w:r>
        <w:r w:rsidR="00074E63">
          <w:rPr>
            <w:noProof/>
            <w:webHidden/>
          </w:rPr>
          <w:instrText xml:space="preserve"> PAGEREF _Toc431395886 \h </w:instrText>
        </w:r>
        <w:r w:rsidR="00074E63">
          <w:rPr>
            <w:noProof/>
            <w:webHidden/>
          </w:rPr>
        </w:r>
        <w:r w:rsidR="00074E63">
          <w:rPr>
            <w:noProof/>
            <w:webHidden/>
          </w:rPr>
          <w:fldChar w:fldCharType="separate"/>
        </w:r>
        <w:r w:rsidR="00D9111F">
          <w:rPr>
            <w:noProof/>
            <w:webHidden/>
          </w:rPr>
          <w:t>41</w:t>
        </w:r>
        <w:r w:rsidR="00074E63">
          <w:rPr>
            <w:noProof/>
            <w:webHidden/>
          </w:rPr>
          <w:fldChar w:fldCharType="end"/>
        </w:r>
      </w:hyperlink>
    </w:p>
    <w:p w14:paraId="4DCB599D" w14:textId="77777777" w:rsidR="00074E63" w:rsidRDefault="00DC4457">
      <w:pPr>
        <w:pStyle w:val="Abbildungsverzeichnis"/>
        <w:tabs>
          <w:tab w:val="right" w:leader="dot" w:pos="8493"/>
        </w:tabs>
        <w:rPr>
          <w:rFonts w:asciiTheme="minorHAnsi" w:eastAsiaTheme="minorEastAsia" w:hAnsiTheme="minorHAnsi" w:cstheme="minorBidi"/>
          <w:noProof/>
          <w:sz w:val="24"/>
          <w:szCs w:val="24"/>
        </w:rPr>
      </w:pPr>
      <w:hyperlink w:anchor="_Toc431395887" w:history="1">
        <w:r w:rsidR="00074E63" w:rsidRPr="00884B80">
          <w:rPr>
            <w:rStyle w:val="Hyperlink"/>
            <w:noProof/>
          </w:rPr>
          <w:t>Abbildung 15: Prototyp Verwaltung</w:t>
        </w:r>
        <w:r w:rsidR="00074E63">
          <w:rPr>
            <w:noProof/>
            <w:webHidden/>
          </w:rPr>
          <w:tab/>
        </w:r>
        <w:r w:rsidR="00074E63">
          <w:rPr>
            <w:noProof/>
            <w:webHidden/>
          </w:rPr>
          <w:fldChar w:fldCharType="begin"/>
        </w:r>
        <w:r w:rsidR="00074E63">
          <w:rPr>
            <w:noProof/>
            <w:webHidden/>
          </w:rPr>
          <w:instrText xml:space="preserve"> PAGEREF _Toc431395887 \h </w:instrText>
        </w:r>
        <w:r w:rsidR="00074E63">
          <w:rPr>
            <w:noProof/>
            <w:webHidden/>
          </w:rPr>
        </w:r>
        <w:r w:rsidR="00074E63">
          <w:rPr>
            <w:noProof/>
            <w:webHidden/>
          </w:rPr>
          <w:fldChar w:fldCharType="separate"/>
        </w:r>
        <w:r w:rsidR="00D9111F">
          <w:rPr>
            <w:noProof/>
            <w:webHidden/>
          </w:rPr>
          <w:t>42</w:t>
        </w:r>
        <w:r w:rsidR="00074E63">
          <w:rPr>
            <w:noProof/>
            <w:webHidden/>
          </w:rPr>
          <w:fldChar w:fldCharType="end"/>
        </w:r>
      </w:hyperlink>
    </w:p>
    <w:p w14:paraId="0D39BCFF" w14:textId="77777777" w:rsidR="00074E63" w:rsidRDefault="00DC4457">
      <w:pPr>
        <w:pStyle w:val="Abbildungsverzeichnis"/>
        <w:tabs>
          <w:tab w:val="right" w:leader="dot" w:pos="8493"/>
        </w:tabs>
        <w:rPr>
          <w:rFonts w:asciiTheme="minorHAnsi" w:eastAsiaTheme="minorEastAsia" w:hAnsiTheme="minorHAnsi" w:cstheme="minorBidi"/>
          <w:noProof/>
          <w:sz w:val="24"/>
          <w:szCs w:val="24"/>
        </w:rPr>
      </w:pPr>
      <w:hyperlink w:anchor="_Toc431395888" w:history="1">
        <w:r w:rsidR="00074E63" w:rsidRPr="00884B80">
          <w:rPr>
            <w:rStyle w:val="Hyperlink"/>
            <w:noProof/>
          </w:rPr>
          <w:t>Abbildung 16: Prototyp Über Uns</w:t>
        </w:r>
        <w:r w:rsidR="00074E63">
          <w:rPr>
            <w:noProof/>
            <w:webHidden/>
          </w:rPr>
          <w:tab/>
        </w:r>
        <w:r w:rsidR="00074E63">
          <w:rPr>
            <w:noProof/>
            <w:webHidden/>
          </w:rPr>
          <w:fldChar w:fldCharType="begin"/>
        </w:r>
        <w:r w:rsidR="00074E63">
          <w:rPr>
            <w:noProof/>
            <w:webHidden/>
          </w:rPr>
          <w:instrText xml:space="preserve"> PAGEREF _Toc431395888 \h </w:instrText>
        </w:r>
        <w:r w:rsidR="00074E63">
          <w:rPr>
            <w:noProof/>
            <w:webHidden/>
          </w:rPr>
        </w:r>
        <w:r w:rsidR="00074E63">
          <w:rPr>
            <w:noProof/>
            <w:webHidden/>
          </w:rPr>
          <w:fldChar w:fldCharType="separate"/>
        </w:r>
        <w:r w:rsidR="00D9111F">
          <w:rPr>
            <w:noProof/>
            <w:webHidden/>
          </w:rPr>
          <w:t>43</w:t>
        </w:r>
        <w:r w:rsidR="00074E63">
          <w:rPr>
            <w:noProof/>
            <w:webHidden/>
          </w:rPr>
          <w:fldChar w:fldCharType="end"/>
        </w:r>
      </w:hyperlink>
    </w:p>
    <w:p w14:paraId="7B1437C2" w14:textId="77777777" w:rsidR="00074E63" w:rsidRDefault="00DC4457">
      <w:pPr>
        <w:pStyle w:val="Abbildungsverzeichnis"/>
        <w:tabs>
          <w:tab w:val="right" w:leader="dot" w:pos="8493"/>
        </w:tabs>
        <w:rPr>
          <w:rFonts w:asciiTheme="minorHAnsi" w:eastAsiaTheme="minorEastAsia" w:hAnsiTheme="minorHAnsi" w:cstheme="minorBidi"/>
          <w:noProof/>
          <w:sz w:val="24"/>
          <w:szCs w:val="24"/>
        </w:rPr>
      </w:pPr>
      <w:hyperlink w:anchor="_Toc431395889" w:history="1">
        <w:r w:rsidR="00074E63" w:rsidRPr="00884B80">
          <w:rPr>
            <w:rStyle w:val="Hyperlink"/>
            <w:noProof/>
          </w:rPr>
          <w:t>Abbildung 17: Prototyp FAQ</w:t>
        </w:r>
        <w:r w:rsidR="00074E63">
          <w:rPr>
            <w:noProof/>
            <w:webHidden/>
          </w:rPr>
          <w:tab/>
        </w:r>
        <w:r w:rsidR="00074E63">
          <w:rPr>
            <w:noProof/>
            <w:webHidden/>
          </w:rPr>
          <w:fldChar w:fldCharType="begin"/>
        </w:r>
        <w:r w:rsidR="00074E63">
          <w:rPr>
            <w:noProof/>
            <w:webHidden/>
          </w:rPr>
          <w:instrText xml:space="preserve"> PAGEREF _Toc431395889 \h </w:instrText>
        </w:r>
        <w:r w:rsidR="00074E63">
          <w:rPr>
            <w:noProof/>
            <w:webHidden/>
          </w:rPr>
        </w:r>
        <w:r w:rsidR="00074E63">
          <w:rPr>
            <w:noProof/>
            <w:webHidden/>
          </w:rPr>
          <w:fldChar w:fldCharType="separate"/>
        </w:r>
        <w:r w:rsidR="00D9111F">
          <w:rPr>
            <w:noProof/>
            <w:webHidden/>
          </w:rPr>
          <w:t>44</w:t>
        </w:r>
        <w:r w:rsidR="00074E63">
          <w:rPr>
            <w:noProof/>
            <w:webHidden/>
          </w:rPr>
          <w:fldChar w:fldCharType="end"/>
        </w:r>
      </w:hyperlink>
    </w:p>
    <w:p w14:paraId="51AC055C" w14:textId="77777777" w:rsidR="00074E63" w:rsidRDefault="00DC4457">
      <w:pPr>
        <w:pStyle w:val="Abbildungsverzeichnis"/>
        <w:tabs>
          <w:tab w:val="right" w:leader="dot" w:pos="8493"/>
        </w:tabs>
        <w:rPr>
          <w:rFonts w:asciiTheme="minorHAnsi" w:eastAsiaTheme="minorEastAsia" w:hAnsiTheme="minorHAnsi" w:cstheme="minorBidi"/>
          <w:noProof/>
          <w:sz w:val="24"/>
          <w:szCs w:val="24"/>
        </w:rPr>
      </w:pPr>
      <w:hyperlink w:anchor="_Toc431395890" w:history="1">
        <w:r w:rsidR="00074E63" w:rsidRPr="00884B80">
          <w:rPr>
            <w:rStyle w:val="Hyperlink"/>
            <w:noProof/>
          </w:rPr>
          <w:t>Abbildung 18: SUS Score Probanden ursprüngliche Webseite</w:t>
        </w:r>
        <w:r w:rsidR="00074E63">
          <w:rPr>
            <w:noProof/>
            <w:webHidden/>
          </w:rPr>
          <w:tab/>
        </w:r>
        <w:r w:rsidR="00074E63">
          <w:rPr>
            <w:noProof/>
            <w:webHidden/>
          </w:rPr>
          <w:fldChar w:fldCharType="begin"/>
        </w:r>
        <w:r w:rsidR="00074E63">
          <w:rPr>
            <w:noProof/>
            <w:webHidden/>
          </w:rPr>
          <w:instrText xml:space="preserve"> PAGEREF _Toc431395890 \h </w:instrText>
        </w:r>
        <w:r w:rsidR="00074E63">
          <w:rPr>
            <w:noProof/>
            <w:webHidden/>
          </w:rPr>
        </w:r>
        <w:r w:rsidR="00074E63">
          <w:rPr>
            <w:noProof/>
            <w:webHidden/>
          </w:rPr>
          <w:fldChar w:fldCharType="separate"/>
        </w:r>
        <w:r w:rsidR="00D9111F">
          <w:rPr>
            <w:noProof/>
            <w:webHidden/>
          </w:rPr>
          <w:t>52</w:t>
        </w:r>
        <w:r w:rsidR="00074E63">
          <w:rPr>
            <w:noProof/>
            <w:webHidden/>
          </w:rPr>
          <w:fldChar w:fldCharType="end"/>
        </w:r>
      </w:hyperlink>
    </w:p>
    <w:p w14:paraId="4F568C3D" w14:textId="77777777" w:rsidR="00074E63" w:rsidRDefault="00DC4457">
      <w:pPr>
        <w:pStyle w:val="Abbildungsverzeichnis"/>
        <w:tabs>
          <w:tab w:val="right" w:leader="dot" w:pos="8493"/>
        </w:tabs>
        <w:rPr>
          <w:rFonts w:asciiTheme="minorHAnsi" w:eastAsiaTheme="minorEastAsia" w:hAnsiTheme="minorHAnsi" w:cstheme="minorBidi"/>
          <w:noProof/>
          <w:sz w:val="24"/>
          <w:szCs w:val="24"/>
        </w:rPr>
      </w:pPr>
      <w:hyperlink w:anchor="_Toc431395891" w:history="1">
        <w:r w:rsidR="00074E63" w:rsidRPr="00884B80">
          <w:rPr>
            <w:rStyle w:val="Hyperlink"/>
            <w:noProof/>
          </w:rPr>
          <w:t>Abbildung 19: SUS Score Probanden überarbeitet Webseite</w:t>
        </w:r>
        <w:r w:rsidR="00074E63">
          <w:rPr>
            <w:noProof/>
            <w:webHidden/>
          </w:rPr>
          <w:tab/>
        </w:r>
        <w:r w:rsidR="00074E63">
          <w:rPr>
            <w:noProof/>
            <w:webHidden/>
          </w:rPr>
          <w:fldChar w:fldCharType="begin"/>
        </w:r>
        <w:r w:rsidR="00074E63">
          <w:rPr>
            <w:noProof/>
            <w:webHidden/>
          </w:rPr>
          <w:instrText xml:space="preserve"> PAGEREF _Toc431395891 \h </w:instrText>
        </w:r>
        <w:r w:rsidR="00074E63">
          <w:rPr>
            <w:noProof/>
            <w:webHidden/>
          </w:rPr>
        </w:r>
        <w:r w:rsidR="00074E63">
          <w:rPr>
            <w:noProof/>
            <w:webHidden/>
          </w:rPr>
          <w:fldChar w:fldCharType="separate"/>
        </w:r>
        <w:r w:rsidR="00D9111F">
          <w:rPr>
            <w:noProof/>
            <w:webHidden/>
          </w:rPr>
          <w:t>52</w:t>
        </w:r>
        <w:r w:rsidR="00074E63">
          <w:rPr>
            <w:noProof/>
            <w:webHidden/>
          </w:rPr>
          <w:fldChar w:fldCharType="end"/>
        </w:r>
      </w:hyperlink>
    </w:p>
    <w:p w14:paraId="464ED6A1" w14:textId="77777777" w:rsidR="00074E63" w:rsidRDefault="00DC4457">
      <w:pPr>
        <w:pStyle w:val="Abbildungsverzeichnis"/>
        <w:tabs>
          <w:tab w:val="right" w:leader="dot" w:pos="8493"/>
        </w:tabs>
        <w:rPr>
          <w:rFonts w:asciiTheme="minorHAnsi" w:eastAsiaTheme="minorEastAsia" w:hAnsiTheme="minorHAnsi" w:cstheme="minorBidi"/>
          <w:noProof/>
          <w:sz w:val="24"/>
          <w:szCs w:val="24"/>
        </w:rPr>
      </w:pPr>
      <w:hyperlink w:anchor="_Toc431395892" w:history="1">
        <w:r w:rsidR="00074E63" w:rsidRPr="00884B80">
          <w:rPr>
            <w:rStyle w:val="Hyperlink"/>
            <w:noProof/>
          </w:rPr>
          <w:t>Abbildung 20: Wortpaare aus dem AttrakDiff (A entspricht ursprünglicher Webseite, B entspricht Prototyp)</w:t>
        </w:r>
        <w:r w:rsidR="00074E63">
          <w:rPr>
            <w:noProof/>
            <w:webHidden/>
          </w:rPr>
          <w:tab/>
        </w:r>
        <w:r w:rsidR="00074E63">
          <w:rPr>
            <w:noProof/>
            <w:webHidden/>
          </w:rPr>
          <w:fldChar w:fldCharType="begin"/>
        </w:r>
        <w:r w:rsidR="00074E63">
          <w:rPr>
            <w:noProof/>
            <w:webHidden/>
          </w:rPr>
          <w:instrText xml:space="preserve"> PAGEREF _Toc431395892 \h </w:instrText>
        </w:r>
        <w:r w:rsidR="00074E63">
          <w:rPr>
            <w:noProof/>
            <w:webHidden/>
          </w:rPr>
        </w:r>
        <w:r w:rsidR="00074E63">
          <w:rPr>
            <w:noProof/>
            <w:webHidden/>
          </w:rPr>
          <w:fldChar w:fldCharType="separate"/>
        </w:r>
        <w:r w:rsidR="00D9111F">
          <w:rPr>
            <w:noProof/>
            <w:webHidden/>
          </w:rPr>
          <w:t>53</w:t>
        </w:r>
        <w:r w:rsidR="00074E63">
          <w:rPr>
            <w:noProof/>
            <w:webHidden/>
          </w:rPr>
          <w:fldChar w:fldCharType="end"/>
        </w:r>
      </w:hyperlink>
    </w:p>
    <w:p w14:paraId="598CA97E" w14:textId="77777777" w:rsidR="00074E63" w:rsidRDefault="00DC4457">
      <w:pPr>
        <w:pStyle w:val="Abbildungsverzeichnis"/>
        <w:tabs>
          <w:tab w:val="right" w:leader="dot" w:pos="8493"/>
        </w:tabs>
        <w:rPr>
          <w:rFonts w:asciiTheme="minorHAnsi" w:eastAsiaTheme="minorEastAsia" w:hAnsiTheme="minorHAnsi" w:cstheme="minorBidi"/>
          <w:noProof/>
          <w:sz w:val="24"/>
          <w:szCs w:val="24"/>
        </w:rPr>
      </w:pPr>
      <w:hyperlink w:anchor="_Toc431395893" w:history="1">
        <w:r w:rsidR="00074E63" w:rsidRPr="00884B80">
          <w:rPr>
            <w:rStyle w:val="Hyperlink"/>
            <w:noProof/>
          </w:rPr>
          <w:t>Abbildung 21: Vergleich AttrakDiff (A entspricht ursprünglicher Webseite, B entspricht Prototyp)</w:t>
        </w:r>
        <w:r w:rsidR="00074E63">
          <w:rPr>
            <w:noProof/>
            <w:webHidden/>
          </w:rPr>
          <w:tab/>
        </w:r>
        <w:r w:rsidR="00074E63">
          <w:rPr>
            <w:noProof/>
            <w:webHidden/>
          </w:rPr>
          <w:fldChar w:fldCharType="begin"/>
        </w:r>
        <w:r w:rsidR="00074E63">
          <w:rPr>
            <w:noProof/>
            <w:webHidden/>
          </w:rPr>
          <w:instrText xml:space="preserve"> PAGEREF _Toc431395893 \h </w:instrText>
        </w:r>
        <w:r w:rsidR="00074E63">
          <w:rPr>
            <w:noProof/>
            <w:webHidden/>
          </w:rPr>
        </w:r>
        <w:r w:rsidR="00074E63">
          <w:rPr>
            <w:noProof/>
            <w:webHidden/>
          </w:rPr>
          <w:fldChar w:fldCharType="separate"/>
        </w:r>
        <w:r w:rsidR="00D9111F">
          <w:rPr>
            <w:noProof/>
            <w:webHidden/>
          </w:rPr>
          <w:t>54</w:t>
        </w:r>
        <w:r w:rsidR="00074E63">
          <w:rPr>
            <w:noProof/>
            <w:webHidden/>
          </w:rPr>
          <w:fldChar w:fldCharType="end"/>
        </w:r>
      </w:hyperlink>
    </w:p>
    <w:p w14:paraId="044F19CC" w14:textId="77777777" w:rsidR="00074E63" w:rsidRDefault="00DC4457">
      <w:pPr>
        <w:pStyle w:val="Abbildungsverzeichnis"/>
        <w:tabs>
          <w:tab w:val="right" w:leader="dot" w:pos="8493"/>
        </w:tabs>
        <w:rPr>
          <w:rFonts w:asciiTheme="minorHAnsi" w:eastAsiaTheme="minorEastAsia" w:hAnsiTheme="minorHAnsi" w:cstheme="minorBidi"/>
          <w:noProof/>
          <w:sz w:val="24"/>
          <w:szCs w:val="24"/>
        </w:rPr>
      </w:pPr>
      <w:hyperlink w:anchor="_Toc431395894" w:history="1">
        <w:r w:rsidR="00074E63" w:rsidRPr="00884B80">
          <w:rPr>
            <w:rStyle w:val="Hyperlink"/>
            <w:noProof/>
          </w:rPr>
          <w:t>Abbildung 22: AttrakDiff Mittelwerte (A entspricht ursprünglicher Webseite, B entspricht Prototyp)</w:t>
        </w:r>
        <w:r w:rsidR="00074E63">
          <w:rPr>
            <w:noProof/>
            <w:webHidden/>
          </w:rPr>
          <w:tab/>
        </w:r>
        <w:r w:rsidR="00074E63">
          <w:rPr>
            <w:noProof/>
            <w:webHidden/>
          </w:rPr>
          <w:fldChar w:fldCharType="begin"/>
        </w:r>
        <w:r w:rsidR="00074E63">
          <w:rPr>
            <w:noProof/>
            <w:webHidden/>
          </w:rPr>
          <w:instrText xml:space="preserve"> PAGEREF _Toc431395894 \h </w:instrText>
        </w:r>
        <w:r w:rsidR="00074E63">
          <w:rPr>
            <w:noProof/>
            <w:webHidden/>
          </w:rPr>
        </w:r>
        <w:r w:rsidR="00074E63">
          <w:rPr>
            <w:noProof/>
            <w:webHidden/>
          </w:rPr>
          <w:fldChar w:fldCharType="separate"/>
        </w:r>
        <w:r w:rsidR="00D9111F">
          <w:rPr>
            <w:noProof/>
            <w:webHidden/>
          </w:rPr>
          <w:t>54</w:t>
        </w:r>
        <w:r w:rsidR="00074E63">
          <w:rPr>
            <w:noProof/>
            <w:webHidden/>
          </w:rPr>
          <w:fldChar w:fldCharType="end"/>
        </w:r>
      </w:hyperlink>
    </w:p>
    <w:p w14:paraId="756E5D9F" w14:textId="301DB248" w:rsidR="00A52A55" w:rsidRDefault="00246EB0" w:rsidP="000147EF">
      <w:pPr>
        <w:pStyle w:val="Literaturverzeichnis"/>
      </w:pPr>
      <w:r>
        <w:fldChar w:fldCharType="end"/>
      </w:r>
    </w:p>
    <w:p w14:paraId="552B9058" w14:textId="77777777" w:rsidR="00A52A55" w:rsidRPr="00A52A55" w:rsidRDefault="00A52A55" w:rsidP="00A52A55"/>
    <w:p w14:paraId="550314C6" w14:textId="77777777" w:rsidR="00405AB1" w:rsidRDefault="00405AB1" w:rsidP="00A52A55">
      <w:pPr>
        <w:pStyle w:val="Inhaltsverzeichnisberschrift"/>
      </w:pPr>
    </w:p>
    <w:p w14:paraId="7240D681" w14:textId="77777777" w:rsidR="00405AB1" w:rsidRDefault="00405AB1" w:rsidP="00A52A55">
      <w:pPr>
        <w:pStyle w:val="Inhaltsverzeichnisberschrift"/>
      </w:pPr>
    </w:p>
    <w:p w14:paraId="3C720641" w14:textId="77777777" w:rsidR="00405AB1" w:rsidRDefault="00405AB1" w:rsidP="00A52A55">
      <w:pPr>
        <w:pStyle w:val="Inhaltsverzeichnisberschrift"/>
      </w:pPr>
    </w:p>
    <w:p w14:paraId="7D66BAF5" w14:textId="77777777" w:rsidR="00405AB1" w:rsidRDefault="00405AB1" w:rsidP="00A52A55">
      <w:pPr>
        <w:pStyle w:val="Inhaltsverzeichnisberschrift"/>
      </w:pPr>
    </w:p>
    <w:p w14:paraId="691F56EA" w14:textId="77777777" w:rsidR="00405AB1" w:rsidRDefault="00405AB1" w:rsidP="00A52A55">
      <w:pPr>
        <w:pStyle w:val="Inhaltsverzeichnisberschrift"/>
      </w:pPr>
    </w:p>
    <w:p w14:paraId="5FC43AAC" w14:textId="77777777" w:rsidR="00405AB1" w:rsidRDefault="00405AB1" w:rsidP="00A52A55">
      <w:pPr>
        <w:pStyle w:val="Inhaltsverzeichnisberschrift"/>
      </w:pPr>
    </w:p>
    <w:p w14:paraId="060BBAB8" w14:textId="77777777" w:rsidR="00405AB1" w:rsidRDefault="00405AB1" w:rsidP="00A52A55">
      <w:pPr>
        <w:pStyle w:val="Inhaltsverzeichnisberschrift"/>
      </w:pPr>
    </w:p>
    <w:p w14:paraId="724B7DF2" w14:textId="506D0FB3" w:rsidR="00A52A55" w:rsidRDefault="00A52A55" w:rsidP="00A52A55">
      <w:pPr>
        <w:pStyle w:val="Inhaltsverzeichnisberschrift"/>
      </w:pPr>
      <w:r>
        <w:t>Tabellen</w:t>
      </w:r>
    </w:p>
    <w:p w14:paraId="6CAAF314" w14:textId="77777777" w:rsidR="00074E63" w:rsidRPr="00074E63" w:rsidRDefault="00074E63" w:rsidP="00074E63"/>
    <w:p w14:paraId="66040EAC" w14:textId="77777777" w:rsidR="00074E63" w:rsidRDefault="00A52A55">
      <w:pPr>
        <w:pStyle w:val="Abbildungsverzeichnis"/>
        <w:tabs>
          <w:tab w:val="right" w:leader="dot" w:pos="8493"/>
        </w:tabs>
        <w:rPr>
          <w:rFonts w:asciiTheme="minorHAnsi" w:eastAsiaTheme="minorEastAsia" w:hAnsiTheme="minorHAnsi" w:cstheme="minorBidi"/>
          <w:noProof/>
          <w:sz w:val="24"/>
          <w:szCs w:val="24"/>
        </w:rPr>
      </w:pPr>
      <w:r>
        <w:fldChar w:fldCharType="begin"/>
      </w:r>
      <w:r>
        <w:instrText xml:space="preserve"> TOC \h \z \c "Tabelle" </w:instrText>
      </w:r>
      <w:r>
        <w:fldChar w:fldCharType="separate"/>
      </w:r>
      <w:hyperlink w:anchor="_Toc431395895" w:history="1">
        <w:r w:rsidR="00074E63" w:rsidRPr="00793A00">
          <w:rPr>
            <w:rStyle w:val="Hyperlink"/>
            <w:noProof/>
          </w:rPr>
          <w:t>Tabelle 1: Fehler Probanden Original und Redesign</w:t>
        </w:r>
        <w:r w:rsidR="00074E63">
          <w:rPr>
            <w:noProof/>
            <w:webHidden/>
          </w:rPr>
          <w:tab/>
        </w:r>
        <w:r w:rsidR="00074E63">
          <w:rPr>
            <w:noProof/>
            <w:webHidden/>
          </w:rPr>
          <w:fldChar w:fldCharType="begin"/>
        </w:r>
        <w:r w:rsidR="00074E63">
          <w:rPr>
            <w:noProof/>
            <w:webHidden/>
          </w:rPr>
          <w:instrText xml:space="preserve"> PAGEREF _Toc431395895 \h </w:instrText>
        </w:r>
        <w:r w:rsidR="00074E63">
          <w:rPr>
            <w:noProof/>
            <w:webHidden/>
          </w:rPr>
        </w:r>
        <w:r w:rsidR="00074E63">
          <w:rPr>
            <w:noProof/>
            <w:webHidden/>
          </w:rPr>
          <w:fldChar w:fldCharType="separate"/>
        </w:r>
        <w:r w:rsidR="00D9111F">
          <w:rPr>
            <w:noProof/>
            <w:webHidden/>
          </w:rPr>
          <w:t>51</w:t>
        </w:r>
        <w:r w:rsidR="00074E63">
          <w:rPr>
            <w:noProof/>
            <w:webHidden/>
          </w:rPr>
          <w:fldChar w:fldCharType="end"/>
        </w:r>
      </w:hyperlink>
    </w:p>
    <w:p w14:paraId="5A0A2403" w14:textId="1B303342" w:rsidR="00A52A55" w:rsidRDefault="00A52A55" w:rsidP="00A52A55">
      <w:r>
        <w:fldChar w:fldCharType="end"/>
      </w:r>
    </w:p>
    <w:p w14:paraId="232B3010" w14:textId="2DEE8B31" w:rsidR="00A52A55" w:rsidRDefault="00A52A55" w:rsidP="00A52A55"/>
    <w:p w14:paraId="335EA148" w14:textId="77777777" w:rsidR="000147EF" w:rsidRPr="00A52A55" w:rsidRDefault="000147EF" w:rsidP="00A52A55">
      <w:pPr>
        <w:sectPr w:rsidR="000147EF" w:rsidRPr="00A52A55" w:rsidSect="000147EF">
          <w:pgSz w:w="11906" w:h="16838"/>
          <w:pgMar w:top="1418" w:right="1418" w:bottom="1134" w:left="1985" w:header="709" w:footer="709" w:gutter="0"/>
          <w:cols w:space="708"/>
          <w:docGrid w:linePitch="360"/>
        </w:sectPr>
      </w:pPr>
    </w:p>
    <w:p w14:paraId="260A8F54" w14:textId="77777777" w:rsidR="00732AF2" w:rsidRDefault="00417692" w:rsidP="00FC3A07">
      <w:pPr>
        <w:pStyle w:val="berschrift1"/>
      </w:pPr>
      <w:bookmarkStart w:id="0" w:name="_Toc431395811"/>
      <w:r>
        <w:lastRenderedPageBreak/>
        <w:t>Projektdefinition</w:t>
      </w:r>
      <w:bookmarkEnd w:id="0"/>
    </w:p>
    <w:p w14:paraId="0C153969" w14:textId="1A241B51" w:rsidR="005C7B82" w:rsidRPr="005C7B82" w:rsidRDefault="005C7B82" w:rsidP="005C7B82">
      <w:r w:rsidRPr="005C7B82">
        <w:t>Zur Einführung in diese Dokumentation werden im ersten Kapitel die Motivation für und die Ausgangssituation zu Beginn des Projekts erläutert. Daraus ergibt sich die darauffolgend beschriebene Aufgabenstellung.</w:t>
      </w:r>
    </w:p>
    <w:p w14:paraId="7E295903" w14:textId="77777777" w:rsidR="00417692" w:rsidRDefault="00417692" w:rsidP="00417692">
      <w:pPr>
        <w:pStyle w:val="berschrift2"/>
      </w:pPr>
      <w:bookmarkStart w:id="1" w:name="_Ref431282393"/>
      <w:bookmarkStart w:id="2" w:name="_Toc431395812"/>
      <w:r>
        <w:t>Motivation</w:t>
      </w:r>
      <w:bookmarkEnd w:id="1"/>
      <w:bookmarkEnd w:id="2"/>
    </w:p>
    <w:p w14:paraId="6AD3E3B6" w14:textId="6B7F0377" w:rsidR="00FC48A3" w:rsidRDefault="00FC48A3" w:rsidP="00FC48A3">
      <w:r>
        <w:t>Die Webseite der Universität Regensburg (www.uni-regensburg.de) ist untergliedert zum einen in die Fakultäts-, Instituts- und Lehrstuhlseiten und zum anderen in die Seiten diverser Einrichtungen, darunter auch die des Rechenzentrums (www.uni-regensburg.de/rechenzentrum</w:t>
      </w:r>
      <w:r w:rsidR="008317F4">
        <w:t>/</w:t>
      </w:r>
      <w:r>
        <w:t>).</w:t>
      </w:r>
    </w:p>
    <w:p w14:paraId="1E664C4C" w14:textId="16E824FC" w:rsidR="00FC48A3" w:rsidRDefault="00FC48A3" w:rsidP="00FC48A3">
      <w:r>
        <w:t>Die Webseite des Rechenzentrums dient als zentrale Anlaufstelle für alle Mitglieder der Universität bei Fragen, Problemen und Interesse an allen Aspekten der Informations- und Kommunikationstechnik. Ebenso werden Hinweise für externe Zulieferer auf der Seite angeboten. Dies stellt ein breites Spektrum an Zielgruppen und deren Informationsbedürfnissen dar, was dazu führt, dass viel Inhalt auf der Seite untergebracht ist. Deshalb ist es wichtig, dass alle Informationen auf der Seite sinnvoll und leicht auffindbar gegliedert und aufgearbeitet sind, um allen Nutzern einen kurzen und zufriedenstellenden Besuch zu garantieren.</w:t>
      </w:r>
    </w:p>
    <w:p w14:paraId="22319BEE" w14:textId="015731E4" w:rsidR="00FC48A3" w:rsidRDefault="00FC48A3" w:rsidP="00FC48A3">
      <w:r>
        <w:t>Da es für die Webseite keine zentrale Administrationsstelle</w:t>
      </w:r>
      <w:r w:rsidR="008317F4">
        <w:t xml:space="preserve"> gibt</w:t>
      </w:r>
      <w:r>
        <w:t xml:space="preserve">, sondern viele verschiedene Mitarbeiter des Rechenzentrums </w:t>
      </w:r>
      <w:r w:rsidR="008317F4">
        <w:t>unabhängig</w:t>
      </w:r>
      <w:r>
        <w:t xml:space="preserve"> voneinander Inhalt einspeisen, ist sie im Laufe der Zeit unkontrollierbar und ohne ein entscheidendes Kernkonzept gewachsen und Inhalte und Strukturen "auseinandergelaufen". Ebenso prüft keine zentrale Instanz die Webseite auf veraltete oder redundante Informationen. Diese Mängel führen zu einem Verlust an Übersichtlichkeit, fehlender Orientierung an den Wünschen und Bedürfnissen der Nutzer und steigender Unzufriedenheit von Besuchern. Da jedoch das Rechenzentrum einen zentralen und einmaligen Dienstleister an der Universität darstellt, muss die Webseite solchen Ansprüchen genügen.</w:t>
      </w:r>
    </w:p>
    <w:p w14:paraId="639A387D" w14:textId="6437B2B4" w:rsidR="00FC48A3" w:rsidRPr="00FC48A3" w:rsidRDefault="00FC48A3" w:rsidP="00FC48A3">
      <w:r>
        <w:t>Eine Neustrukturierung der Inhalte soll die oben genannten negativen Punkte lösen oder wenigstens verbessern und einen nutzerzentrierten Ansatz liefern, sodass die Webseite des Rechenzentrums leicht zu bedienen ist und Informationen möglichst intuitiv gefunden werden.</w:t>
      </w:r>
    </w:p>
    <w:p w14:paraId="1348BD95" w14:textId="77777777" w:rsidR="00417692" w:rsidRDefault="00417692" w:rsidP="00417692">
      <w:pPr>
        <w:pStyle w:val="berschrift2"/>
      </w:pPr>
      <w:bookmarkStart w:id="3" w:name="_Toc431395813"/>
      <w:r>
        <w:lastRenderedPageBreak/>
        <w:t>Ausgangssituation</w:t>
      </w:r>
      <w:bookmarkEnd w:id="3"/>
      <w:r>
        <w:t xml:space="preserve"> </w:t>
      </w:r>
    </w:p>
    <w:p w14:paraId="4F19A4BF" w14:textId="702F8167" w:rsidR="00FC48A3" w:rsidRDefault="00FC48A3" w:rsidP="00DD2F7D">
      <w:r>
        <w:t>Die Webseite des Rechenzentrums bietet Informationen und Zugang zu allen seinen Leistungen - "allen Belangen der Informations- und Kommunikationstechnik (IuK)" der Universität Regensburg (www.uni-regensburg.de/rechenzentrum/unser-rz/).</w:t>
      </w:r>
    </w:p>
    <w:p w14:paraId="25D21BC4" w14:textId="532CEBA3" w:rsidR="00FC48A3" w:rsidRDefault="00FC48A3" w:rsidP="00FC48A3">
      <w:r>
        <w:t>Wie bereits in</w:t>
      </w:r>
      <w:r w:rsidR="00022BCD">
        <w:t xml:space="preserve"> Punkt</w:t>
      </w:r>
      <w:r>
        <w:t xml:space="preserve"> </w:t>
      </w:r>
      <w:r w:rsidR="008C4EE6">
        <w:fldChar w:fldCharType="begin"/>
      </w:r>
      <w:r w:rsidR="008C4EE6">
        <w:instrText xml:space="preserve"> REF _Ref431282393 \r \h </w:instrText>
      </w:r>
      <w:r w:rsidR="008C4EE6">
        <w:fldChar w:fldCharType="separate"/>
      </w:r>
      <w:r w:rsidR="00D9111F">
        <w:t>1.1</w:t>
      </w:r>
      <w:r w:rsidR="008C4EE6">
        <w:fldChar w:fldCharType="end"/>
      </w:r>
      <w:r w:rsidR="00CC3632">
        <w:t xml:space="preserve"> </w:t>
      </w:r>
      <w:r>
        <w:t xml:space="preserve">angesprochen, entstand die aktuelle Version der Webseite durch dezentrale Arbeit </w:t>
      </w:r>
      <w:r w:rsidR="00DD2F7D">
        <w:t>verschiedener Mitarbeiter</w:t>
      </w:r>
      <w:r>
        <w:t xml:space="preserve">, die den Inhalt sichtet und </w:t>
      </w:r>
      <w:r w:rsidR="004D1CF7">
        <w:t>gegeben falls</w:t>
      </w:r>
      <w:r>
        <w:t xml:space="preserve"> standardisiert und anpasst. So entstand im Laufe der Zeit eine uneinheitliche Struktur, sowohl in der Navigation, als auch beim Aufbau der jeweiligen Seiten. Die Übernahme der Seiten von alten in neue Designs wirkte sich ebenfalls negativ auf das Benutzererlebnis aus.</w:t>
      </w:r>
    </w:p>
    <w:p w14:paraId="7B0D2C58" w14:textId="087FE2A8" w:rsidR="00FC48A3" w:rsidRPr="00FC48A3" w:rsidRDefault="00FC48A3" w:rsidP="00FC48A3">
      <w:r>
        <w:t>Aktuell finden sich einige Punkte in der Struktur der Seite, die nicht intuitiv gefunden werden können bzw. doppelt vorhanden sind und so den Besuchern die notwendige Nutzung der Seite erschweren.</w:t>
      </w:r>
    </w:p>
    <w:p w14:paraId="689DA969" w14:textId="77777777" w:rsidR="00417692" w:rsidRDefault="00417692" w:rsidP="00417692">
      <w:pPr>
        <w:pStyle w:val="berschrift2"/>
      </w:pPr>
      <w:bookmarkStart w:id="4" w:name="_Toc431395814"/>
      <w:r>
        <w:t>Aufgabenstellung</w:t>
      </w:r>
      <w:bookmarkEnd w:id="4"/>
      <w:r>
        <w:t xml:space="preserve"> </w:t>
      </w:r>
    </w:p>
    <w:p w14:paraId="1688FD56" w14:textId="77777777" w:rsidR="00FC48A3" w:rsidRDefault="00FC48A3" w:rsidP="00FC48A3">
      <w:r>
        <w:t>Ziel des Projekts ist es, die Webseite des Rechenzentrums strukturell neu zu gestalten. Im Gegensatz zur bisherigen Seite, soll hierbei die neue Version mehr Wert auf eine nutzerorientierte Gestaltung (User Centered Design) legen.</w:t>
      </w:r>
    </w:p>
    <w:p w14:paraId="206B8377" w14:textId="3CD30068" w:rsidR="00FC48A3" w:rsidRDefault="00FC48A3" w:rsidP="00FC48A3">
      <w:r>
        <w:t xml:space="preserve">Dabei </w:t>
      </w:r>
      <w:r w:rsidR="00B1342A">
        <w:t xml:space="preserve">muss </w:t>
      </w:r>
      <w:r>
        <w:t>vor allem darauf geachtet werden, dass nur für Nutzer relevante Inhalte auf der Seite veröffentlicht sind und die Seite so möglichst unkompliziert und sinnvoll strukturiert werden soll. Als Zielgruppen für das Projekt stehen Studierende, Dozent/innen und Mitarbeiter/innen der Universität Regensburg im Fokus.</w:t>
      </w:r>
    </w:p>
    <w:p w14:paraId="579F410C" w14:textId="77777777" w:rsidR="00FC48A3" w:rsidRDefault="00FC48A3" w:rsidP="00FC48A3">
      <w:r>
        <w:t>Das Projekt besteht im Wesentlichen aus drei Phasen:</w:t>
      </w:r>
    </w:p>
    <w:p w14:paraId="138F5AE1" w14:textId="6A1B42EF" w:rsidR="00FC48A3" w:rsidRDefault="00FC48A3" w:rsidP="008E16D8">
      <w:pPr>
        <w:pStyle w:val="Listenabsatz"/>
        <w:numPr>
          <w:ilvl w:val="0"/>
          <w:numId w:val="9"/>
        </w:numPr>
      </w:pPr>
      <w:r>
        <w:t>Anforderungsanalyse: Zu Beginn müssen Nutzergruppen genau definiert, der Inhalt der Seite gesichtet und Anforderungen an die neue Struktur erarbeitet werden.</w:t>
      </w:r>
    </w:p>
    <w:p w14:paraId="7D9E2454" w14:textId="5EAC2FD9" w:rsidR="00FC48A3" w:rsidRDefault="00FC48A3" w:rsidP="008E16D8">
      <w:pPr>
        <w:pStyle w:val="Listenabsatz"/>
        <w:numPr>
          <w:ilvl w:val="0"/>
          <w:numId w:val="9"/>
        </w:numPr>
      </w:pPr>
      <w:r>
        <w:t>Konzeptionsphase: Unter Berücksichtigung der Ergebnisse der Anforderungsanalyse wird ein Prototyp erstellt.</w:t>
      </w:r>
    </w:p>
    <w:p w14:paraId="36E4AC5E" w14:textId="5656AF82" w:rsidR="00FC48A3" w:rsidRDefault="00FC48A3" w:rsidP="008E16D8">
      <w:pPr>
        <w:pStyle w:val="Listenabsatz"/>
        <w:numPr>
          <w:ilvl w:val="0"/>
          <w:numId w:val="9"/>
        </w:numPr>
      </w:pPr>
      <w:r>
        <w:t>Nutzertests: Abschließend wird das neue Design in Nutzertests überprüft und etwaige Probleme, die von Probanden erkannt wurden gelöst. Durch das Einfließen der Testergebnisse entsteht ein finaler Entwurf.</w:t>
      </w:r>
    </w:p>
    <w:p w14:paraId="07DE2AAF" w14:textId="0ACA4995" w:rsidR="00FC48A3" w:rsidRPr="00FC48A3" w:rsidRDefault="004C3D8D" w:rsidP="00FC48A3">
      <w:r>
        <w:lastRenderedPageBreak/>
        <w:t>Als</w:t>
      </w:r>
      <w:r w:rsidR="00FC48A3">
        <w:t xml:space="preserve"> Resultat dieses Projekts steht eine Handlungsempfehlung an die Administratoren der Webseite des Rechenzentrums, wie die Informationsarchitektur der Seite umstrukturiert werden muss, um kürzere Pfade, sinnvollere Benennungen und somit erhöhte Benutzerzufriedenheit zu erreichen.</w:t>
      </w:r>
    </w:p>
    <w:p w14:paraId="79C4522F" w14:textId="10A85651" w:rsidR="00803321" w:rsidRDefault="003C2281" w:rsidP="00803321">
      <w:pPr>
        <w:pStyle w:val="berschrift1"/>
      </w:pPr>
      <w:bookmarkStart w:id="5" w:name="_Toc431395815"/>
      <w:r>
        <w:t>Projektverlauf</w:t>
      </w:r>
      <w:bookmarkEnd w:id="5"/>
    </w:p>
    <w:p w14:paraId="73F5D894" w14:textId="3E326A07" w:rsidR="004C3D8D" w:rsidRPr="004C3D8D" w:rsidRDefault="004C3D8D" w:rsidP="004C3D8D">
      <w:r w:rsidRPr="004C3D8D">
        <w:t>Dieses Kapitel stellt den Verlauf des Projektes detailliert vor. Dabei wird auf die einzelnen Methoden eingegangen und die Ergebnisse daraus vorgestellt. Beginnend mit der anfänglichen Planung des Projektes werden chronologisch sämtliche Schritte - unterteilt in Anforderungsanalyse, sowie Design, Testen und Verbesserung des Prototyps - beschrieben.</w:t>
      </w:r>
    </w:p>
    <w:p w14:paraId="58E2A5C8" w14:textId="09FEC153" w:rsidR="00C8722F" w:rsidRDefault="00C8722F" w:rsidP="00C8722F">
      <w:pPr>
        <w:pStyle w:val="berschrift2"/>
      </w:pPr>
      <w:bookmarkStart w:id="6" w:name="_Toc431395816"/>
      <w:r>
        <w:t>Projektmanagement</w:t>
      </w:r>
      <w:bookmarkEnd w:id="6"/>
    </w:p>
    <w:p w14:paraId="5895A653" w14:textId="77777777" w:rsidR="001C2733" w:rsidRDefault="001C2733" w:rsidP="001C2733">
      <w:r>
        <w:t>Zu Beginn des Projekts werden von allen Mitgliedern die zu erledigenden Bestandteile analysiert und sortiert. Daraus ergeben sich folgende drei Aufgabenschritte:</w:t>
      </w:r>
    </w:p>
    <w:p w14:paraId="001AB07F" w14:textId="76307DDC" w:rsidR="001C2733" w:rsidRDefault="001C2733" w:rsidP="008E16D8">
      <w:pPr>
        <w:pStyle w:val="Listenabsatz"/>
        <w:numPr>
          <w:ilvl w:val="0"/>
          <w:numId w:val="10"/>
        </w:numPr>
      </w:pPr>
      <w:r>
        <w:t>Anforderungsanalyse</w:t>
      </w:r>
    </w:p>
    <w:p w14:paraId="1AF1B2A9" w14:textId="0F66F34F" w:rsidR="001C2733" w:rsidRDefault="001C2733" w:rsidP="008E16D8">
      <w:pPr>
        <w:pStyle w:val="Listenabsatz"/>
        <w:numPr>
          <w:ilvl w:val="0"/>
          <w:numId w:val="10"/>
        </w:numPr>
      </w:pPr>
      <w:r>
        <w:t>Konzeption &amp; Design des Prototyp</w:t>
      </w:r>
      <w:r w:rsidR="00385FCF">
        <w:t>s</w:t>
      </w:r>
      <w:r>
        <w:t xml:space="preserve"> </w:t>
      </w:r>
    </w:p>
    <w:p w14:paraId="455FAB8D" w14:textId="00EB9809" w:rsidR="001C2733" w:rsidRDefault="00385FCF" w:rsidP="008E16D8">
      <w:pPr>
        <w:pStyle w:val="Listenabsatz"/>
        <w:numPr>
          <w:ilvl w:val="0"/>
          <w:numId w:val="10"/>
        </w:numPr>
      </w:pPr>
      <w:r>
        <w:t>Testen des Prototyps</w:t>
      </w:r>
      <w:r w:rsidR="001C2733">
        <w:t xml:space="preserve"> </w:t>
      </w:r>
    </w:p>
    <w:p w14:paraId="02452442" w14:textId="77777777" w:rsidR="001C2733" w:rsidRDefault="001C2733" w:rsidP="001C2733">
      <w:r>
        <w:t xml:space="preserve">Um einen transparenten und jederzeit nachvollziehbaren Projektverlauf zu gewährleisten, einigen sich die Projektmitglieder darauf, einen Projektplan mit Hilfe der Software "Microsoft Project" zu erstellen. Dabei werden die vorher definierten Aufgabenblöcke in Unteraktivitäten untergliedert und einem Zeitplan zugeordnet. </w:t>
      </w:r>
    </w:p>
    <w:p w14:paraId="318C97E6" w14:textId="77777777" w:rsidR="001C2733" w:rsidRDefault="001C2733" w:rsidP="001C2733">
      <w:r>
        <w:t xml:space="preserve">Während des Projektverlaufs muss dieser Plan aufgrund von Verzögerungen oder verfrühter Fertigstellung angepasst werden. </w:t>
      </w:r>
    </w:p>
    <w:p w14:paraId="79AC1491" w14:textId="0AC8E166" w:rsidR="001C2733" w:rsidRDefault="001C2733" w:rsidP="001C2733">
      <w:r>
        <w:t xml:space="preserve">Da es sich bei diesem Projekt um den ersten Einsatz von Microsoft Project der Mitglieder handelt, werden die angewendeten Funktionen der Software auf ein Minimum begrenzt.  </w:t>
      </w:r>
    </w:p>
    <w:p w14:paraId="599DF07E" w14:textId="77777777" w:rsidR="001C2733" w:rsidRDefault="001C2733" w:rsidP="001C2733">
      <w:r>
        <w:t xml:space="preserve">Der finale Projektplan ist als "Projektplan Relaunch RZ-Webseite.mpp" im Abgabeordner zu finden. </w:t>
      </w:r>
    </w:p>
    <w:p w14:paraId="0FDF8CD8" w14:textId="26D04C81" w:rsidR="001C2733" w:rsidRPr="001C2733" w:rsidRDefault="001C2733" w:rsidP="001C2733">
      <w:r>
        <w:t>Während des Projekts wird sich stark an der SCRUM-Methodik bedient. Dazu zählen wöchentliche Treffen, in welchen erledigte Arbeiten reflektiert und folgende Aufgaben verteilt werden.</w:t>
      </w:r>
    </w:p>
    <w:p w14:paraId="6A790B3D" w14:textId="2EECCA81" w:rsidR="00803321" w:rsidRDefault="00803321" w:rsidP="00803321">
      <w:pPr>
        <w:pStyle w:val="berschrift2"/>
      </w:pPr>
      <w:bookmarkStart w:id="7" w:name="_Toc431395817"/>
      <w:r>
        <w:lastRenderedPageBreak/>
        <w:t>Anforderungsanalyse</w:t>
      </w:r>
      <w:bookmarkEnd w:id="7"/>
    </w:p>
    <w:p w14:paraId="7E991715" w14:textId="5D896A14" w:rsidR="001E724A" w:rsidRDefault="001E724A" w:rsidP="00B22FE1">
      <w:r w:rsidRPr="001E724A">
        <w:t xml:space="preserve">Den ersten großen Schritt des Projekts stellt die Anforderungsanalyse dar. Damit sollen die Probleme der Nutzer mit der originalen Webseite untersucht und belegt werden. Das folgende Kapitel untergliedert sich in sechs Arbeitsschritte. Zu Beginn ist es wichtig, festzustellen, wie Webseiten von anderen Rechenzentren aufgebaut sind und welche Funktionen diese bieten. Hierfür führt die Projektgruppe eine Konkurrenzanalyse mit nationalen und </w:t>
      </w:r>
      <w:r w:rsidR="00385FCF" w:rsidRPr="001E724A">
        <w:t>international</w:t>
      </w:r>
      <w:r w:rsidR="00385FCF">
        <w:t>en</w:t>
      </w:r>
      <w:r w:rsidRPr="001E724A">
        <w:t xml:space="preserve"> Rechenzentren durch. Anschließend folgt eine Analyse des kompletten Inhalts der aktuellen Webseite. Somit kann der aktuelle Zustand der Webseite analysiert und redundante Inhalte werden identifiziert. Zudem ist es wichtig, herauszufinden, welche aktuellen Inhalte häufig benutzt und welche nie aufgerufen werden. Dafür dient die Analayse-Software Piwik. Zudem soll direkter Input von den verschiedenen Zielgruppen der Webseite durch eine Contextual Inquiry (Mitarbeiter &amp; Studierende) und einen eigens erstellten Fragebogen (Dozenten, Mitarbeiter &amp; Studierende) ermöglicht werden. Zusätzlich zu den anderen Methoden soll das abschließende Card Sorting Anregungen für die spätere Menüstruktur der neuen Webseite liefern.</w:t>
      </w:r>
    </w:p>
    <w:p w14:paraId="6DAD4D12" w14:textId="50621CB9" w:rsidR="001E724A" w:rsidRPr="001E724A" w:rsidRDefault="001E724A" w:rsidP="001E724A">
      <w:pPr>
        <w:pStyle w:val="berschrift3"/>
        <w:ind w:left="720"/>
      </w:pPr>
      <w:bookmarkStart w:id="8" w:name="_Toc431395818"/>
      <w:r w:rsidRPr="001E724A">
        <w:t>Konkurrenzanalyse</w:t>
      </w:r>
      <w:bookmarkEnd w:id="8"/>
    </w:p>
    <w:p w14:paraId="674637C5" w14:textId="51E65D3F" w:rsidR="00FC48A3" w:rsidRDefault="00FC48A3" w:rsidP="00FC48A3">
      <w:r>
        <w:t xml:space="preserve">In einem ersten Schritt wird erkannt, dass die Struktur der Webseite des Rechenzentrums der Universität Regensburg sowohl breit, als auch tief angelegt ist. Identische Informationen finden sich dabei an verschiedenen Stellen auf der Seite, was zu Verwirrung bei der Benutzung führt. Ebenso ist die Navigationsstruktur eher breit (durch "nur" drei Menüebenen), jedoch hinterlassen externe Verlinkungen und Tabs auf einzelnen Seiten den Eindruck einer tiefen Struktur. </w:t>
      </w:r>
      <w:r w:rsidR="001E724A" w:rsidRPr="001E724A">
        <w:t>Dies führt zu Verwirrung beim Benutzer, was durch "Sprünge" zwischen Menüpunkten verstärkt wird.</w:t>
      </w:r>
    </w:p>
    <w:p w14:paraId="0BD66174" w14:textId="3EA34E25" w:rsidR="00FC48A3" w:rsidRDefault="00FC48A3" w:rsidP="00FC48A3">
      <w:pPr>
        <w:pStyle w:val="berschrift4"/>
      </w:pPr>
      <w:r>
        <w:t xml:space="preserve"> </w:t>
      </w:r>
      <w:bookmarkStart w:id="9" w:name="_Toc431395819"/>
      <w:r>
        <w:t>Konkurrenz national</w:t>
      </w:r>
      <w:bookmarkEnd w:id="9"/>
    </w:p>
    <w:p w14:paraId="3A654D4C" w14:textId="77777777" w:rsidR="00FC48A3" w:rsidRDefault="00FC48A3" w:rsidP="00FC48A3">
      <w:r>
        <w:t>Als nationale Konkurrenz werden die Universitäten mit den Studierenden ausgesucht. Dazu zählen die Fernuniversität Hagen, Ludwig-Maximilians-Universität München, Universität Köln, Johann Wolfgang Goethe-Universität Frankfurt am Main und Universität zu Köln, sowie die Ostbayerische Technische Hochschule Regensburg als "lokale" Konkurrenz.</w:t>
      </w:r>
    </w:p>
    <w:p w14:paraId="21BBB2B2" w14:textId="7BB767D7" w:rsidR="00FC48A3" w:rsidRDefault="00FC48A3" w:rsidP="00FC48A3">
      <w:r>
        <w:t xml:space="preserve">Die Navigationsstruktur der Seiten ist teils tief (Hagen und München) und teils breit (Köln, Frankfurt, OTH Regensburg). Für die OTH existiert keine eigenständige Webseite </w:t>
      </w:r>
      <w:r>
        <w:lastRenderedPageBreak/>
        <w:t xml:space="preserve">für das Rechenzentrum, stattdessen ist sie in das Menü der gesamten Webseite eingebaut. </w:t>
      </w:r>
      <w:r w:rsidR="008C4EE6">
        <w:t>Auffällig</w:t>
      </w:r>
      <w:r>
        <w:t xml:space="preserve"> bei allen anderen Seiten ist, dass Quicklinks entweder global für die gesamte Rechenzentrums-Seite oder für die jeweiligen Unterpunkte der Navigation präsent dargestellt sind.</w:t>
      </w:r>
    </w:p>
    <w:p w14:paraId="38C30A4A" w14:textId="1E307835" w:rsidR="00FC48A3" w:rsidRPr="00FC48A3" w:rsidRDefault="00FC48A3" w:rsidP="00FC48A3">
      <w:pPr>
        <w:pStyle w:val="berschrift4"/>
        <w:rPr>
          <w:rStyle w:val="berschrift4Zchn"/>
          <w:b/>
          <w:bCs/>
          <w:i/>
          <w:iCs/>
        </w:rPr>
      </w:pPr>
      <w:bookmarkStart w:id="10" w:name="_Toc431395820"/>
      <w:r w:rsidRPr="00FC48A3">
        <w:rPr>
          <w:rStyle w:val="berschrift4Zchn"/>
          <w:b/>
          <w:bCs/>
          <w:i/>
          <w:iCs/>
        </w:rPr>
        <w:t>Konkurrenz international</w:t>
      </w:r>
      <w:bookmarkEnd w:id="10"/>
    </w:p>
    <w:p w14:paraId="0458B588" w14:textId="03A3C840" w:rsidR="00FC48A3" w:rsidRPr="00FC48A3" w:rsidRDefault="00FC48A3" w:rsidP="00FC48A3">
      <w:r>
        <w:t>International werden die University of Cambridge, University of Oxford und die Université Paris-Sorbonne untersucht. Die Rechenzentrumsseite der Pariser Universität kann leider nicht gefunden werden, stattdessen wird die Harvard University analysiert. Von diesen Seiten besitzen zwei eine breit</w:t>
      </w:r>
      <w:r w:rsidR="004D1CF7">
        <w:t xml:space="preserve">e (Oxford und Harvard) und eine </w:t>
      </w:r>
      <w:r>
        <w:t>tiefe (Cambridge) Menüstruktur. Alle drei Seiten sind eher unübersichtlich und bieten keine konkreten Verbesserungsvorschläge, die der Regensburger Rechenzentrumsseite positiv dienen können.</w:t>
      </w:r>
    </w:p>
    <w:p w14:paraId="4556208B" w14:textId="287ABB60" w:rsidR="00803321" w:rsidRDefault="00803321" w:rsidP="000F20C4">
      <w:pPr>
        <w:pStyle w:val="berschrift3"/>
        <w:ind w:left="720"/>
      </w:pPr>
      <w:bookmarkStart w:id="11" w:name="_Toc431395821"/>
      <w:r w:rsidRPr="00C11C33">
        <w:t>Content Analyse</w:t>
      </w:r>
      <w:bookmarkEnd w:id="11"/>
      <w:r w:rsidRPr="00C11C33">
        <w:t xml:space="preserve"> </w:t>
      </w:r>
    </w:p>
    <w:p w14:paraId="232E07BA" w14:textId="4F8F7824" w:rsidR="00D94079" w:rsidRPr="00D94079" w:rsidRDefault="00D94079" w:rsidP="00D94079">
      <w:r w:rsidRPr="00D94079">
        <w:t>Damit eine Klassifikation und Weiterverarbeitung der Information</w:t>
      </w:r>
      <w:r w:rsidR="00385FCF">
        <w:t>en</w:t>
      </w:r>
      <w:r w:rsidRPr="00D94079">
        <w:t xml:space="preserve"> der ursprünglichen Webseite des Rechenzentrums erfolgen </w:t>
      </w:r>
      <w:r w:rsidR="00385FCF">
        <w:t>kann,</w:t>
      </w:r>
      <w:r w:rsidRPr="00D94079">
        <w:t xml:space="preserve"> muss zuerst eine Content-Analyse erfolgen. Mit dieser Methode werden alle Inhalte der Seite erfasst und in eine übersichtliche Form gebracht.</w:t>
      </w:r>
    </w:p>
    <w:p w14:paraId="448871D3" w14:textId="20E24725" w:rsidR="00FC48A3" w:rsidRDefault="00FC48A3" w:rsidP="00FC48A3">
      <w:pPr>
        <w:pStyle w:val="berschrift4"/>
      </w:pPr>
      <w:bookmarkStart w:id="12" w:name="_Toc431395822"/>
      <w:r>
        <w:t>Definition</w:t>
      </w:r>
      <w:bookmarkEnd w:id="12"/>
    </w:p>
    <w:p w14:paraId="6F2912FC" w14:textId="385188F1" w:rsidR="00FC48A3" w:rsidRDefault="00FC48A3" w:rsidP="00FC48A3">
      <w:r>
        <w:t xml:space="preserve">Unter dem Begriff Content Analyse können zahlreiche Methoden der Geisteswissenschaft sowie der Informationstechnologie zur Erfassung von praktischer Information zusammengefasst werden. In diesem Projekt soll sie einen Ansatz liefern, die vorhandene Information, welche sich auf der Rechenzentrums-Webseite befindet, in eine sinnvolle und übersichtliche Struktur zu überführen. Die Ergebnisse der Content Analyse sollen eine Möglichkeit schaffen, vorhandene Inhalte einfach und schnell miteinander abzugleichen, um enthaltene Redundanzen und wenig genutzte Themenbereiche sinnvoll zu bearbeiten. Des Weiteren soll sie als Entscheidungshilfe zur Priorisierung bei strittigen Entscheidungen bezüglich des Inhalts dienen. </w:t>
      </w:r>
    </w:p>
    <w:p w14:paraId="15CA3A0C" w14:textId="44139F2A" w:rsidR="00FC48A3" w:rsidRDefault="00FC48A3" w:rsidP="00C11C33">
      <w:pPr>
        <w:pStyle w:val="berschrift4"/>
      </w:pPr>
      <w:bookmarkStart w:id="13" w:name="_Toc431395823"/>
      <w:r>
        <w:t>Durchführung</w:t>
      </w:r>
      <w:bookmarkEnd w:id="13"/>
    </w:p>
    <w:p w14:paraId="44FB8F61" w14:textId="78E3055C" w:rsidR="00FC48A3" w:rsidRDefault="00FC48A3" w:rsidP="00FC48A3">
      <w:r>
        <w:t xml:space="preserve">Bereits während des ersten Stakeholder-Treffens wird deutlich, dass das Rechenzentrum keine aktuelle Auflistung der verwendeten Inhalte besitzt. So muss zu der eigentlichen Bewertung der Inhalte eine Übersicht der einzelnen Unterseiten erstellt werden, welche </w:t>
      </w:r>
      <w:r>
        <w:lastRenderedPageBreak/>
        <w:t>den eigentlichen Aufbau der Webseite darstellt. Zu Beginn werden als Unterstützung des Analyseprozesses Sitemaps mit automatisierten Tools erstellt. Ein Sitemap ist eine Form der hierarchischen Darstellung einer Webseite inklusive aller untergeordneten Einzeldokumente. Alle verwendeten Angebote zur Erstellung von Sitemaps sind entweder kostenfreie oder zeitlich und funktional begrenzte Dienste. Es stellt sich schnell heraus, dass diese für die umfangreiche Content Analyse ungeeignet sind. Meist sind Komplikationen mit den automatisch erstellten Dateien dafür verantwortlich, dass die Ergebnisse unzureichend sind. Eine händische Anpassung der Dateien stellt sich als viel zu aufwendig dar. Auch der Zugriff und die Bearbeitungsmöglichkeit der erfassten Daten ist eingeschränkt oder schlichtweg unmöglich. Somit muss der Ansatz einer automatisierten Erfassung der Seitenstruktur und das nachträgliche Erfassen von inhaltlicher Information wieder verworfen werden - stattdessen muss eine manuelle Zusammenstellung der Inhalte erfolgen. Dies erfordert, dass jede Unterseite der Webseite gesichtet und zudem ihr textueller Inhalt kurz beschrieben wird. Am Ende werden die gesammelten Daten in einem Spreadsheet gesammelt, um schnell und einfach die gesamte Navigationsstruktur in Kombination mit den Inhalten überblicken zu können. Das erstellte Dokument dient als Ausgangspunkt für mehrere andere Methoden zur Anforderungsanalyse. So kann zum Beispiel auf der Struktur der Content Analyse die Piwik Analyse gestartet werden und Zugriffszahlen auf Unterseiten gleich auf die Struktur der Webseite abgebildet werden.</w:t>
      </w:r>
    </w:p>
    <w:p w14:paraId="01B85B07" w14:textId="656E2F1F" w:rsidR="00FC48A3" w:rsidRPr="00C11C33" w:rsidRDefault="00FC48A3" w:rsidP="00C21CE4">
      <w:pPr>
        <w:pStyle w:val="berschrift4"/>
      </w:pPr>
      <w:bookmarkStart w:id="14" w:name="_Toc431395824"/>
      <w:r w:rsidRPr="00C11C33">
        <w:t>Ergebnisse</w:t>
      </w:r>
      <w:bookmarkEnd w:id="14"/>
    </w:p>
    <w:p w14:paraId="1888C668" w14:textId="104D720A" w:rsidR="00FC48A3" w:rsidRDefault="00FC48A3" w:rsidP="00FC48A3">
      <w:r>
        <w:t>Bei der Analyse des erstellten Dokuments ergaben sich einige wichtige neue Ergebnisse. Außerdem konnten vorherige Annahemen bestätigt werden</w:t>
      </w:r>
      <w:r w:rsidR="00385FCF">
        <w:t>:</w:t>
      </w:r>
      <w:r>
        <w:t xml:space="preserve"> </w:t>
      </w:r>
    </w:p>
    <w:p w14:paraId="5230335D" w14:textId="0986042F" w:rsidR="00FC48A3" w:rsidRDefault="00FC48A3" w:rsidP="008E16D8">
      <w:pPr>
        <w:pStyle w:val="Listenabsatz"/>
        <w:numPr>
          <w:ilvl w:val="0"/>
          <w:numId w:val="11"/>
        </w:numPr>
      </w:pPr>
      <w:r>
        <w:t>Viele Inhalte sind redundant vorhanden</w:t>
      </w:r>
    </w:p>
    <w:p w14:paraId="1E2F4E61" w14:textId="29A79B73" w:rsidR="00FC48A3" w:rsidRDefault="00FC48A3" w:rsidP="008E16D8">
      <w:pPr>
        <w:pStyle w:val="Listenabsatz"/>
        <w:numPr>
          <w:ilvl w:val="0"/>
          <w:numId w:val="11"/>
        </w:numPr>
      </w:pPr>
      <w:r>
        <w:t>Navigationsstruktur ist sehr breit angelegt</w:t>
      </w:r>
    </w:p>
    <w:p w14:paraId="17DE9FAE" w14:textId="190A0CFE" w:rsidR="00FC48A3" w:rsidRDefault="00FC48A3" w:rsidP="008E16D8">
      <w:pPr>
        <w:pStyle w:val="Listenabsatz"/>
        <w:numPr>
          <w:ilvl w:val="0"/>
          <w:numId w:val="11"/>
        </w:numPr>
      </w:pPr>
      <w:r>
        <w:t>Aufteilung der Information nach Abteilungen des Rechenzentrums, nicht nach inhaltlicher Zusammengehörigkeit</w:t>
      </w:r>
    </w:p>
    <w:p w14:paraId="52A091C7" w14:textId="6CEF0271" w:rsidR="00FC48A3" w:rsidRDefault="00FC48A3" w:rsidP="008E16D8">
      <w:pPr>
        <w:pStyle w:val="Listenabsatz"/>
        <w:numPr>
          <w:ilvl w:val="0"/>
          <w:numId w:val="11"/>
        </w:numPr>
      </w:pPr>
      <w:r>
        <w:t>Wenig gesammelte Information an zentralen Punkten, sondern Trennung in kleinteilige Unterseiten</w:t>
      </w:r>
    </w:p>
    <w:p w14:paraId="448050A9" w14:textId="061CA1AF" w:rsidR="00FC48A3" w:rsidRDefault="00FC48A3" w:rsidP="008E16D8">
      <w:pPr>
        <w:pStyle w:val="Listenabsatz"/>
        <w:numPr>
          <w:ilvl w:val="0"/>
          <w:numId w:val="11"/>
        </w:numPr>
      </w:pPr>
      <w:r>
        <w:t>Benennung der Unterseiten teils nicht konform mit ihren Inhalten</w:t>
      </w:r>
    </w:p>
    <w:p w14:paraId="5BD82335" w14:textId="77777777" w:rsidR="009F4B15" w:rsidRDefault="009F4B15" w:rsidP="00385FCF">
      <w:pPr>
        <w:pStyle w:val="berschrift3"/>
        <w:ind w:left="720"/>
      </w:pPr>
      <w:bookmarkStart w:id="15" w:name="_Toc431395825"/>
      <w:r>
        <w:lastRenderedPageBreak/>
        <w:t>Piwik- und Log-Daten-Analyse</w:t>
      </w:r>
      <w:bookmarkEnd w:id="15"/>
    </w:p>
    <w:p w14:paraId="56588137" w14:textId="20F1BBBC" w:rsidR="009F4B15" w:rsidRDefault="009F4B15" w:rsidP="00622CF4">
      <w:r>
        <w:t xml:space="preserve">Zur Auswertung von Server-Daten der aktuellen Webseite stellt das Rechenzentrum dem Projektteam das Webanalytik-Werkzeug "Piwik" zur Verfügung. Hierfür erhielt die Projektgruppe am 26. Mai 2015 eine Einführung in die wichtigsten Funktionen. Anzumerken ist, dass eine manuelle Auswertung der Server-Daten nicht mehr durchgeführt wird, da alle relevanten Informationen aus der Software "Piwik" zu entnehmen sind. </w:t>
      </w:r>
    </w:p>
    <w:p w14:paraId="1C61EBFB" w14:textId="77777777" w:rsidR="009F4B15" w:rsidRDefault="009F4B15" w:rsidP="009F4B15">
      <w:pPr>
        <w:pStyle w:val="berschrift4"/>
      </w:pPr>
      <w:bookmarkStart w:id="16" w:name="_Toc431395826"/>
      <w:r>
        <w:t>Definition Piwik</w:t>
      </w:r>
      <w:bookmarkEnd w:id="16"/>
      <w:r>
        <w:t xml:space="preserve"> </w:t>
      </w:r>
    </w:p>
    <w:p w14:paraId="73A6BD38" w14:textId="142FF9D4" w:rsidR="009F4B15" w:rsidRDefault="009F4B15" w:rsidP="009F4B15">
      <w:r>
        <w:t>Bei Piwik handelt es sich um ein Open-Source-Programm</w:t>
      </w:r>
      <w:r w:rsidR="00385FCF">
        <w:t xml:space="preserve"> (https://de.wikipedia.org/wiki/Piwik)</w:t>
      </w:r>
      <w:r>
        <w:t>, welches im Bereich Webanalytik Anwendung findet. Der Funktionsumfang umfasst</w:t>
      </w:r>
      <w:r w:rsidR="00385FCF">
        <w:t xml:space="preserve"> (http://piwik.org/features/)</w:t>
      </w:r>
      <w:r>
        <w:t xml:space="preserve">: </w:t>
      </w:r>
    </w:p>
    <w:p w14:paraId="5EB600A8" w14:textId="77777777" w:rsidR="009F4B15" w:rsidRDefault="009F4B15" w:rsidP="008E16D8">
      <w:pPr>
        <w:pStyle w:val="Listenabsatz"/>
        <w:numPr>
          <w:ilvl w:val="0"/>
          <w:numId w:val="8"/>
        </w:numPr>
      </w:pPr>
      <w:r>
        <w:t xml:space="preserve">Statistiken über Seitenabrufe auf Tageszeiträume kumuliert und als Echtzeitlog </w:t>
      </w:r>
    </w:p>
    <w:p w14:paraId="07441BDB" w14:textId="77777777" w:rsidR="009F4B15" w:rsidRPr="00AE4BD9" w:rsidRDefault="009F4B15" w:rsidP="008E16D8">
      <w:pPr>
        <w:pStyle w:val="Listenabsatz"/>
        <w:numPr>
          <w:ilvl w:val="0"/>
          <w:numId w:val="8"/>
        </w:numPr>
        <w:rPr>
          <w:lang w:val="en-US"/>
        </w:rPr>
      </w:pPr>
      <w:r w:rsidRPr="00AE4BD9">
        <w:rPr>
          <w:lang w:val="en-US"/>
        </w:rPr>
        <w:t>Unique Visits mit third party cookies</w:t>
      </w:r>
    </w:p>
    <w:p w14:paraId="5AED4679" w14:textId="77777777" w:rsidR="009F4B15" w:rsidRDefault="009F4B15" w:rsidP="008E16D8">
      <w:pPr>
        <w:pStyle w:val="Listenabsatz"/>
        <w:numPr>
          <w:ilvl w:val="0"/>
          <w:numId w:val="8"/>
        </w:numPr>
      </w:pPr>
      <w:r>
        <w:t>Besucheranalyse (Herkunftsländer, Browser, Betriebssystem)</w:t>
      </w:r>
    </w:p>
    <w:p w14:paraId="5BB56659" w14:textId="2DCD365F" w:rsidR="009F4B15" w:rsidRDefault="009F4B15" w:rsidP="008E16D8">
      <w:pPr>
        <w:pStyle w:val="Listenabsatz"/>
        <w:numPr>
          <w:ilvl w:val="0"/>
          <w:numId w:val="8"/>
        </w:numPr>
      </w:pPr>
      <w:r>
        <w:t>Referenzanalyse</w:t>
      </w:r>
    </w:p>
    <w:p w14:paraId="59244EBB" w14:textId="77777777" w:rsidR="009F4B15" w:rsidRDefault="009F4B15" w:rsidP="008E16D8">
      <w:pPr>
        <w:pStyle w:val="Listenabsatz"/>
        <w:numPr>
          <w:ilvl w:val="0"/>
          <w:numId w:val="8"/>
        </w:numPr>
      </w:pPr>
      <w:r>
        <w:t>Zieldefinition</w:t>
      </w:r>
    </w:p>
    <w:p w14:paraId="60ED3313" w14:textId="77777777" w:rsidR="009F4B15" w:rsidRDefault="009F4B15" w:rsidP="008E16D8">
      <w:pPr>
        <w:pStyle w:val="Listenabsatz"/>
        <w:numPr>
          <w:ilvl w:val="0"/>
          <w:numId w:val="8"/>
        </w:numPr>
      </w:pPr>
      <w:r>
        <w:t>Mandantenfähigkeit für mehrere Websites</w:t>
      </w:r>
    </w:p>
    <w:p w14:paraId="06CD4343" w14:textId="77777777" w:rsidR="009F4B15" w:rsidRDefault="009F4B15" w:rsidP="008E16D8">
      <w:pPr>
        <w:pStyle w:val="Listenabsatz"/>
        <w:numPr>
          <w:ilvl w:val="0"/>
          <w:numId w:val="8"/>
        </w:numPr>
      </w:pPr>
      <w:r>
        <w:t>Kampagnen- und Zieltracking für den E-Commerce</w:t>
      </w:r>
    </w:p>
    <w:p w14:paraId="0B9A0F46" w14:textId="77777777" w:rsidR="009F4B15" w:rsidRDefault="009F4B15" w:rsidP="008E16D8">
      <w:pPr>
        <w:pStyle w:val="Listenabsatz"/>
        <w:numPr>
          <w:ilvl w:val="0"/>
          <w:numId w:val="8"/>
        </w:numPr>
      </w:pPr>
      <w:r>
        <w:t>Anonymisierung der IP-Adresse zum Datenschutz</w:t>
      </w:r>
    </w:p>
    <w:p w14:paraId="3048B12B" w14:textId="77777777" w:rsidR="009F4B15" w:rsidRDefault="009F4B15" w:rsidP="008E16D8">
      <w:pPr>
        <w:pStyle w:val="Listenabsatz"/>
        <w:numPr>
          <w:ilvl w:val="0"/>
          <w:numId w:val="8"/>
        </w:numPr>
      </w:pPr>
      <w:r>
        <w:t xml:space="preserve">Clients für Android und iOS </w:t>
      </w:r>
    </w:p>
    <w:p w14:paraId="0BCF1F3C" w14:textId="0D5748E4" w:rsidR="009F4B15" w:rsidRDefault="009F4B15" w:rsidP="009F4B15">
      <w:r>
        <w:t xml:space="preserve">Im Vergleich mit Google Analytics hat Piwik den Vorteil, die datenschutzrechtlich sensiblen </w:t>
      </w:r>
      <w:r w:rsidR="00A0756B">
        <w:t>Log-</w:t>
      </w:r>
      <w:r w:rsidR="005D7B01">
        <w:t>Daten</w:t>
      </w:r>
      <w:r>
        <w:t xml:space="preserve"> auf dem eigenen Server zu speichern. In Deutschland ist Piwik nach Google Analytics das meistverwendete Webanalytik-Werkzeug. </w:t>
      </w:r>
    </w:p>
    <w:p w14:paraId="09EEF1A2" w14:textId="12CB241D" w:rsidR="0073412C" w:rsidRPr="0073412C" w:rsidRDefault="009F4B15" w:rsidP="00A0756B">
      <w:r>
        <w:t xml:space="preserve">Während der Auswertung der Daten stellt das Projektteam fest, dass wichtige und häufig verwendete Funktionen der Webseite wie "Passwort ändern" oder "Passwort zurücksetzen" nicht aufgelistet werden. Somit stehen keine Daten, wie Seitenaufrufe oder Besucheranalysen zur Verfügung. Der Grund hierfür ist, dass Piwik keine Inhalt, die mit "HTTPS" (https://de.wikipedia.org/wiki/Hypertext_Transfer_Protocol_Secure) übertragen werden, erfassen kann. Für detailliertere Informationen zu dieser Thematik sind bereits unter folgenden Adressen zahlreiche Foreneinträge zu finden: </w:t>
      </w:r>
    </w:p>
    <w:p w14:paraId="7DD76F89" w14:textId="77777777" w:rsidR="009F4B15" w:rsidRDefault="009F4B15" w:rsidP="008E16D8">
      <w:pPr>
        <w:pStyle w:val="Listenabsatz"/>
        <w:numPr>
          <w:ilvl w:val="0"/>
          <w:numId w:val="7"/>
        </w:numPr>
      </w:pPr>
      <w:r>
        <w:t>http://forum.piwik.org/read.php?5,86844</w:t>
      </w:r>
    </w:p>
    <w:p w14:paraId="4CDEC5C4" w14:textId="77777777" w:rsidR="009F4B15" w:rsidRDefault="009F4B15" w:rsidP="008E16D8">
      <w:pPr>
        <w:pStyle w:val="Listenabsatz"/>
        <w:numPr>
          <w:ilvl w:val="0"/>
          <w:numId w:val="7"/>
        </w:numPr>
      </w:pPr>
      <w:r>
        <w:t xml:space="preserve">http://piwik.org/faq/general/faq_68/ </w:t>
      </w:r>
    </w:p>
    <w:p w14:paraId="0D684053" w14:textId="30444D04" w:rsidR="009F4B15" w:rsidRDefault="009F4B15" w:rsidP="009F4B15">
      <w:r>
        <w:lastRenderedPageBreak/>
        <w:t xml:space="preserve">Nach Rücksprache mit Michael Giesz kann auch das Rechenzentrum für dieses Problem keine Lösung anbieten. Jedoch ist es möglich durch Methoden, wie Contextual Inquiry oder Fragebogen, die fehlenden Informationen zu beschaffen. </w:t>
      </w:r>
    </w:p>
    <w:p w14:paraId="73786114" w14:textId="67AC5A5D" w:rsidR="009F4B15" w:rsidRDefault="009F4B15" w:rsidP="009F4B15">
      <w:pPr>
        <w:pStyle w:val="berschrift4"/>
      </w:pPr>
      <w:bookmarkStart w:id="17" w:name="_Toc431395827"/>
      <w:r>
        <w:t>Durchführung</w:t>
      </w:r>
      <w:bookmarkEnd w:id="17"/>
    </w:p>
    <w:p w14:paraId="6C312D8E" w14:textId="1635240F" w:rsidR="009F4B15" w:rsidRDefault="009F4B15" w:rsidP="009F4B15">
      <w:r>
        <w:t xml:space="preserve">Bevor mit der Analyse begonnen werden kann, muss innerhalb der Projektgruppe festgelegt werden, welche in Piwik enthaltenen Informationen für die spätere Neustrukturierung der Webseite relevant sind und welche vernachlässigt werden können. Die Mitglieder einigen sich auf folgenden Punkte: </w:t>
      </w:r>
    </w:p>
    <w:p w14:paraId="35AD9301" w14:textId="77777777" w:rsidR="009F4B15" w:rsidRDefault="009F4B15" w:rsidP="008E16D8">
      <w:pPr>
        <w:pStyle w:val="Listenabsatz"/>
        <w:numPr>
          <w:ilvl w:val="0"/>
          <w:numId w:val="6"/>
        </w:numPr>
      </w:pPr>
      <w:r>
        <w:t xml:space="preserve">Absprung- und Ausstiegsraten </w:t>
      </w:r>
    </w:p>
    <w:p w14:paraId="5EED4EED" w14:textId="77777777" w:rsidR="009F4B15" w:rsidRDefault="009F4B15" w:rsidP="008E16D8">
      <w:pPr>
        <w:pStyle w:val="Listenabsatz"/>
        <w:numPr>
          <w:ilvl w:val="0"/>
          <w:numId w:val="6"/>
        </w:numPr>
      </w:pPr>
      <w:r>
        <w:t xml:space="preserve">Durchschnittliche Zeit pro Aufenthalt auf der jeweiligen Seite </w:t>
      </w:r>
    </w:p>
    <w:p w14:paraId="50F9B177" w14:textId="77777777" w:rsidR="009F4B15" w:rsidRDefault="009F4B15" w:rsidP="008E16D8">
      <w:pPr>
        <w:pStyle w:val="Listenabsatz"/>
        <w:numPr>
          <w:ilvl w:val="0"/>
          <w:numId w:val="6"/>
        </w:numPr>
      </w:pPr>
      <w:r>
        <w:t xml:space="preserve">Statistiken zu eingehenden Nutzern (Zugriff durch interne Seiten, Suchmaschinen, externe Seiten oder direkte Aufrufe) </w:t>
      </w:r>
    </w:p>
    <w:p w14:paraId="7CB75DEB" w14:textId="59872286" w:rsidR="009F4B15" w:rsidRDefault="009F4B15" w:rsidP="00DC4457">
      <w:pPr>
        <w:pStyle w:val="Listenabsatz"/>
        <w:numPr>
          <w:ilvl w:val="0"/>
          <w:numId w:val="6"/>
        </w:numPr>
      </w:pPr>
      <w:r>
        <w:t>Statistiken zu ausgehenden Nutzern (zu anderen internen oder externen Seiten)</w:t>
      </w:r>
    </w:p>
    <w:p w14:paraId="219AE899" w14:textId="77777777" w:rsidR="009F4B15" w:rsidRDefault="009F4B15" w:rsidP="009F4B15">
      <w:r>
        <w:t>Hinsichtlich des Umfangs der Piwik-Analyse einigen sich die Mitglieder auf die 50 meistbesuchten RZ-Inhalte. Dabei werden bei den zehn meistbesuchten Seiten alle oben genannten Informationen aufgelistet. Für die restlichen 40 Inhalte erstellt das Projektteam eine Tabelle, worin Seitenansichten, Absprungrate, Durchschnittszeit pro Seite und die Ausstiegsrate enthalten sind.</w:t>
      </w:r>
    </w:p>
    <w:p w14:paraId="4EDA0288" w14:textId="77777777" w:rsidR="009F4B15" w:rsidRDefault="009F4B15" w:rsidP="009F4B15">
      <w:r>
        <w:t xml:space="preserve">Unter jeder der zehn meistbesuchten Seiten wird ein Kapitel mit "Anmerkungen" angehängt. Darin sind Auffälligkeiten, die während der Analyse aufgetreten sind, enthalten. Bei den restlichen Inhalten, die in Tabellenform dargestellt sind, sind Besonderheiten in Grün (Positive Auffälligkeit), Gelb (Neutrale Auffälligkeit) bzw. Rot (Negative Auffälligkeit) markiert. Zusätzlich wird unter der Tabelle ebenfalls ein Punkt "Anmerkungen" eingefügt. Darin finden sich Erklärungen zu den oben markierten Punkten.  </w:t>
      </w:r>
    </w:p>
    <w:p w14:paraId="42B23F7A" w14:textId="7A6A17B3" w:rsidR="009F4B15" w:rsidRDefault="009F4B15" w:rsidP="009F4B15">
      <w:r>
        <w:t xml:space="preserve">Angaben über den verwendeten Browser, Suchmaschinen, Besuche nach Serverzeit werden vernachlässigt. Als Analysezeitraum wird die Zeitspanne von 01. Juli 2014 bis 01. Juli 2015 festgelegt. </w:t>
      </w:r>
    </w:p>
    <w:p w14:paraId="0BFEA668" w14:textId="672D610E" w:rsidR="009F4B15" w:rsidRDefault="009F4B15" w:rsidP="009F4B15">
      <w:r>
        <w:t xml:space="preserve">Sollten im späteren Projektverlauf noch weitere Informationen benötigt werden, werden diese natürlich ergänzt.  </w:t>
      </w:r>
    </w:p>
    <w:p w14:paraId="43429815" w14:textId="77777777" w:rsidR="009F4B15" w:rsidRDefault="009F4B15" w:rsidP="009F4B15">
      <w:pPr>
        <w:pStyle w:val="berschrift4"/>
      </w:pPr>
      <w:bookmarkStart w:id="18" w:name="_Toc431395828"/>
      <w:r>
        <w:lastRenderedPageBreak/>
        <w:t>Ergebnisse</w:t>
      </w:r>
      <w:bookmarkEnd w:id="18"/>
      <w:r>
        <w:t xml:space="preserve"> </w:t>
      </w:r>
    </w:p>
    <w:p w14:paraId="6CD12F39" w14:textId="507FA224" w:rsidR="009F4B15" w:rsidRDefault="009F4B15" w:rsidP="009F4B15">
      <w:r>
        <w:t xml:space="preserve">Im Folgenden wird ein Teil der Auffälligkeiten angeführt. Eine vollständige Auflistung ist der PDF-Datei "Ergebnisse </w:t>
      </w:r>
      <w:r w:rsidR="002B70B6">
        <w:t>Piwik-Analyse.pdf" zu entnehmen:</w:t>
      </w:r>
    </w:p>
    <w:p w14:paraId="300D967E" w14:textId="77777777" w:rsidR="009F4B15" w:rsidRDefault="009F4B15" w:rsidP="008E16D8">
      <w:pPr>
        <w:pStyle w:val="Listenabsatz"/>
        <w:numPr>
          <w:ilvl w:val="0"/>
          <w:numId w:val="5"/>
        </w:numPr>
      </w:pPr>
      <w:r>
        <w:t>Unser Rechenzentrum aktuell: Der hohe Anteil der direkten Zugriffe lässt auf die Verwendung von Bookmarks schließen.</w:t>
      </w:r>
    </w:p>
    <w:p w14:paraId="1453321F" w14:textId="77777777" w:rsidR="009F4B15" w:rsidRDefault="009F4B15" w:rsidP="008E16D8">
      <w:pPr>
        <w:pStyle w:val="Listenabsatz"/>
        <w:numPr>
          <w:ilvl w:val="0"/>
          <w:numId w:val="5"/>
        </w:numPr>
      </w:pPr>
      <w:r>
        <w:t xml:space="preserve">Mein RZ-Account: Kein Besucher ruft „Mein RZ-Account“ direkt auf. Eine mögliche Ursache könnte sein, dass die hier lediglich Informationen und Anleitungen zu finden sind. Die eigentlichen Inhalte wie „RZ-Passwort ändern“ oder „Mein Konto“ liegen eine Ebene tiefer. Ein Großteil der Besucher kommt von der Startseite des Rechenzentrums. </w:t>
      </w:r>
    </w:p>
    <w:p w14:paraId="56B69AA3" w14:textId="77777777" w:rsidR="009F4B15" w:rsidRDefault="009F4B15" w:rsidP="008E16D8">
      <w:pPr>
        <w:pStyle w:val="Listenabsatz"/>
        <w:numPr>
          <w:ilvl w:val="0"/>
          <w:numId w:val="5"/>
        </w:numPr>
      </w:pPr>
      <w:r>
        <w:t>E-Mail: Erhöhte Absprungrate auf dieser Seite. Hohe Anzahl der Nutzer öffnet nach dieser Seite weiterhin Inhalte, die im Kontext E-Mail angesiedelt sind. Daraus lässt sich folgern, dass nicht alle Benutzer die gesuchten Informationen gefunden haben. Auch eine geringe Ausstiegsrate deutet darauf hin. Geringe Anzahl an Benutzer verwendet den Link zu GroupWise.</w:t>
      </w:r>
    </w:p>
    <w:p w14:paraId="36575514" w14:textId="77777777" w:rsidR="009F4B15" w:rsidRDefault="009F4B15" w:rsidP="008E16D8">
      <w:pPr>
        <w:pStyle w:val="Listenabsatz"/>
        <w:numPr>
          <w:ilvl w:val="0"/>
          <w:numId w:val="5"/>
        </w:numPr>
      </w:pPr>
      <w:r>
        <w:t>Ihre universitäre E-Mail-Adresse per Web-Access benutzen: Nutzer, die auf diese Seite gelangen sind auf der Suche nach Informationen über E-Mail. Hohe Anzahl direkter Zugriffe lässt den Aufruf über Bookmarks vermuten. 65% der Nutzer, die auf diese Seite gelangen rufen im Anschluss GroupWise auf. Lässt vermuten, dass die Hauptfunktion dieser Seite der Link zu GroupWise ist.</w:t>
      </w:r>
    </w:p>
    <w:p w14:paraId="4F67AF64" w14:textId="77777777" w:rsidR="009F4B15" w:rsidRDefault="009F4B15" w:rsidP="008E16D8">
      <w:pPr>
        <w:pStyle w:val="Listenabsatz"/>
        <w:numPr>
          <w:ilvl w:val="0"/>
          <w:numId w:val="5"/>
        </w:numPr>
      </w:pPr>
      <w:r>
        <w:t xml:space="preserve">Software: Softwarekatalog, Software für Studierende und Windows scheinen die Ziele der Nutzer zu sein. 14 % der Nutzer verlassen die Webseite des Rechenzentrums nach dieser Seite. Jedoch befinden sich auf dieser Seite keine essenziellen Inhalte über Software, die das Informationsbedürfnis des Nutzers befriedigt haben könnten. Deswegen wird vermutet, dass diese Nutzer hier aufgeben bzw. keine Lust mehr haben. </w:t>
      </w:r>
    </w:p>
    <w:p w14:paraId="57C061F9" w14:textId="77777777" w:rsidR="009F4B15" w:rsidRDefault="009F4B15" w:rsidP="008E16D8">
      <w:pPr>
        <w:pStyle w:val="Listenabsatz"/>
        <w:numPr>
          <w:ilvl w:val="0"/>
          <w:numId w:val="5"/>
        </w:numPr>
      </w:pPr>
      <w:r>
        <w:t>Support: Da diese Seite keine essenziellen Informationen beinhaltet, ist die Anzahl der Ausstiege auffällig. Benutzerverwaltung, Workgroupmanager, VPN scheinen beliebte Funktionen zu sein.</w:t>
      </w:r>
    </w:p>
    <w:p w14:paraId="0A7B74B6" w14:textId="0368BDA6" w:rsidR="009F4B15" w:rsidRDefault="009F4B15" w:rsidP="004D06BE">
      <w:pPr>
        <w:pStyle w:val="Listenabsatz"/>
        <w:numPr>
          <w:ilvl w:val="0"/>
          <w:numId w:val="5"/>
        </w:numPr>
      </w:pPr>
      <w:r>
        <w:t xml:space="preserve">VPN: Die hohe Zahl der direkten Aufrufe lässt Bookmarks vermuten. Jedoch navigieren auch viele Benutzer durch die Menüstruktur der Webseite. Der größte Teil der Benutzer verwendet diesen Inhalt, um den Outlink </w:t>
      </w:r>
      <w:r w:rsidR="004D06BE" w:rsidRPr="004D06BE">
        <w:t>https://sslgate.uni-</w:t>
      </w:r>
      <w:r w:rsidR="004D06BE" w:rsidRPr="004D06BE">
        <w:lastRenderedPageBreak/>
        <w:t>regensburg.de/</w:t>
      </w:r>
      <w:r>
        <w:t xml:space="preserve"> aufzurufen. Nach dieser Seite navigieren die meisten Nutzer zu Inhalten mit einem anderen Thema. Dies lässt vermuten, dass ihr Informationsbedürfnis gestillt wurde.</w:t>
      </w:r>
    </w:p>
    <w:p w14:paraId="54EBCDF9" w14:textId="2D1AAFD0" w:rsidR="009F4B15" w:rsidRDefault="009F4B15" w:rsidP="008E16D8">
      <w:pPr>
        <w:pStyle w:val="Listenabsatz"/>
        <w:numPr>
          <w:ilvl w:val="0"/>
          <w:numId w:val="5"/>
        </w:numPr>
      </w:pPr>
      <w:r>
        <w:t>IT-Services: E-Mail, Drucken, Datennetz und Mein RZ-Account sind beliebte Funktionen, die im Anschlus</w:t>
      </w:r>
      <w:r w:rsidR="00622CF4">
        <w:t xml:space="preserve">s </w:t>
      </w:r>
      <w:r>
        <w:t>aufgerufen werden. Seite dient als Einführung in die Unterpunkte und wird auch so von den Besuchern wahrgenommen (Nutzer verbringen durchschnittlich nur 35 Sekunden auf dieser Seite).</w:t>
      </w:r>
    </w:p>
    <w:p w14:paraId="7549B460" w14:textId="1BFCE4ED" w:rsidR="009F4B15" w:rsidRDefault="009F4B15" w:rsidP="008E16D8">
      <w:pPr>
        <w:pStyle w:val="Listenabsatz"/>
        <w:numPr>
          <w:ilvl w:val="0"/>
          <w:numId w:val="5"/>
        </w:numPr>
      </w:pPr>
      <w:r>
        <w:t>P</w:t>
      </w:r>
      <w:r w:rsidR="00622CF4">
        <w:t>asswort vergessen</w:t>
      </w:r>
      <w:r>
        <w:t>: Eine Ausstiegsrate von 48% lässt vermuten, dass bei vielen Besuchern das Informationsbedürfnis befriedigt bzw. das Problem gelöst wurde. Ein weiteres Indiz hierfür ist, dass die Nutzer neben „Mein RZ-Account“ keine weiteren Inhalte zu diesem Thema aufrufen. Der geringe Zugriff über Suchmaschinen überrascht.</w:t>
      </w:r>
    </w:p>
    <w:p w14:paraId="2799CECC" w14:textId="42DB71B4" w:rsidR="009F4B15" w:rsidRDefault="009F4B15" w:rsidP="008E16D8">
      <w:pPr>
        <w:pStyle w:val="Listenabsatz"/>
        <w:numPr>
          <w:ilvl w:val="0"/>
          <w:numId w:val="5"/>
        </w:numPr>
      </w:pPr>
      <w:r>
        <w:t xml:space="preserve">Meine Drucker: Da Nutzer außer „WebPrint“ und „Drucken“ Inhalte mit einer anderen Thematik aufrufen, lässt sich annehmen, dass sie auf der Seite „Meine Drucker“ die gewünschten Informationen gefunden haben. Jedoch spricht die geringe Zahl der Ausstiege dagegen. Ein weiteres Indiz gegen das Auffinden der gesuchten Information ist die hohe Anzahl der Nutzer, die nach „Meine Drucker“ wieder zur Startseite navigieren. Dies könnte bedeuten, dass die Besucher an einer anderen Stelle suchen wollen und deshalb die Suche wieder von vorne beginnen. Die hohe Zahl der erneuten Aufrufe </w:t>
      </w:r>
      <w:r w:rsidR="002A6146">
        <w:t>ü</w:t>
      </w:r>
      <w:r w:rsidR="002A6146" w:rsidRPr="005572AD">
        <w:rPr>
          <w:rFonts w:ascii="Times New Roman" w:hAnsi="Times New Roman"/>
        </w:rPr>
        <w:t>b</w:t>
      </w:r>
      <w:r w:rsidR="002A6146">
        <w:t>errascht</w:t>
      </w:r>
      <w:r>
        <w:t>.</w:t>
      </w:r>
    </w:p>
    <w:p w14:paraId="529F2EC4" w14:textId="77777777" w:rsidR="009F4B15" w:rsidRDefault="009F4B15" w:rsidP="008E16D8">
      <w:pPr>
        <w:pStyle w:val="Listenabsatz"/>
        <w:numPr>
          <w:ilvl w:val="0"/>
          <w:numId w:val="5"/>
        </w:numPr>
      </w:pPr>
      <w:r>
        <w:t>Softwarekatalog: Die Funktion scheint die meistverwendete Anlaufstelle für die Softwarebeschaffung zu sein. Jedoch spricht die Durchschnittszeit von 5 Minuten 47 für eine nicht-perfekte Informationsaufbereitung.</w:t>
      </w:r>
    </w:p>
    <w:p w14:paraId="3FD1FA0F" w14:textId="77777777" w:rsidR="009F4B15" w:rsidRDefault="009F4B15" w:rsidP="008E16D8">
      <w:pPr>
        <w:pStyle w:val="Listenabsatz"/>
        <w:numPr>
          <w:ilvl w:val="0"/>
          <w:numId w:val="5"/>
        </w:numPr>
      </w:pPr>
      <w:r>
        <w:t>NTP-Zeitserver: Stellt Zugangsdaten zum NTP-Zeitserver zur Verfügung und bietet einen Link zur Physikalisch-Technischen Bundesanstalt (PTB). Eine Ausstiegsrate von 98% deutet daraufhin, dass Nutzer ihre gesuchte Information auf dieser Seite finden. Zudem lässt eine Durchschnittszeit von 24 Sekunden vermuten, dass Besucher die Information sehr schnell finden.</w:t>
      </w:r>
    </w:p>
    <w:p w14:paraId="7572D7A7" w14:textId="77777777" w:rsidR="009F4B15" w:rsidRDefault="009F4B15" w:rsidP="008E16D8">
      <w:pPr>
        <w:pStyle w:val="Listenabsatz"/>
        <w:numPr>
          <w:ilvl w:val="0"/>
          <w:numId w:val="5"/>
        </w:numPr>
      </w:pPr>
      <w:r>
        <w:t>Veranstaltungen: Der Inhalt überrascht mit einer hohen Zahl an Aufrufen.</w:t>
      </w:r>
    </w:p>
    <w:p w14:paraId="51C82970" w14:textId="77777777" w:rsidR="009F4B15" w:rsidRDefault="009F4B15" w:rsidP="008E16D8">
      <w:pPr>
        <w:pStyle w:val="Listenabsatz"/>
        <w:numPr>
          <w:ilvl w:val="0"/>
          <w:numId w:val="5"/>
        </w:numPr>
      </w:pPr>
      <w:r>
        <w:t xml:space="preserve">E-Mails versenden und empfangen: Der Inhalt besitzt mit 46 Sekunden eine sehr geringe Durchschnittszeit und mit 22% eine sehr geringe Ausstiegsrate. Dies </w:t>
      </w:r>
      <w:r>
        <w:lastRenderedPageBreak/>
        <w:t xml:space="preserve">lässt vermuten, dass die Nutzer ihre gesuchten Informationen nicht gefunden haben. </w:t>
      </w:r>
    </w:p>
    <w:p w14:paraId="06EA8CA0" w14:textId="104BAC1D" w:rsidR="009F4B15" w:rsidRDefault="009F4B15" w:rsidP="008E16D8">
      <w:pPr>
        <w:pStyle w:val="Listenabsatz"/>
        <w:numPr>
          <w:ilvl w:val="0"/>
          <w:numId w:val="5"/>
        </w:numPr>
      </w:pPr>
      <w:r>
        <w:t>Benutzersuche: Besitzt mit 7 Minuten 50</w:t>
      </w:r>
      <w:r w:rsidR="004D06BE">
        <w:t xml:space="preserve"> Sekunden</w:t>
      </w:r>
      <w:r>
        <w:t xml:space="preserve"> eine sehr hohe Durchschnittszeit. Da die Seite neben einem Eingabefeld keine Interaktion bietet, wird vermutet, dass hierbei ein technischer Fehler vorliegt. </w:t>
      </w:r>
    </w:p>
    <w:p w14:paraId="6F218EEB" w14:textId="784F6B86" w:rsidR="009F4B15" w:rsidRDefault="009F4B15" w:rsidP="008E16D8">
      <w:pPr>
        <w:pStyle w:val="Listenabsatz"/>
        <w:numPr>
          <w:ilvl w:val="0"/>
          <w:numId w:val="5"/>
        </w:numPr>
      </w:pPr>
      <w:r>
        <w:t>Mitarbeiter: Besitzt mit 3 Minuten 25</w:t>
      </w:r>
      <w:r w:rsidR="004D06BE">
        <w:t xml:space="preserve"> Sekunden </w:t>
      </w:r>
      <w:r>
        <w:t>eine hohe Durchschnittszeit.</w:t>
      </w:r>
    </w:p>
    <w:p w14:paraId="7574C16F" w14:textId="77777777" w:rsidR="009F4B15" w:rsidRDefault="009F4B15" w:rsidP="008E16D8">
      <w:pPr>
        <w:pStyle w:val="Listenabsatz"/>
        <w:numPr>
          <w:ilvl w:val="0"/>
          <w:numId w:val="5"/>
        </w:numPr>
      </w:pPr>
      <w:r>
        <w:t>Software für Studierende, am Campus WLAN, Lehre und Lernen und Benutzerverwaltung: Seiten ohne wichtigen Inhalt. Sie dienen als „Top-Level-Seite“ und verlinken auf ihre Unterseiten. Davon kommen die niedrige Durchschnittszeit und die niedrige Ausstiegsrate.</w:t>
      </w:r>
    </w:p>
    <w:p w14:paraId="1B2DA71A" w14:textId="77777777" w:rsidR="009F4B15" w:rsidRDefault="009F4B15" w:rsidP="008E16D8">
      <w:pPr>
        <w:pStyle w:val="Listenabsatz"/>
        <w:numPr>
          <w:ilvl w:val="0"/>
          <w:numId w:val="5"/>
        </w:numPr>
      </w:pPr>
      <w:r>
        <w:t xml:space="preserve">Netstorage: Hat zwar mit 82% eine relativ hohe Ausstiegsrate. Mit einem auffälligeren Link könnte die Ausstiegsrate eventuell noch gesteigert werden.  </w:t>
      </w:r>
    </w:p>
    <w:p w14:paraId="417059F3" w14:textId="77777777" w:rsidR="009F4B15" w:rsidRDefault="009F4B15" w:rsidP="008E16D8">
      <w:pPr>
        <w:pStyle w:val="Listenabsatz"/>
        <w:numPr>
          <w:ilvl w:val="0"/>
          <w:numId w:val="5"/>
        </w:numPr>
      </w:pPr>
      <w:r>
        <w:t>Smartphone Synchronisation: Hat mit 33% eine sehr niedrige Ausstiegsrate.</w:t>
      </w:r>
    </w:p>
    <w:p w14:paraId="0E37A063" w14:textId="77777777" w:rsidR="009F4B15" w:rsidRDefault="009F4B15" w:rsidP="008E16D8">
      <w:pPr>
        <w:pStyle w:val="Listenabsatz"/>
        <w:numPr>
          <w:ilvl w:val="0"/>
          <w:numId w:val="5"/>
        </w:numPr>
      </w:pPr>
      <w:r>
        <w:t xml:space="preserve">Windows: Besitzt mit 27% eine sehr niedrige Ausstiegsrate. </w:t>
      </w:r>
    </w:p>
    <w:p w14:paraId="0710B908" w14:textId="77777777" w:rsidR="009F4B15" w:rsidRDefault="009F4B15" w:rsidP="008E16D8">
      <w:pPr>
        <w:pStyle w:val="Listenabsatz"/>
        <w:numPr>
          <w:ilvl w:val="0"/>
          <w:numId w:val="5"/>
        </w:numPr>
      </w:pPr>
      <w:r>
        <w:t xml:space="preserve">Workgroupmanager: Ist eine beliebte Funktion mit sehr hoher Durchschnittszeit. Könnte eventuell durch einen besseren Aufbau noch gesenkt werden. </w:t>
      </w:r>
    </w:p>
    <w:p w14:paraId="27970AD3" w14:textId="77777777" w:rsidR="009F4B15" w:rsidRDefault="009F4B15" w:rsidP="008E16D8">
      <w:pPr>
        <w:pStyle w:val="Listenabsatz"/>
        <w:numPr>
          <w:ilvl w:val="0"/>
          <w:numId w:val="5"/>
        </w:numPr>
      </w:pPr>
      <w:r>
        <w:t>Mit Android ins WLAN: Beim Blick auf den Inhalt stellt man fest, dass die Ausstiegsrate höher als 63% sein sollte.</w:t>
      </w:r>
    </w:p>
    <w:p w14:paraId="68870CDA" w14:textId="77777777" w:rsidR="009F4B15" w:rsidRDefault="009F4B15" w:rsidP="008E16D8">
      <w:pPr>
        <w:pStyle w:val="Listenabsatz"/>
        <w:numPr>
          <w:ilvl w:val="0"/>
          <w:numId w:val="5"/>
        </w:numPr>
      </w:pPr>
      <w:r>
        <w:t xml:space="preserve">WebPrint, Zugänge ohne Novell Client und Meine Homepage: Besitzen eine sehr niedrige Ausstiegsrate. </w:t>
      </w:r>
    </w:p>
    <w:p w14:paraId="4BECF0A1" w14:textId="36D94D38" w:rsidR="009F4B15" w:rsidRPr="009F4B15" w:rsidRDefault="009F4B15" w:rsidP="008E16D8">
      <w:pPr>
        <w:pStyle w:val="Listenabsatz"/>
        <w:numPr>
          <w:ilvl w:val="0"/>
          <w:numId w:val="5"/>
        </w:numPr>
      </w:pPr>
      <w:r>
        <w:t>CIP-Pools: Überrascht mit niedrigen Zugriffszahlen.</w:t>
      </w:r>
    </w:p>
    <w:p w14:paraId="142B4B6A" w14:textId="63DD5124" w:rsidR="00803321" w:rsidRDefault="00803321" w:rsidP="002941B3">
      <w:pPr>
        <w:pStyle w:val="berschrift3"/>
        <w:ind w:left="720"/>
      </w:pPr>
      <w:bookmarkStart w:id="19" w:name="_Ref431283196"/>
      <w:bookmarkStart w:id="20" w:name="_Ref431283216"/>
      <w:bookmarkStart w:id="21" w:name="_Toc431395829"/>
      <w:r>
        <w:t>Contextual Inquiry</w:t>
      </w:r>
      <w:bookmarkEnd w:id="19"/>
      <w:bookmarkEnd w:id="20"/>
      <w:bookmarkEnd w:id="21"/>
      <w:r>
        <w:t xml:space="preserve"> </w:t>
      </w:r>
    </w:p>
    <w:p w14:paraId="486F71F6" w14:textId="19DCDC22" w:rsidR="00A0756B" w:rsidRPr="00A0756B" w:rsidRDefault="001C7280" w:rsidP="004D06BE">
      <w:r>
        <w:t xml:space="preserve">Für eine spätere </w:t>
      </w:r>
      <w:r w:rsidR="009F4B15">
        <w:t>erfolgreiche</w:t>
      </w:r>
      <w:r>
        <w:t xml:space="preserve"> Umgestaltung der Webseite des Rechenzentrums ist es wichtig zu analysieren, wie die aktuelle Version von den Nutzern verwendet wird. Hierfür wird die Methode Contextual Inquiry verwendet. </w:t>
      </w:r>
    </w:p>
    <w:p w14:paraId="257A43F3" w14:textId="19312D4B" w:rsidR="001C7280" w:rsidRPr="00C11C33" w:rsidRDefault="001C7280" w:rsidP="00C11C33">
      <w:pPr>
        <w:pStyle w:val="berschrift4"/>
      </w:pPr>
      <w:bookmarkStart w:id="22" w:name="_Toc431395830"/>
      <w:r w:rsidRPr="00C11C33">
        <w:t>Ablauf</w:t>
      </w:r>
      <w:bookmarkEnd w:id="22"/>
    </w:p>
    <w:p w14:paraId="78960A4D" w14:textId="7AAA097A" w:rsidR="001C7280" w:rsidRDefault="001C7280" w:rsidP="001C7280">
      <w:r>
        <w:t>Während einer Contextual Inquiry beobachten die Testleiter den Probanden beim normalen Gebrauch der Webseite und fertigen dabei Notizen an. Die Testgruppe wir</w:t>
      </w:r>
      <w:r w:rsidR="00DC7B20">
        <w:t>d in zwei Teile zerlegt: Studierende</w:t>
      </w:r>
      <w:r>
        <w:t xml:space="preserve"> und Mitarbeiter des Rechenzentrums. Dabei soll festgestellt werden, ob Studierende ein anderes Informationsbedürfnis besitzen als Mitarbeiter. Für die Gruppe Student sollen 20 Probanden gefunden werden, die idealerweise aus </w:t>
      </w:r>
      <w:r>
        <w:lastRenderedPageBreak/>
        <w:t xml:space="preserve">unterschiedlichen Fakultäten der Universität stammen. Um Mitarbeiter des </w:t>
      </w:r>
      <w:r w:rsidR="009F4B15">
        <w:t>Rechenzentrums</w:t>
      </w:r>
      <w:r>
        <w:t xml:space="preserve"> erreichen zu können, kontaktiert die Projektgruppe den Ansprechpartner Michael Giesz, welcher daraufhin Termine mit sechs Angestellten vereinbart. Die Aufgabenstellung an die Probanden lautet: "Benutzen Sie die Webseite des Rechenzentrum genauso, wie Sie es üblicherweise auch tun und führen Sie dabei alle von Ihnen verwendeten Funktionen vor." Zusätzlich wird im Anschluss ein Interview angehängt, worin die Testpersonen nach positiven und negativen Eigenschaften des Testobjekts befragt werden. Für die spätere Auswertung wird der Bildschirm mit Hilfe der Software "Quicktime" aufgenommen. </w:t>
      </w:r>
    </w:p>
    <w:p w14:paraId="2F162881" w14:textId="11CF244B" w:rsidR="001C7280" w:rsidRPr="00C11C33" w:rsidRDefault="009F4B15" w:rsidP="00C11C33">
      <w:pPr>
        <w:pStyle w:val="berschrift4"/>
      </w:pPr>
      <w:bookmarkStart w:id="23" w:name="_Toc431395831"/>
      <w:r w:rsidRPr="00C11C33">
        <w:t>Ergebnisse</w:t>
      </w:r>
      <w:r w:rsidR="001C7280" w:rsidRPr="00C11C33">
        <w:t xml:space="preserve"> von Studenten</w:t>
      </w:r>
      <w:bookmarkEnd w:id="23"/>
    </w:p>
    <w:p w14:paraId="001CB283" w14:textId="02E904AE" w:rsidR="001C7280" w:rsidRDefault="001C7280" w:rsidP="001C7280">
      <w:r>
        <w:t>Für eine übersichtliche Auflistung der Ergebnisse wird ein Excel-Dokument (CI-Studenten Auswertung</w:t>
      </w:r>
      <w:r w:rsidR="00D0607B">
        <w:t>.xslx) erstellt, worin auf der x</w:t>
      </w:r>
      <w:r>
        <w:t xml:space="preserve">-Achse die ID der Probanden, demographische Daten (Alter, Geschlecht, </w:t>
      </w:r>
      <w:r w:rsidR="009F4B15">
        <w:t>Studi</w:t>
      </w:r>
      <w:r>
        <w:t>enfach) und Eintrittspunkt in die Webseite des Rechenzentrums positioniert sind. Zusätzlich sind dort alle Funktionen der Webseite aufgelistet, die während der Contextual I</w:t>
      </w:r>
      <w:r w:rsidR="00D0607B">
        <w:t>nquiry erwähnt wurden. Auf der y</w:t>
      </w:r>
      <w:r>
        <w:t xml:space="preserve">-Achse sind die 20 Probanden aufgelistet. Sollte ein Teilnehmer während seiner Contextual Inquiry eine der oben genannten Funktionen verwendet haben, wird die Spalte mit "1" gekennzeichnet. Ansonsten wird eine "0" eingetragen. </w:t>
      </w:r>
    </w:p>
    <w:p w14:paraId="67F8F04D" w14:textId="77777777" w:rsidR="001C7280" w:rsidRDefault="001C7280" w:rsidP="001C7280">
      <w:r>
        <w:t xml:space="preserve">Nachdem alle Daten eingetragen wurden, wird für jede Spalte eine Zeile mit "Summe" und eine Zeile mit "prozentuale Nutzung" berechnet, die angeben, wie oft die Funktion insgesamt verwendet wird. Für eine bessere Übersichtlichkeit werden die Zeilen mit "Summe" und "prozentuale Nutzung" farbig markiert. </w:t>
      </w:r>
    </w:p>
    <w:p w14:paraId="5427BA53" w14:textId="74CB554C" w:rsidR="001C7280" w:rsidRDefault="001C7280" w:rsidP="001C7280">
      <w:r>
        <w:t xml:space="preserve">Zusammenfassend lässt sich festhalten, dass Funktionen wie RZ-Passwort ändern (100%), </w:t>
      </w:r>
      <w:r w:rsidR="00D0607B">
        <w:t xml:space="preserve">Geräteregistrierung (80%), </w:t>
      </w:r>
      <w:r>
        <w:t>Software (60%), WLAN (60%)</w:t>
      </w:r>
      <w:r w:rsidR="00D0607B">
        <w:t xml:space="preserve"> und </w:t>
      </w:r>
      <w:r>
        <w:t xml:space="preserve">Druckerguthaben (45%) am häufigsten verwendet werden. Hingegen suchen die Probanden Informationen über Linux (5%), Smartphone Sync (5%), Apple on Campus (5%) eher selten. Hierbei ist jedoch anzumerken, dass das alleinige Auftreten der Funktionen in dieser Contextual Inquiry für eine </w:t>
      </w:r>
      <w:r w:rsidR="002A6146">
        <w:t>häufige</w:t>
      </w:r>
      <w:r>
        <w:t xml:space="preserve"> Benutzung spricht. </w:t>
      </w:r>
    </w:p>
    <w:p w14:paraId="64C0AE28" w14:textId="49742AF8" w:rsidR="001C7280" w:rsidRDefault="001C7280" w:rsidP="001C7280">
      <w:r>
        <w:t xml:space="preserve">Zusätzlich erstellt das Projektteam ein Dokument (Anmerkungen CI-Studenten Auswertung.pdf), in dem alle Anmerkungen und Auffälligkeiten während und nach der Durchführung zusammengetragen werden. </w:t>
      </w:r>
    </w:p>
    <w:p w14:paraId="4EE611E4" w14:textId="2C160FF0" w:rsidR="001C7280" w:rsidRPr="00C11C33" w:rsidRDefault="001C7280" w:rsidP="00C11C33">
      <w:pPr>
        <w:pStyle w:val="berschrift4"/>
      </w:pPr>
      <w:bookmarkStart w:id="24" w:name="_Toc431395832"/>
      <w:r w:rsidRPr="00C11C33">
        <w:lastRenderedPageBreak/>
        <w:t>Ergebnisse von Mitarbeitern</w:t>
      </w:r>
      <w:bookmarkEnd w:id="24"/>
    </w:p>
    <w:p w14:paraId="6B493E1A" w14:textId="77777777" w:rsidR="001C7280" w:rsidRDefault="001C7280" w:rsidP="001C7280">
      <w:r>
        <w:t xml:space="preserve">Ähnlich wie unter Punkt 2.1.2.3 wird für die Auswertung der Contextual Inquiry mit Mitarbeitern ebenfalls ein Dokument (CI-Mitarbeiter Auswertung.pdf) erstellt. Darin sind alle Funktionen aufgelistet, welche die Mitarbeiter während des Tests angegeben hatten. Zusätzlich enthält der Punkt "Anmerkungen" wichtige Aussagen der Mitarbeiter des Rechenzentrums. </w:t>
      </w:r>
    </w:p>
    <w:p w14:paraId="2AFF5C65" w14:textId="73E06952" w:rsidR="001C7280" w:rsidRPr="001C7280" w:rsidRDefault="001C7280" w:rsidP="001C7280">
      <w:r>
        <w:t>Eine Unterteilung in zwei Dateien (Auswertung und Anmerkungen), wie bei der Contextual Inquiry mit Studenten wird als nicht notwendig empfunden, da mit einer Testgruppe von sechs Personen nur eine begrenzte Datenmenge erhoben werden konnte.</w:t>
      </w:r>
    </w:p>
    <w:p w14:paraId="07730D99" w14:textId="63931CA9" w:rsidR="00803321" w:rsidRDefault="00803321" w:rsidP="00D0607B">
      <w:pPr>
        <w:pStyle w:val="berschrift3"/>
        <w:ind w:left="720"/>
      </w:pPr>
      <w:bookmarkStart w:id="25" w:name="_Toc431395833"/>
      <w:r>
        <w:t>Fragebogen</w:t>
      </w:r>
      <w:bookmarkEnd w:id="25"/>
    </w:p>
    <w:p w14:paraId="1D855D5A" w14:textId="6EE9DB55" w:rsidR="00FF7918" w:rsidRDefault="00FF7918" w:rsidP="00FF7918">
      <w:r>
        <w:t>Da die vorher durchgeführten Contextual Inquiry sehr zeitaufwändig ist und deswegen lediglich mit 2</w:t>
      </w:r>
      <w:r w:rsidR="00271146">
        <w:t>6</w:t>
      </w:r>
      <w:r>
        <w:t xml:space="preserve"> Probanden (20 Studierende, 6 Mitarbeiter) durchgeführt werden konnte, </w:t>
      </w:r>
    </w:p>
    <w:p w14:paraId="65AEE0B9" w14:textId="71BA12F9" w:rsidR="00FF7918" w:rsidRDefault="00D0607B" w:rsidP="00FF7918">
      <w:r>
        <w:t>einig</w:t>
      </w:r>
      <w:r w:rsidR="00FF7918">
        <w:t xml:space="preserve">en sich die Projektmitglieder darauf, dass ein eigens erstellter Fragebogen den nächsten Schritt der Anforderungsanalyse darstellt. Ziel dieser Methode ist es, die vorher in der Piwik-Analyse und Contextual Inquiry erlangten </w:t>
      </w:r>
      <w:r w:rsidR="002A6146">
        <w:t>Ergebnisse</w:t>
      </w:r>
      <w:r w:rsidR="00FF7918">
        <w:t xml:space="preserve"> dank einer größeren und leichter zugänglichen Zielgruppe zu erweitern. Kerninhalte sind dabei Angaben über die meistbenutzen Funktionen der Webseite und die </w:t>
      </w:r>
      <w:r w:rsidR="002A6146">
        <w:t>Zufriedenheit</w:t>
      </w:r>
      <w:r w:rsidR="00FF7918">
        <w:t xml:space="preserve"> der Nutzer. </w:t>
      </w:r>
    </w:p>
    <w:p w14:paraId="00F0191D" w14:textId="64B7AE84" w:rsidR="00FF7918" w:rsidRDefault="00FF7918" w:rsidP="00FF7918">
      <w:pPr>
        <w:pStyle w:val="berschrift4"/>
      </w:pPr>
      <w:bookmarkStart w:id="26" w:name="_Toc431395834"/>
      <w:r>
        <w:t>Ablauf und Durchführung</w:t>
      </w:r>
      <w:bookmarkEnd w:id="26"/>
      <w:r>
        <w:t xml:space="preserve"> </w:t>
      </w:r>
    </w:p>
    <w:p w14:paraId="16002356" w14:textId="77777777" w:rsidR="00FF7918" w:rsidRDefault="00FF7918" w:rsidP="00FF7918">
      <w:r>
        <w:t xml:space="preserve">Den Fragebogen erstellt das Projektteam mit Hilfe von Google Docs, im speziellen Google Formulare. Da sich diese Methode bereits in vorangegangen Projekten bewährt hat, wird sie auch hier verwendet. </w:t>
      </w:r>
    </w:p>
    <w:p w14:paraId="1F682B18" w14:textId="1C90311C" w:rsidR="00FF7918" w:rsidRDefault="00FF7918" w:rsidP="00FF7918">
      <w:r>
        <w:t xml:space="preserve">Nachdem der Fragebogen von den Projektmitgliedern erstellt wurde, wird dieser den </w:t>
      </w:r>
      <w:r w:rsidR="002A6146">
        <w:t>Vertretern</w:t>
      </w:r>
      <w:r>
        <w:t xml:space="preserve"> des Rechenzentrums zugesendet. Michael Giesz und Dr. Christoph Bauer haben dabei die Möglichkeit Anmerkungen und Verbesserungsverschläge anzubringen, die dann</w:t>
      </w:r>
      <w:r w:rsidR="007E51B2">
        <w:t xml:space="preserve"> im Anschluss umgesetzt werden.</w:t>
      </w:r>
    </w:p>
    <w:p w14:paraId="62B8C1EE" w14:textId="77777777" w:rsidR="00271146" w:rsidRDefault="00271146" w:rsidP="00271146">
      <w:pPr>
        <w:pStyle w:val="Folgeabsatz"/>
      </w:pPr>
    </w:p>
    <w:p w14:paraId="64F4C198" w14:textId="77777777" w:rsidR="00271146" w:rsidRDefault="00271146" w:rsidP="00271146">
      <w:pPr>
        <w:pStyle w:val="Folgeabsatz"/>
      </w:pPr>
    </w:p>
    <w:p w14:paraId="1CB3C0E8" w14:textId="77777777" w:rsidR="00271146" w:rsidRDefault="00271146" w:rsidP="00271146">
      <w:pPr>
        <w:pStyle w:val="Folgeabsatz"/>
      </w:pPr>
    </w:p>
    <w:p w14:paraId="7A4A09D6" w14:textId="75AEDAF0" w:rsidR="00FF7918" w:rsidRDefault="00FF7918" w:rsidP="00FF7918">
      <w:pPr>
        <w:pStyle w:val="berschrift4"/>
      </w:pPr>
      <w:bookmarkStart w:id="27" w:name="_Toc431395835"/>
      <w:r>
        <w:lastRenderedPageBreak/>
        <w:t>Aufbau</w:t>
      </w:r>
      <w:bookmarkEnd w:id="27"/>
      <w:r>
        <w:t xml:space="preserve"> </w:t>
      </w:r>
    </w:p>
    <w:p w14:paraId="056859F2" w14:textId="77777777" w:rsidR="00FF7918" w:rsidRDefault="00FF7918" w:rsidP="00FF7918">
      <w:r>
        <w:t>Der finale Fragebogen untergliedert sich in drei Einzelteile. Zu Beginn werden die Teilnehmer um demographische Angaben gebeten:</w:t>
      </w:r>
    </w:p>
    <w:p w14:paraId="0F4F4E7E" w14:textId="3673690A" w:rsidR="00FF7918" w:rsidRDefault="00FF7918" w:rsidP="008E16D8">
      <w:pPr>
        <w:pStyle w:val="Listenabsatz"/>
        <w:numPr>
          <w:ilvl w:val="0"/>
          <w:numId w:val="4"/>
        </w:numPr>
      </w:pPr>
      <w:r>
        <w:t>Alter</w:t>
      </w:r>
    </w:p>
    <w:p w14:paraId="7082E660" w14:textId="0D52723E" w:rsidR="00FF7918" w:rsidRDefault="00FF7918" w:rsidP="008E16D8">
      <w:pPr>
        <w:pStyle w:val="Listenabsatz"/>
        <w:numPr>
          <w:ilvl w:val="0"/>
          <w:numId w:val="4"/>
        </w:numPr>
      </w:pPr>
      <w:r>
        <w:t xml:space="preserve">Geschlecht </w:t>
      </w:r>
    </w:p>
    <w:p w14:paraId="68CCF053" w14:textId="645E1392" w:rsidR="00FF7918" w:rsidRDefault="00FF7918" w:rsidP="008E16D8">
      <w:pPr>
        <w:pStyle w:val="Listenabsatz"/>
        <w:numPr>
          <w:ilvl w:val="0"/>
          <w:numId w:val="4"/>
        </w:numPr>
      </w:pPr>
      <w:r>
        <w:t>Was ist ihr Tätigkeitsbereich an der Universität Regensburg?</w:t>
      </w:r>
    </w:p>
    <w:p w14:paraId="192C9F4F" w14:textId="1AB47EC9" w:rsidR="00FF7918" w:rsidRDefault="00FF7918" w:rsidP="008E16D8">
      <w:pPr>
        <w:pStyle w:val="Listenabsatz"/>
        <w:numPr>
          <w:ilvl w:val="0"/>
          <w:numId w:val="4"/>
        </w:numPr>
      </w:pPr>
      <w:r>
        <w:t xml:space="preserve">An welcher Fakultät / Einrichtung sind Sie tätig? </w:t>
      </w:r>
    </w:p>
    <w:p w14:paraId="6F4CD8DA" w14:textId="063742AA" w:rsidR="00FF7918" w:rsidRDefault="00FF7918" w:rsidP="008E16D8">
      <w:pPr>
        <w:pStyle w:val="Listenabsatz"/>
        <w:numPr>
          <w:ilvl w:val="0"/>
          <w:numId w:val="4"/>
        </w:numPr>
      </w:pPr>
      <w:r>
        <w:t xml:space="preserve">Haben Sie die Webseite des Rechenzentrums bereits genutzt? </w:t>
      </w:r>
    </w:p>
    <w:p w14:paraId="72281289" w14:textId="4BBB6F07" w:rsidR="00FF7918" w:rsidRDefault="00FF7918" w:rsidP="00FF7918">
      <w:r>
        <w:t xml:space="preserve">Diese Komponente des Bogens soll einen Überblick über die Teilnehmer ermöglichen. Somit kann untersucht werden, ob zwischen den verschiedenen Altersgruppen Ungleichheiten bestehen, Fakultäten unterschiedliche Funktionen verwenden oder welche Verschiedenheiten zwischen Dozent, </w:t>
      </w:r>
      <w:r w:rsidR="002A6146">
        <w:t>Bediensteter</w:t>
      </w:r>
      <w:r>
        <w:t xml:space="preserve"> und Student herrschen. </w:t>
      </w:r>
    </w:p>
    <w:p w14:paraId="14B75461" w14:textId="27A0B985" w:rsidR="00FF7918" w:rsidRDefault="00FF7918" w:rsidP="00FF7918">
      <w:r>
        <w:t xml:space="preserve">Auf Wunsch der Auftraggeber werden hier die ursprünglichen Freitextfelder für Angaben über das Alter und Tätigkeitsbereich an der Universität zu Fragen mit Auswahlfelder umgeändert. Bei ersterem stehen anstatt eines Freitextfeldes jetzt sieben Antwortkategorien zur Verfügung, die in 10-Jahres-Schritten angeordnet sind. Hinsichtlich der zweiten Anmerkung orientiert sich das Projektteam an einem vom Rechenzentrum vorher erstellten Fragebogen, welcher die Teilnehmer nach ihrer Zufriedenheit mit den Dienstleitungen des Rechenzentrums befragt. Die darin enthaltene Frage "An welcher Fakultät / Einrichtung sind Sie tätig?" wird übernommen. </w:t>
      </w:r>
    </w:p>
    <w:p w14:paraId="582CD29F" w14:textId="4E6D78B7" w:rsidR="00FF7918" w:rsidRDefault="00C21CE4" w:rsidP="00FF7918">
      <w:r>
        <w:t>Der</w:t>
      </w:r>
      <w:r w:rsidR="00FF7918">
        <w:t xml:space="preserve"> z</w:t>
      </w:r>
      <w:r>
        <w:t>w</w:t>
      </w:r>
      <w:r w:rsidR="00FF7918">
        <w:t>eite Bestandteil des Fragebogens geht auf die Nutzung der Webseite des Rechenzentrums ein:</w:t>
      </w:r>
    </w:p>
    <w:p w14:paraId="4A98FF3E" w14:textId="7D4F49A1" w:rsidR="00FF7918" w:rsidRDefault="00FF7918" w:rsidP="008E16D8">
      <w:pPr>
        <w:pStyle w:val="Listenabsatz"/>
        <w:numPr>
          <w:ilvl w:val="0"/>
          <w:numId w:val="4"/>
        </w:numPr>
      </w:pPr>
      <w:r>
        <w:t>Auf welchen Geräten benutzen Sie die Webseite?</w:t>
      </w:r>
    </w:p>
    <w:p w14:paraId="6A84D36C" w14:textId="3CB73BC5" w:rsidR="00FF7918" w:rsidRDefault="00FF7918" w:rsidP="008E16D8">
      <w:pPr>
        <w:pStyle w:val="Listenabsatz"/>
        <w:numPr>
          <w:ilvl w:val="0"/>
          <w:numId w:val="4"/>
        </w:numPr>
      </w:pPr>
      <w:r>
        <w:t xml:space="preserve">Wie rufen Sie die Webseite des Rechenzentrums auf? </w:t>
      </w:r>
    </w:p>
    <w:p w14:paraId="04AFD7A4" w14:textId="0BA94040" w:rsidR="00FF7918" w:rsidRDefault="00FF7918" w:rsidP="008E16D8">
      <w:pPr>
        <w:pStyle w:val="Listenabsatz"/>
        <w:numPr>
          <w:ilvl w:val="0"/>
          <w:numId w:val="4"/>
        </w:numPr>
      </w:pPr>
      <w:r>
        <w:t xml:space="preserve">Wie oft benutzen Sie die Webseite des Rechenzentrums? </w:t>
      </w:r>
    </w:p>
    <w:p w14:paraId="68F0564A" w14:textId="7370C246" w:rsidR="00FF7918" w:rsidRDefault="00FF7918" w:rsidP="008E16D8">
      <w:pPr>
        <w:pStyle w:val="Listenabsatz"/>
        <w:numPr>
          <w:ilvl w:val="0"/>
          <w:numId w:val="4"/>
        </w:numPr>
      </w:pPr>
      <w:r>
        <w:t>Nach welchen Informationen suchten Sie bisher auf der Webseite des Rechenzentrums?</w:t>
      </w:r>
    </w:p>
    <w:p w14:paraId="672B390F" w14:textId="6F4A68FC" w:rsidR="00FF7918" w:rsidRDefault="00FF7918" w:rsidP="008E16D8">
      <w:pPr>
        <w:pStyle w:val="Listenabsatz"/>
        <w:numPr>
          <w:ilvl w:val="0"/>
          <w:numId w:val="4"/>
        </w:numPr>
      </w:pPr>
      <w:r>
        <w:t>Wurden die von Ihnen gesuchten Informationen auf der Webseite des Rechenzentrums gefunden?</w:t>
      </w:r>
    </w:p>
    <w:p w14:paraId="0038EF09" w14:textId="6C9733B5" w:rsidR="00FF7918" w:rsidRDefault="00FF7918" w:rsidP="008E16D8">
      <w:pPr>
        <w:pStyle w:val="Listenabsatz"/>
        <w:numPr>
          <w:ilvl w:val="0"/>
          <w:numId w:val="4"/>
        </w:numPr>
      </w:pPr>
      <w:r>
        <w:t>Wenn nein, welche Informationen konnten Sie nicht finden?</w:t>
      </w:r>
    </w:p>
    <w:p w14:paraId="2336E60B" w14:textId="73B6FC5C" w:rsidR="00FF7918" w:rsidRDefault="00FF7918" w:rsidP="008E16D8">
      <w:pPr>
        <w:pStyle w:val="Listenabsatz"/>
        <w:numPr>
          <w:ilvl w:val="0"/>
          <w:numId w:val="4"/>
        </w:numPr>
      </w:pPr>
      <w:r>
        <w:t>Welche Kanäle nutzen Sie, um sich über die Dienste und Neuigkeiten des Rechenzentrums zu informieren?</w:t>
      </w:r>
    </w:p>
    <w:p w14:paraId="0C23E933" w14:textId="0EC49234" w:rsidR="00FF7918" w:rsidRDefault="00FF7918" w:rsidP="008E16D8">
      <w:pPr>
        <w:pStyle w:val="Listenabsatz"/>
        <w:numPr>
          <w:ilvl w:val="0"/>
          <w:numId w:val="4"/>
        </w:numPr>
      </w:pPr>
      <w:r>
        <w:lastRenderedPageBreak/>
        <w:t>Über die Dienste und Neuigkeiten des Rechenzentrums fühle ich mich ausreichend informiert.</w:t>
      </w:r>
    </w:p>
    <w:p w14:paraId="58B60A0A" w14:textId="58CBD714" w:rsidR="00FF7918" w:rsidRDefault="00FF7918" w:rsidP="008E16D8">
      <w:pPr>
        <w:pStyle w:val="Listenabsatz"/>
        <w:numPr>
          <w:ilvl w:val="0"/>
          <w:numId w:val="4"/>
        </w:numPr>
      </w:pPr>
      <w:r>
        <w:t xml:space="preserve">Über Störungen und Wartungsarbeiten fühle ich mich ausreichend informiert. </w:t>
      </w:r>
    </w:p>
    <w:p w14:paraId="151CE8A3" w14:textId="0F4D6823" w:rsidR="00FF7918" w:rsidRDefault="00FF7918" w:rsidP="008E16D8">
      <w:pPr>
        <w:pStyle w:val="Listenabsatz"/>
        <w:numPr>
          <w:ilvl w:val="0"/>
          <w:numId w:val="4"/>
        </w:numPr>
      </w:pPr>
      <w:r>
        <w:t>Bei technischen Problemen finde ich Hilfe auf den Webseiten des Rechenzentrums.</w:t>
      </w:r>
    </w:p>
    <w:p w14:paraId="111577E7" w14:textId="3A03BEC5" w:rsidR="00FF7918" w:rsidRDefault="00FF7918" w:rsidP="00FF7918">
      <w:r>
        <w:t xml:space="preserve">Hierbei liegt der Fokus auf den Funktionen der Webseite, welche die Teilnehmer aufrufen und in </w:t>
      </w:r>
      <w:r w:rsidR="00644D0E">
        <w:t>welchem Maß</w:t>
      </w:r>
      <w:r>
        <w:t xml:space="preserve"> bisher die gesuchten Informationen gefunden wurden. Zusätzlich wird mit der Frage nach dem Gerät, mit dem die Teilnehmer die Webseite aufrufen abgeprüft, ob auf eine Optimierung der Inhalte für mobile Geräte geachtet werden muss. </w:t>
      </w:r>
    </w:p>
    <w:p w14:paraId="7FA5A5B7" w14:textId="6D201689" w:rsidR="00FF7918" w:rsidRDefault="00FF7918" w:rsidP="00FF7918">
      <w:r>
        <w:t>Ähnlich wie zuvor wünschen die Vertreter des Rechenzentrums bei Frage 9 anstatt eines Freitextfeldes mehrere Auswahlmöglichkeiten. Die hierbei angegebenen Antwortkategorien sind aus den Ergebnissen der Contextual Inquiry abgeleitet und werden mit den Ergebnissen der Piwik-Analyse ergänzt</w:t>
      </w:r>
      <w:r w:rsidR="005D29BD">
        <w:t>. Zusätzlich wird ein Feld mit „</w:t>
      </w:r>
      <w:r>
        <w:t>Sonstiges</w:t>
      </w:r>
      <w:r w:rsidR="005D29BD">
        <w:t>“</w:t>
      </w:r>
      <w:r>
        <w:t xml:space="preserve"> angefügt, um nicht in </w:t>
      </w:r>
      <w:r w:rsidR="00381E73">
        <w:t>die</w:t>
      </w:r>
      <w:r>
        <w:t xml:space="preserve"> Antwortkategorie</w:t>
      </w:r>
      <w:r w:rsidR="00381E73">
        <w:t>n</w:t>
      </w:r>
      <w:r>
        <w:t xml:space="preserve"> passende Antworten </w:t>
      </w:r>
      <w:r w:rsidR="00381E73">
        <w:t>angeben</w:t>
      </w:r>
      <w:r>
        <w:t xml:space="preserve"> zu können.</w:t>
      </w:r>
    </w:p>
    <w:p w14:paraId="18C92839" w14:textId="60FFA77C" w:rsidR="00FF7918" w:rsidRDefault="00FF7918" w:rsidP="00FF7918">
      <w:r>
        <w:t xml:space="preserve">Die Fragen 12 bis 15 werden von den Auftraggebern gewünscht und konnten von dem vorher erwähnten Fragebogen des Rechenzentrums übernommen werden.  </w:t>
      </w:r>
    </w:p>
    <w:p w14:paraId="7818C61B" w14:textId="77777777" w:rsidR="00FF7918" w:rsidRDefault="00FF7918" w:rsidP="00FF7918">
      <w:r>
        <w:t xml:space="preserve">Abschließend werden die Teilnehmer um Feedback zur aktuellen Webseite des Rechenzentrums gebeten. </w:t>
      </w:r>
    </w:p>
    <w:p w14:paraId="6974EAE0" w14:textId="1B874B5E" w:rsidR="00FF7918" w:rsidRDefault="00FF7918" w:rsidP="008E16D8">
      <w:pPr>
        <w:pStyle w:val="Listenabsatz"/>
        <w:numPr>
          <w:ilvl w:val="0"/>
          <w:numId w:val="4"/>
        </w:numPr>
      </w:pPr>
      <w:r>
        <w:t xml:space="preserve">Wie würden Sie die Webseite des Rechenzentrums bewerten? </w:t>
      </w:r>
    </w:p>
    <w:p w14:paraId="456370F6" w14:textId="6958C597" w:rsidR="00FF7918" w:rsidRDefault="00FF7918" w:rsidP="008E16D8">
      <w:pPr>
        <w:pStyle w:val="Listenabsatz"/>
        <w:numPr>
          <w:ilvl w:val="0"/>
          <w:numId w:val="4"/>
        </w:numPr>
      </w:pPr>
      <w:r>
        <w:t>Nennen Sie aus Ihrer Sicht positive Aspekte der Webseite des Rechenzentrums.</w:t>
      </w:r>
    </w:p>
    <w:p w14:paraId="12F16230" w14:textId="56ABC584" w:rsidR="00FF7918" w:rsidRDefault="00FF7918" w:rsidP="008E16D8">
      <w:pPr>
        <w:pStyle w:val="Listenabsatz"/>
        <w:numPr>
          <w:ilvl w:val="0"/>
          <w:numId w:val="4"/>
        </w:numPr>
      </w:pPr>
      <w:r>
        <w:t xml:space="preserve">Nennen Sie aus Ihrer Sicht negative Aspekte der Webseite des Rechenzentrums. </w:t>
      </w:r>
    </w:p>
    <w:p w14:paraId="1BADFFD1" w14:textId="04C3A78E" w:rsidR="00FF7918" w:rsidRDefault="00FF7918" w:rsidP="00FF7918">
      <w:r>
        <w:t>Neben einer Bewertung der Webseite erhoffen sich die Projektmitglieder konkrete Ansatzpunkte, die verbessert werden müssen.</w:t>
      </w:r>
    </w:p>
    <w:p w14:paraId="56E5EA57" w14:textId="5BF9DCA3" w:rsidR="00FF7918" w:rsidRDefault="00FF7918" w:rsidP="00FF7918">
      <w:r>
        <w:t xml:space="preserve">In das Testfeld von Frage 19 können sich Teilnehmer eintragen, falls sie für weitere Tests oder Fragen zur Verfügung stehen. </w:t>
      </w:r>
    </w:p>
    <w:p w14:paraId="4D5BE226" w14:textId="501212FC" w:rsidR="00FF7918" w:rsidRDefault="00FF7918" w:rsidP="00FF7918">
      <w:pPr>
        <w:pStyle w:val="berschrift4"/>
      </w:pPr>
      <w:bookmarkStart w:id="28" w:name="_Toc431395836"/>
      <w:r>
        <w:t>Ergebnisse</w:t>
      </w:r>
      <w:bookmarkEnd w:id="28"/>
      <w:r>
        <w:t xml:space="preserve"> </w:t>
      </w:r>
    </w:p>
    <w:p w14:paraId="58FF9DC6" w14:textId="55FF1F5E" w:rsidR="00FF7918" w:rsidRDefault="00FF7918" w:rsidP="00FF7918">
      <w:r>
        <w:t>Ähnlich wie bei der Piwik-Analyse und der Contextual Inquiry soll dieses Kapitel einen kurzen Überblick über die Ergebnisse dieser Methode geben. Eine exakte Auflistung und Darstellung d</w:t>
      </w:r>
      <w:r w:rsidR="00757642">
        <w:t>er Resultate kann dem Dokument „</w:t>
      </w:r>
      <w:r>
        <w:t>Ergebnisse Fragebogen.pdf</w:t>
      </w:r>
      <w:r w:rsidR="00757642">
        <w:t>“</w:t>
      </w:r>
      <w:r>
        <w:t xml:space="preserve"> entnommen werden. </w:t>
      </w:r>
    </w:p>
    <w:p w14:paraId="6154AA31" w14:textId="57CC3293" w:rsidR="00FF7918" w:rsidRDefault="00FF7918" w:rsidP="00FF7918">
      <w:r>
        <w:lastRenderedPageBreak/>
        <w:t xml:space="preserve">Mit Hilfe des Fragebogens konnten nicht wie in der Contextual Inquiry nur die Zielgruppen Student und Bediensteter erreicht werden, sondern auch neun Dozenten nahmen daran </w:t>
      </w:r>
      <w:r w:rsidR="00644D0E">
        <w:t>teil</w:t>
      </w:r>
      <w:r>
        <w:t>. Neben dieser Gruppe beantworteten zehn Bedienstete und 17 Studenten die Fragen. Somit ist es nicht verwunderlich, dass die Altersgruppe 20-29 Jahre mit 50% am stärksten verstreten ist. Die Altersgruppe 40-49 Jahre ist mit 19.4% am zeithäufigsten vertreten. Mit 63,9% (23) nahmen fast doppelt so viele Frauen am Fragebogen Teil wie Männer (13).</w:t>
      </w:r>
    </w:p>
    <w:p w14:paraId="5FD73E21" w14:textId="37633503" w:rsidR="005572AD" w:rsidRPr="005572AD" w:rsidRDefault="00FF7918" w:rsidP="00622CF4">
      <w:r>
        <w:t>Die Fakultät für Sprach-</w:t>
      </w:r>
      <w:r w:rsidR="00757642">
        <w:t>,</w:t>
      </w:r>
      <w:r>
        <w:t xml:space="preserve"> Literatur- und Kulturwissenschaften stellt mit 37,1% (13) die größte Gruppe der </w:t>
      </w:r>
      <w:r w:rsidR="002A6146">
        <w:t>Antwortenden</w:t>
      </w:r>
      <w:r>
        <w:t xml:space="preserve"> dar. Anzumerken ist, dass außer der Fakultät für Katholische Theologie, der Fakultät für Wirtschaftswissenschaften und der Fakultät für Chemie und Pharmazie alle anderen Fakultäten unter den Teilnehmern vertreten sind. </w:t>
      </w:r>
    </w:p>
    <w:p w14:paraId="48E20995" w14:textId="2C8C8991" w:rsidR="00FF7918" w:rsidRDefault="00FF7918" w:rsidP="00FF7918">
      <w:r>
        <w:t>Auffällig</w:t>
      </w:r>
      <w:r w:rsidR="00757642">
        <w:t xml:space="preserve"> ist</w:t>
      </w:r>
      <w:r>
        <w:t xml:space="preserve">, dass 97,1% aller Teilnehmer die Webseite des Rechenzentrums auf Desktop-Rechnern oder Laptops verwenden. Somit kann festgehalten werden, dass beim späteren Umbau der Inhalte eine Optimierung für diese Geräte im Vordergrund stehen muss. </w:t>
      </w:r>
    </w:p>
    <w:p w14:paraId="011BA1E4" w14:textId="3B972EC3" w:rsidR="00FF7918" w:rsidRDefault="00FF7918" w:rsidP="00FF7918">
      <w:r>
        <w:t>Eine negative Auffälligkeit ist die Tatsache, dass mehr als 65% der Tei</w:t>
      </w:r>
      <w:r w:rsidR="00644D0E">
        <w:t>l</w:t>
      </w:r>
      <w:r w:rsidR="002A6146">
        <w:t>nehmer nicht durch die Menüstruktur</w:t>
      </w:r>
      <w:r>
        <w:t xml:space="preserve"> navigieren, um gewünschten Inhalte aufzurufen, sondern dies mit Hilfe von Bookmarks oder Suchmaschinen tun. </w:t>
      </w:r>
    </w:p>
    <w:p w14:paraId="5248A087" w14:textId="78D1B30C" w:rsidR="00FF7918" w:rsidRDefault="00FF7918" w:rsidP="00FF7918">
      <w:r>
        <w:t>Die zentralen Informationen</w:t>
      </w:r>
      <w:r w:rsidR="00381E73">
        <w:t>,</w:t>
      </w:r>
      <w:r>
        <w:t xml:space="preserve"> welche die Teilnehmer auf der Webseite suchen, sind das RZ</w:t>
      </w:r>
      <w:r w:rsidR="002A6146">
        <w:t>-Passwort ändern (94%), die Ger</w:t>
      </w:r>
      <w:r>
        <w:t>äteregistrierung (88%) und die Softwarebeschaffung (77%). Mehr als die Hälfte der Teilnehmer gaben an, bereits nach den Punkten</w:t>
      </w:r>
      <w:r w:rsidR="00381E73">
        <w:t xml:space="preserve"> GroupWise (57%),</w:t>
      </w:r>
      <w:r>
        <w:t xml:space="preserve"> WLAN (51%) und VPN (51%) gesucht zu haben. Ein weitere viel gesuchte Kategorie „Drucken“ zeigt sich mit den Zahlen zu Informationen zum Druckerguthaben (45%) und Drucken an der Universität Regensburg (43%).</w:t>
      </w:r>
    </w:p>
    <w:p w14:paraId="795797F9" w14:textId="28DB8F7B" w:rsidR="00FF7918" w:rsidRDefault="00FF7918" w:rsidP="00FF7918">
      <w:r>
        <w:t>Von allen Befragten gaben 57% an</w:t>
      </w:r>
      <w:r w:rsidR="00017EF3">
        <w:t>,</w:t>
      </w:r>
      <w:r>
        <w:t xml:space="preserve"> die von Ihnen gesuchte Information immer gefunden zu haben. Weitere 40% der Teilnehmer gaben an</w:t>
      </w:r>
      <w:r w:rsidR="00017EF3">
        <w:t>,</w:t>
      </w:r>
      <w:r>
        <w:t xml:space="preserve"> die gesuchte Information meist gefunden zu haben. Nur ein Teilnehmer gab an</w:t>
      </w:r>
      <w:r w:rsidR="00017EF3">
        <w:t>,</w:t>
      </w:r>
      <w:r>
        <w:t xml:space="preserve"> gesuchte Information meist nicht zu erhalten. Die Teilnehmer</w:t>
      </w:r>
      <w:r w:rsidR="00017EF3">
        <w:t>,</w:t>
      </w:r>
      <w:r>
        <w:t xml:space="preserve"> welche Informationen nicht finden konnten</w:t>
      </w:r>
      <w:r w:rsidR="00017EF3">
        <w:t>,</w:t>
      </w:r>
      <w:r>
        <w:t xml:space="preserve"> gaben an</w:t>
      </w:r>
      <w:r w:rsidR="00017EF3">
        <w:t>,</w:t>
      </w:r>
      <w:r>
        <w:t xml:space="preserve"> Informationen zu Software </w:t>
      </w:r>
      <w:r w:rsidR="00C8722F">
        <w:t>bzw. dem</w:t>
      </w:r>
      <w:r>
        <w:t xml:space="preserve"> Softwarekatalog gesucht zu haben. Auch Informationen zu Mail-Einrichtung bzw. Group</w:t>
      </w:r>
      <w:r w:rsidR="00381E73">
        <w:t>W</w:t>
      </w:r>
      <w:r>
        <w:t>ise konnte</w:t>
      </w:r>
      <w:r w:rsidR="00017EF3">
        <w:t>n</w:t>
      </w:r>
      <w:r>
        <w:t xml:space="preserve"> nicht aufgefunden werden.</w:t>
      </w:r>
    </w:p>
    <w:p w14:paraId="0EFDB397" w14:textId="205E7903" w:rsidR="00FF7918" w:rsidRDefault="00FF7918" w:rsidP="00FF7918">
      <w:r>
        <w:lastRenderedPageBreak/>
        <w:t xml:space="preserve">Die abschließende Bewertung der Webseite durch die Antwortenden ergibt einen durchschnittlichen Wert von 2,8. Dies zeigt, dass die aktuelle Version der Webseite die Nutzer </w:t>
      </w:r>
      <w:r w:rsidR="002A6146">
        <w:t>zufriedenstellt</w:t>
      </w:r>
      <w:r>
        <w:t>, jedoch in einigen Bereichen noch Nachbesserungsbedarf besteht.</w:t>
      </w:r>
    </w:p>
    <w:p w14:paraId="5729A1BF" w14:textId="0A1C3203" w:rsidR="00FF7918" w:rsidRDefault="00FF7918" w:rsidP="00FF7918">
      <w:r>
        <w:t>Überraschenderweise geben die Teilnehmer bei der Frage nach den positiven Aspekten der Webseite vor allem die</w:t>
      </w:r>
      <w:r w:rsidR="002A6146">
        <w:t xml:space="preserve"> übersichtliche Information</w:t>
      </w:r>
      <w:r w:rsidR="00017EF3">
        <w:t>s</w:t>
      </w:r>
      <w:r w:rsidR="002A6146">
        <w:t>struktur</w:t>
      </w:r>
      <w:r>
        <w:t xml:space="preserve"> an. Jedoch mit der Anmerkung, dass die notwendigen Funktionen mit einer gewissen Einarbeitungszeit und der damit verbunden Suche gefunden wurden. Das Softwareangebot und der Informationsgehalt wurden als positiv empfunden. Auch das gute Kontaktangebot und der immer sichtbare Ansprechpartner zum entsprechenden Thema wurden als gut empfunden.</w:t>
      </w:r>
    </w:p>
    <w:p w14:paraId="4D3CB1D7" w14:textId="6013AAEC" w:rsidR="00FF7918" w:rsidRPr="00FF7918" w:rsidRDefault="00FF7918" w:rsidP="00FF7918">
      <w:r>
        <w:t>Als zentraler negativer Punkt kristallisiert sich das CMS Imperia heraus. Der Großteil der negativen Aspekte ist auf das unübersichtliche Design des CMS zurückzuführen. So wird zum einen das unschöne Design, aber auch die damit verbundene Suchfunktion von vielen Teilnehmern bemängelt. Ein weiterer, mehrfach genannter negativer Aspekt sind die granularen Informationseinheiten und dadurch schwierige Abgrenzung der Inhalte. Mehrfach wurden auch spezifische Punkte genannt</w:t>
      </w:r>
      <w:r w:rsidR="00883410">
        <w:t>,</w:t>
      </w:r>
      <w:r>
        <w:t xml:space="preserve"> die für den einzelnen Teilnehmer schwer zu finden waren (E</w:t>
      </w:r>
      <w:r w:rsidR="00883410">
        <w:t>-M</w:t>
      </w:r>
      <w:r>
        <w:t>ail, Wartungsarbeiten). Auch wurde bemängelt, dass Information oft stark redundant vorhanden ist. Des Weiteren bemängelten einige Teilnehmer die Unübersichtlichkeit der Newsseite bzw. die Auffindbarkeit von aktuellen Meldungen.</w:t>
      </w:r>
    </w:p>
    <w:p w14:paraId="1DBF6DC4" w14:textId="62F4F00F" w:rsidR="00803321" w:rsidRDefault="00803321" w:rsidP="00883410">
      <w:pPr>
        <w:pStyle w:val="berschrift3"/>
        <w:ind w:left="720"/>
      </w:pPr>
      <w:bookmarkStart w:id="29" w:name="_Toc431395837"/>
      <w:r>
        <w:t>Card Sorting</w:t>
      </w:r>
      <w:bookmarkEnd w:id="29"/>
    </w:p>
    <w:p w14:paraId="1E1A150B" w14:textId="43116683" w:rsidR="00FF7918" w:rsidRDefault="00FF7918" w:rsidP="00FF7918">
      <w:r>
        <w:t>Beim Card Sorting werden von Probanden vorgegebene Begriffe selbstständig und möglichst ohne äußere Einflüsse in für sie sinnvollen Kategorien gesammelt. Diesen Kategorien werden Namen zugewiesen, die die beinhalteten Begriffe möglichst aussagekräftig zusammenfassen. So entstehen bei mehreren Testpersonen mehr oder weniger ähnliche Struktur</w:t>
      </w:r>
      <w:r w:rsidR="00883410">
        <w:t xml:space="preserve">en. Ziel dieser Methode ist es aus </w:t>
      </w:r>
      <w:r>
        <w:t>diese</w:t>
      </w:r>
      <w:r w:rsidR="00883410">
        <w:t>n</w:t>
      </w:r>
      <w:r>
        <w:t xml:space="preserve"> Strukturen, die von echten Nutzern erstellt wurden, einen sinnvollen Kompromiss </w:t>
      </w:r>
      <w:r w:rsidR="00883410">
        <w:t>zu finden</w:t>
      </w:r>
      <w:r>
        <w:t xml:space="preserve"> und so eine intuitive Gliederung der Elemente zu erreichen.</w:t>
      </w:r>
    </w:p>
    <w:p w14:paraId="3747AB6A" w14:textId="77777777" w:rsidR="00883410" w:rsidRPr="00883410" w:rsidRDefault="00883410" w:rsidP="00883410">
      <w:pPr>
        <w:pStyle w:val="Folgeabsatz"/>
      </w:pPr>
    </w:p>
    <w:p w14:paraId="69A60629" w14:textId="060763D0" w:rsidR="00FF7918" w:rsidRDefault="00FF7918" w:rsidP="00FF7918">
      <w:pPr>
        <w:pStyle w:val="berschrift4"/>
      </w:pPr>
      <w:bookmarkStart w:id="30" w:name="_Toc431395838"/>
      <w:r>
        <w:lastRenderedPageBreak/>
        <w:t>Vorbereitung und Durchführung</w:t>
      </w:r>
      <w:bookmarkEnd w:id="30"/>
    </w:p>
    <w:p w14:paraId="434111D2" w14:textId="748E9E5C" w:rsidR="00FF7918" w:rsidRDefault="00FF7918" w:rsidP="00FF7918">
      <w:r>
        <w:t>Sämtliche Begriffe, die die Probanden sortieren sollen, werden der zweiten Ebene der Navigation der aktuellen Webseite des Rechenzentrums entnommen. So werden keine zu allgemeinen bzw. zu spezifischen Begriffe in das Card Sorting mit aufgenommen. Da sich in der dritten Ebene nur weitere Spezifikationen der zweiten Ebene befinden, werden diese hier nicht berücksichtigt. So ergeben sich für das Card Sorting insgesamt 74 Begriffe.</w:t>
      </w:r>
    </w:p>
    <w:p w14:paraId="3DD386A5" w14:textId="77777777" w:rsidR="007E51B2" w:rsidRDefault="00F717F9" w:rsidP="007E51B2">
      <w:pPr>
        <w:keepNext/>
        <w:jc w:val="center"/>
      </w:pPr>
      <w:r>
        <w:pict w14:anchorId="158745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6pt;height:482.25pt">
            <v:imagedata r:id="rId11" o:title="beispiel begriffe navigation"/>
          </v:shape>
        </w:pict>
      </w:r>
    </w:p>
    <w:p w14:paraId="32558799" w14:textId="3E2957C3" w:rsidR="00FF7918" w:rsidRDefault="007E51B2" w:rsidP="007E51B2">
      <w:pPr>
        <w:pStyle w:val="Beschriftung"/>
      </w:pPr>
      <w:bookmarkStart w:id="31" w:name="_Toc431395873"/>
      <w:r>
        <w:t xml:space="preserve">Abbildung </w:t>
      </w:r>
      <w:fldSimple w:instr=" SEQ Abbildung \* ARABIC ">
        <w:r w:rsidR="00D9111F">
          <w:rPr>
            <w:noProof/>
          </w:rPr>
          <w:t>1</w:t>
        </w:r>
      </w:fldSimple>
      <w:r w:rsidR="00C34824">
        <w:rPr>
          <w:noProof/>
        </w:rPr>
        <w:t>:</w:t>
      </w:r>
      <w:r>
        <w:t xml:space="preserve"> </w:t>
      </w:r>
      <w:r w:rsidR="00205610">
        <w:t>Beispiel d</w:t>
      </w:r>
      <w:r w:rsidR="00C34824">
        <w:t>er Auswahl in der Menüstruktur (n</w:t>
      </w:r>
      <w:r w:rsidR="00205610">
        <w:t>ur Begriffe der zweiten Menüebene werden berücksichtigt</w:t>
      </w:r>
      <w:r w:rsidR="00C34824">
        <w:t>)</w:t>
      </w:r>
      <w:bookmarkEnd w:id="31"/>
    </w:p>
    <w:p w14:paraId="660CE628" w14:textId="5A09A535" w:rsidR="00FF7918" w:rsidRDefault="00FF7918" w:rsidP="00FF7918">
      <w:r>
        <w:lastRenderedPageBreak/>
        <w:t xml:space="preserve">Das Card Sorting wird im Internet auf der Seite </w:t>
      </w:r>
      <w:r w:rsidR="00763EAC">
        <w:t>http://www.</w:t>
      </w:r>
      <w:r>
        <w:t>usabilitytools.com gehostet. Vor der eigentlichen Studie wird mit einem kurzen Text das Projekt, die Methode des Card Sortings, sowie das Ziel der Methode erklärt. Bei der Durchführung des Sortierens befinden sich alle unverwendeten Begriffe in einer Spalte am linken Bildschirmra</w:t>
      </w:r>
      <w:r w:rsidR="00763EAC">
        <w:t>n</w:t>
      </w:r>
      <w:r>
        <w:t xml:space="preserve">d, durch Drag-and-Drop lassen sie sich in eine neue oder bereits </w:t>
      </w:r>
      <w:r w:rsidR="00C83FD4">
        <w:t>erstellte</w:t>
      </w:r>
      <w:r>
        <w:t xml:space="preserve"> Gruppe ziehen. Die Gruppen lassen sich durch einen Klick auf den Namen benennen. Bevor die Nutzer den Test beginnen werden folgende Daten abgefragt (analog zum Fragebogen, jedoch nur mit allgemeiner Abfrage des Tätigkeitsbereichs und ohne Frage zur Vorkenntnis </w:t>
      </w:r>
      <w:r w:rsidR="00C83FD4">
        <w:t>der</w:t>
      </w:r>
      <w:r>
        <w:t xml:space="preserve"> Webseite des Rechenzentrums):</w:t>
      </w:r>
    </w:p>
    <w:p w14:paraId="17E67057" w14:textId="433E55DC" w:rsidR="00FF7918" w:rsidRDefault="00FF7918" w:rsidP="008E16D8">
      <w:pPr>
        <w:pStyle w:val="Listenabsatz"/>
        <w:numPr>
          <w:ilvl w:val="0"/>
          <w:numId w:val="3"/>
        </w:numPr>
      </w:pPr>
      <w:r>
        <w:t>Alter</w:t>
      </w:r>
    </w:p>
    <w:p w14:paraId="7E706AFB" w14:textId="650C7965" w:rsidR="00FF7918" w:rsidRDefault="00FF7918" w:rsidP="008E16D8">
      <w:pPr>
        <w:pStyle w:val="Listenabsatz"/>
        <w:numPr>
          <w:ilvl w:val="0"/>
          <w:numId w:val="3"/>
        </w:numPr>
      </w:pPr>
      <w:r>
        <w:t>Geschlecht</w:t>
      </w:r>
    </w:p>
    <w:p w14:paraId="589A1E92" w14:textId="4478D765" w:rsidR="00FF7918" w:rsidRDefault="00FF7918" w:rsidP="008E16D8">
      <w:pPr>
        <w:pStyle w:val="Listenabsatz"/>
        <w:numPr>
          <w:ilvl w:val="0"/>
          <w:numId w:val="3"/>
        </w:numPr>
      </w:pPr>
      <w:r>
        <w:t>Tätigkeitsbereich an der Universität Regensburg (falls vorhanden)</w:t>
      </w:r>
    </w:p>
    <w:p w14:paraId="2B93BF13" w14:textId="648CC374" w:rsidR="00FF7918" w:rsidRDefault="00FF7918" w:rsidP="00FF7918">
      <w:pPr>
        <w:pStyle w:val="berschrift4"/>
      </w:pPr>
      <w:bookmarkStart w:id="32" w:name="_Toc431395839"/>
      <w:r>
        <w:t>Ergebnisse</w:t>
      </w:r>
      <w:bookmarkEnd w:id="32"/>
    </w:p>
    <w:p w14:paraId="103BAC79" w14:textId="71FA4CC6" w:rsidR="00FF7918" w:rsidRDefault="00FF7918" w:rsidP="00FF7918">
      <w:r>
        <w:t xml:space="preserve">Analog zu allen Ergebnissen in dieser Dokumentation soll dieses Kapitel lediglich einen kurzen Überblick über die Ergebnisse des Card Sortings geben. Eine exakte Auflistung und Darstellung der Resultate kann dem Dokument "Ergebnisse Card Sorting.pdf" entnommen werden. </w:t>
      </w:r>
    </w:p>
    <w:p w14:paraId="2D683719" w14:textId="36718CD8" w:rsidR="00FF7918" w:rsidRDefault="00FF7918" w:rsidP="00FF7918">
      <w:r>
        <w:t>An der Studie nehmen insgesamt 18 Testpersonen teil, von denen jedoch nur zehn Personen die Ergebnisse absenden. Die restlichen acht Teilnehmer brechen ab, ohne das Resultat abzuschicken.</w:t>
      </w:r>
      <w:r w:rsidR="00763EAC">
        <w:t xml:space="preserve"> Es wird vermutet, dass dies auf die hohe Bearbeitungszeit von über einer halben Stunde zurückzuführen ist.</w:t>
      </w:r>
    </w:p>
    <w:p w14:paraId="02840C78" w14:textId="4B93A879" w:rsidR="00FF7918" w:rsidRDefault="00FF7918" w:rsidP="00FF7918">
      <w:r>
        <w:t>Von den zehn Teilnehmern sind neun Studenten an der Universität Regensburg, eine Person ist kein Mitglied der Universität. Sechs Personen sind männlich, vier weiblich. Das Durchschnittsalter der Teilnehmer liegt bei 23,4 Jahre.</w:t>
      </w:r>
    </w:p>
    <w:p w14:paraId="6D178A74" w14:textId="7AB30F1B" w:rsidR="00FF7918" w:rsidRDefault="00FF7918" w:rsidP="00FF7918">
      <w:r>
        <w:t>Acht der zehn Teilnehmer können alle Begriffe einer Kategorie zuordnen, zwei Teilnehmer senden die Ergebnisse mit neun bzw. 17 nicht zugeordneten Begriffen ab. Es lässt sich leider nicht feststellen, ob diese absichtlich oder versehentlich nicht zugewiesen wurden.</w:t>
      </w:r>
    </w:p>
    <w:p w14:paraId="3B277522" w14:textId="77777777" w:rsidR="00FF7918" w:rsidRDefault="00FF7918" w:rsidP="00FF7918">
      <w:r>
        <w:t>Die durchschnittliche Anzahl der Kategorien aller Teilnehmer beträgt 12,4. Der Proband mit den wenigsten Gruppen unterteilt alle Begriffe in lediglich sechs Kategorien, die meisten Kategorien erstellten zwei Teilnehmer mit jeweils 17. Daher fällt es in Einzelfäl</w:t>
      </w:r>
      <w:r>
        <w:lastRenderedPageBreak/>
        <w:t>len schwer, Begriffe möglichst ganzheitlich in eine Kategorie zu fassen, da diese unterschiedlich umfassend gestaltet sind. Jedoch lassen sich nach der Sichtung und Analyse der Daten folgende von den meisten der Teilnehmer erstellten Kategorien feststellen:</w:t>
      </w:r>
    </w:p>
    <w:p w14:paraId="73C56FE4" w14:textId="5DC43F6C" w:rsidR="00FF7918" w:rsidRDefault="00FF7918" w:rsidP="008E16D8">
      <w:pPr>
        <w:pStyle w:val="Listenabsatz"/>
        <w:numPr>
          <w:ilvl w:val="0"/>
          <w:numId w:val="2"/>
        </w:numPr>
      </w:pPr>
      <w:r>
        <w:t>Mein RZ-Account</w:t>
      </w:r>
    </w:p>
    <w:p w14:paraId="78627629" w14:textId="7B8CA8D0" w:rsidR="00FF7918" w:rsidRDefault="00FF7918" w:rsidP="008E16D8">
      <w:pPr>
        <w:pStyle w:val="Listenabsatz"/>
        <w:numPr>
          <w:ilvl w:val="0"/>
          <w:numId w:val="2"/>
        </w:numPr>
      </w:pPr>
      <w:r>
        <w:t>Drucken</w:t>
      </w:r>
    </w:p>
    <w:p w14:paraId="745BF84E" w14:textId="75290F04" w:rsidR="00FF7918" w:rsidRDefault="00FF7918" w:rsidP="008E16D8">
      <w:pPr>
        <w:pStyle w:val="Listenabsatz"/>
        <w:numPr>
          <w:ilvl w:val="0"/>
          <w:numId w:val="2"/>
        </w:numPr>
      </w:pPr>
      <w:r>
        <w:t>E-Mail</w:t>
      </w:r>
    </w:p>
    <w:p w14:paraId="0751BA75" w14:textId="3628A070" w:rsidR="00FF7918" w:rsidRDefault="00FF7918" w:rsidP="008E16D8">
      <w:pPr>
        <w:pStyle w:val="Listenabsatz"/>
        <w:numPr>
          <w:ilvl w:val="0"/>
          <w:numId w:val="2"/>
        </w:numPr>
      </w:pPr>
      <w:r>
        <w:t>CIP-Pools</w:t>
      </w:r>
    </w:p>
    <w:p w14:paraId="656AC031" w14:textId="79AD39B1" w:rsidR="00FF7918" w:rsidRDefault="00FF7918" w:rsidP="008E16D8">
      <w:pPr>
        <w:pStyle w:val="Listenabsatz"/>
        <w:numPr>
          <w:ilvl w:val="0"/>
          <w:numId w:val="2"/>
        </w:numPr>
      </w:pPr>
      <w:r>
        <w:t>Support</w:t>
      </w:r>
    </w:p>
    <w:p w14:paraId="4B5BFFA7" w14:textId="64E27BC3" w:rsidR="00FF7918" w:rsidRDefault="00FF7918" w:rsidP="008E16D8">
      <w:pPr>
        <w:pStyle w:val="Listenabsatz"/>
        <w:numPr>
          <w:ilvl w:val="0"/>
          <w:numId w:val="2"/>
        </w:numPr>
      </w:pPr>
      <w:r>
        <w:t>Sonstiges</w:t>
      </w:r>
    </w:p>
    <w:p w14:paraId="236B7A11" w14:textId="6E0696EC" w:rsidR="00FF7918" w:rsidRDefault="00FF7918" w:rsidP="008E16D8">
      <w:pPr>
        <w:pStyle w:val="Listenabsatz"/>
        <w:numPr>
          <w:ilvl w:val="0"/>
          <w:numId w:val="2"/>
        </w:numPr>
      </w:pPr>
      <w:r>
        <w:t>Internetzugang</w:t>
      </w:r>
    </w:p>
    <w:p w14:paraId="6D36B431" w14:textId="5E007B0E" w:rsidR="00FF7918" w:rsidRDefault="00FF7918" w:rsidP="008E16D8">
      <w:pPr>
        <w:pStyle w:val="Listenabsatz"/>
        <w:numPr>
          <w:ilvl w:val="0"/>
          <w:numId w:val="2"/>
        </w:numPr>
      </w:pPr>
      <w:r>
        <w:t>Dienste</w:t>
      </w:r>
    </w:p>
    <w:p w14:paraId="66ABA9B8" w14:textId="70A0B0F7" w:rsidR="00FF7918" w:rsidRDefault="00FF7918" w:rsidP="008E16D8">
      <w:pPr>
        <w:pStyle w:val="Listenabsatz"/>
        <w:numPr>
          <w:ilvl w:val="0"/>
          <w:numId w:val="2"/>
        </w:numPr>
      </w:pPr>
      <w:r>
        <w:t>Workgroupmanager</w:t>
      </w:r>
    </w:p>
    <w:p w14:paraId="629AE3AA" w14:textId="41BD7928" w:rsidR="00FF7918" w:rsidRDefault="00FF7918" w:rsidP="008E16D8">
      <w:pPr>
        <w:pStyle w:val="Listenabsatz"/>
        <w:numPr>
          <w:ilvl w:val="0"/>
          <w:numId w:val="2"/>
        </w:numPr>
      </w:pPr>
      <w:r>
        <w:t>Software</w:t>
      </w:r>
    </w:p>
    <w:p w14:paraId="6B1CD935" w14:textId="4BC180B5" w:rsidR="00FF7918" w:rsidRDefault="00FF7918" w:rsidP="008E16D8">
      <w:pPr>
        <w:pStyle w:val="Listenabsatz"/>
        <w:numPr>
          <w:ilvl w:val="0"/>
          <w:numId w:val="2"/>
        </w:numPr>
      </w:pPr>
      <w:r>
        <w:t>Hardware</w:t>
      </w:r>
    </w:p>
    <w:p w14:paraId="4CC5A809" w14:textId="57D40F3D" w:rsidR="00FF7918" w:rsidRDefault="00FF7918" w:rsidP="008E16D8">
      <w:pPr>
        <w:pStyle w:val="Listenabsatz"/>
        <w:numPr>
          <w:ilvl w:val="0"/>
          <w:numId w:val="2"/>
        </w:numPr>
      </w:pPr>
      <w:r>
        <w:t>Datenlaufwerke</w:t>
      </w:r>
    </w:p>
    <w:p w14:paraId="55CC3CC2" w14:textId="6E3127CF" w:rsidR="00FF7918" w:rsidRDefault="00FF7918" w:rsidP="008E16D8">
      <w:pPr>
        <w:pStyle w:val="Listenabsatz"/>
        <w:numPr>
          <w:ilvl w:val="0"/>
          <w:numId w:val="2"/>
        </w:numPr>
      </w:pPr>
      <w:r>
        <w:t>IT-Aus- und Fortbildung</w:t>
      </w:r>
    </w:p>
    <w:p w14:paraId="1743B000" w14:textId="08A73689" w:rsidR="00FF7918" w:rsidRDefault="00FF7918" w:rsidP="008E16D8">
      <w:pPr>
        <w:pStyle w:val="Listenabsatz"/>
        <w:numPr>
          <w:ilvl w:val="0"/>
          <w:numId w:val="2"/>
        </w:numPr>
      </w:pPr>
      <w:r>
        <w:t>Serverdienste</w:t>
      </w:r>
    </w:p>
    <w:p w14:paraId="1AC3BB75" w14:textId="288D5997" w:rsidR="00FF7918" w:rsidRDefault="00FF7918" w:rsidP="008E16D8">
      <w:pPr>
        <w:pStyle w:val="Listenabsatz"/>
        <w:numPr>
          <w:ilvl w:val="0"/>
          <w:numId w:val="2"/>
        </w:numPr>
      </w:pPr>
      <w:r>
        <w:t>Allgemeines zum Rechenzentrum</w:t>
      </w:r>
    </w:p>
    <w:p w14:paraId="7B2B56AC" w14:textId="42578741" w:rsidR="00FF7918" w:rsidRDefault="00FF7918" w:rsidP="00FF7918">
      <w:r>
        <w:t>Diese Liste stellt keinen endgültigen Aufbau der Neugestaltung an, sondern spiegelt eine erste Erkenntnis aus den Daten des Card Sortings dar.</w:t>
      </w:r>
    </w:p>
    <w:p w14:paraId="606F39AB" w14:textId="68A48E4D" w:rsidR="00FF7918" w:rsidRDefault="00FF7918" w:rsidP="00FF7918">
      <w:r>
        <w:t>Eine Teilnehmerin benennt die gewählten Kategorien nicht und eine weitere Teilnehmerin verwendet teilweise unbrauchbare Namen wie "must have, interessiert aber niemanden". Erkenntnisse aus diesen Gruppierungen werden jedoch auch mit in die Ergebnisse aufgenommen, lediglich die unbrauchbaren Namen werden nicht verwendet.</w:t>
      </w:r>
    </w:p>
    <w:p w14:paraId="0BF411A4" w14:textId="77777777" w:rsidR="00A33DA3" w:rsidRDefault="00A33DA3" w:rsidP="00A33DA3">
      <w:pPr>
        <w:pStyle w:val="Folgeabsatz"/>
      </w:pPr>
    </w:p>
    <w:p w14:paraId="2D55891C" w14:textId="77777777" w:rsidR="00A33DA3" w:rsidRDefault="00A33DA3" w:rsidP="00A33DA3">
      <w:pPr>
        <w:pStyle w:val="Folgeabsatz"/>
      </w:pPr>
    </w:p>
    <w:p w14:paraId="69D178D9" w14:textId="77777777" w:rsidR="00A33DA3" w:rsidRDefault="00A33DA3" w:rsidP="00A33DA3">
      <w:pPr>
        <w:pStyle w:val="Folgeabsatz"/>
      </w:pPr>
    </w:p>
    <w:p w14:paraId="241616E4" w14:textId="77777777" w:rsidR="00A33DA3" w:rsidRDefault="00A33DA3" w:rsidP="00A33DA3">
      <w:pPr>
        <w:pStyle w:val="Folgeabsatz"/>
      </w:pPr>
    </w:p>
    <w:p w14:paraId="7E78FE8B" w14:textId="77777777" w:rsidR="00A33DA3" w:rsidRPr="00A33DA3" w:rsidRDefault="00A33DA3" w:rsidP="00A33DA3">
      <w:pPr>
        <w:pStyle w:val="Folgeabsatz"/>
      </w:pPr>
    </w:p>
    <w:p w14:paraId="4E911559" w14:textId="367E02F0" w:rsidR="00803321" w:rsidRDefault="00803321" w:rsidP="00803321">
      <w:pPr>
        <w:pStyle w:val="berschrift2"/>
      </w:pPr>
      <w:bookmarkStart w:id="33" w:name="_Toc431395840"/>
      <w:r>
        <w:lastRenderedPageBreak/>
        <w:t>Konzeption und Design des Prototyp</w:t>
      </w:r>
      <w:r w:rsidR="009A735D">
        <w:t>s</w:t>
      </w:r>
      <w:bookmarkEnd w:id="33"/>
    </w:p>
    <w:p w14:paraId="46C65856" w14:textId="47D536C3" w:rsidR="003732FD" w:rsidRDefault="003732FD" w:rsidP="003732FD">
      <w:r w:rsidRPr="003732FD">
        <w:t xml:space="preserve">Ein zentraler Projektinhalt der mit dem Auftraggeber vereinbart wird, ist die Entwicklung einer prototypischen Webseite des Rechenzentrums. Die Umsetzung </w:t>
      </w:r>
      <w:r>
        <w:t>des Prototyps</w:t>
      </w:r>
      <w:r w:rsidRPr="003732FD">
        <w:t xml:space="preserve"> wird mit dem Content Management System (CMS) Imperia in der Version 8.6 durchgeführt. Zu Beginn der Projektarbeit wird den Teilnehmern eine Einführungsveranstaltung angeboten, um den Umgang mit dem CMS zu erlernen. Hier werden die Grundkenntnisse wie zum Beispiel Seiten erstellen, Seiten ändern und  Medienverwaltung vermittelt. Im Rahmen der Einführungsveranstaltung wird auch ein Zugang zum Testsystem zur Verfügung gestellt in welcher der Prototyp umgesetzt wird. Damit alle Projektteilnehmer gemeinsam an einer Struktur arbeiten können, wird der RZ-Account eines Teilnehmers genutzt.</w:t>
      </w:r>
    </w:p>
    <w:p w14:paraId="5F2FF88E" w14:textId="77777777" w:rsidR="00053637" w:rsidRDefault="00F717F9" w:rsidP="00053637">
      <w:pPr>
        <w:pStyle w:val="Folgeabsatz"/>
        <w:keepNext/>
      </w:pPr>
      <w:r>
        <w:pict w14:anchorId="4AF5147D">
          <v:shape id="_x0000_i1026" type="#_x0000_t75" style="width:401.25pt;height:272.25pt">
            <v:imagedata r:id="rId12" o:title="2"/>
          </v:shape>
        </w:pict>
      </w:r>
    </w:p>
    <w:p w14:paraId="6FD2E94B" w14:textId="3CB15BA6" w:rsidR="000116CA" w:rsidRPr="000116CA" w:rsidRDefault="00053637" w:rsidP="00053637">
      <w:pPr>
        <w:pStyle w:val="Beschriftung"/>
      </w:pPr>
      <w:bookmarkStart w:id="34" w:name="_Toc431395874"/>
      <w:r>
        <w:t xml:space="preserve">Abbildung </w:t>
      </w:r>
      <w:fldSimple w:instr=" SEQ Abbildung \* ARABIC ">
        <w:r w:rsidR="00D9111F">
          <w:rPr>
            <w:noProof/>
          </w:rPr>
          <w:t>2</w:t>
        </w:r>
      </w:fldSimple>
      <w:r w:rsidR="003C05AD">
        <w:rPr>
          <w:noProof/>
        </w:rPr>
        <w:t>:</w:t>
      </w:r>
      <w:r>
        <w:t xml:space="preserve"> </w:t>
      </w:r>
      <w:r>
        <w:rPr>
          <w:noProof/>
        </w:rPr>
        <w:t>Imperia GUI (Ausschnitt)</w:t>
      </w:r>
      <w:bookmarkEnd w:id="34"/>
    </w:p>
    <w:p w14:paraId="69AA5619" w14:textId="4DE27547" w:rsidR="00803321" w:rsidRDefault="00803321" w:rsidP="00A33DA3">
      <w:pPr>
        <w:pStyle w:val="berschrift3"/>
        <w:ind w:left="720"/>
      </w:pPr>
      <w:bookmarkStart w:id="35" w:name="_Toc431395841"/>
      <w:r>
        <w:t>Personas &amp; Szenarien</w:t>
      </w:r>
      <w:bookmarkEnd w:id="35"/>
      <w:r>
        <w:t xml:space="preserve"> </w:t>
      </w:r>
    </w:p>
    <w:p w14:paraId="5758AA72" w14:textId="77777777" w:rsidR="00FF7918" w:rsidRDefault="00FF7918" w:rsidP="00FF7918">
      <w:r>
        <w:t>Um den Prototypen vorab ohne Nutzer testen zu können, wurden Personas erstellt.</w:t>
      </w:r>
    </w:p>
    <w:p w14:paraId="7F8FCDCC" w14:textId="77777777" w:rsidR="00FF7918" w:rsidRDefault="00FF7918" w:rsidP="00FF7918">
      <w:r>
        <w:t xml:space="preserve">Personas sind fiktive Personen, welche eine Nutzergruppe repräsentiert. Eine Persona vereint alle Eigenschaften die für diese Nutzergruppe zutreffen. Außerdem sollen bei kritischen Fragen zu späteren Design-Entscheidungen helfen. Erhoben wurden diese Eigenschaften aus der Contextual Inquiry, dem Card Sorting, der Piwik Analyse und dem </w:t>
      </w:r>
      <w:r>
        <w:lastRenderedPageBreak/>
        <w:t>Fragebogen. Darauf folgend werden zu jeder Persona individuelle Szenarien erstellt. Diese Szenarien wurden ebenfalls aus den erhobenen Eigenschaften abgeleitet.</w:t>
      </w:r>
    </w:p>
    <w:p w14:paraId="4AD70B03" w14:textId="77777777" w:rsidR="00FF7918" w:rsidRDefault="00FF7918" w:rsidP="00FF7918">
      <w:r>
        <w:t>Personas und die dazugehörigen Szenarien, modellieren eine exemplarische Nutzung des Systems. Dies dient dazu, im Vorfeld bereits Designentscheidungen zu bestimmten Nutzergruppen zu treffen.</w:t>
      </w:r>
    </w:p>
    <w:p w14:paraId="36CE4E54" w14:textId="77777777" w:rsidR="00FF7918" w:rsidRDefault="00FF7918" w:rsidP="00FF7918">
      <w:r>
        <w:t>Aus den vorher angewendeten Methoden wird zunächst festgelegt, welche Altersgruppen zwingend vorhanden sein müssen. Hierdurch resultiert folgende demografische Verteilung:</w:t>
      </w:r>
    </w:p>
    <w:p w14:paraId="239FB6FF" w14:textId="77777777" w:rsidR="00FF7918" w:rsidRDefault="00FF7918" w:rsidP="00FF7918">
      <w:r>
        <w:t>Alter:</w:t>
      </w:r>
    </w:p>
    <w:p w14:paraId="413C1D3E" w14:textId="69EFAE48" w:rsidR="00FF7918" w:rsidRDefault="00FF7918" w:rsidP="008E16D8">
      <w:pPr>
        <w:pStyle w:val="Listenabsatz"/>
        <w:numPr>
          <w:ilvl w:val="1"/>
          <w:numId w:val="3"/>
        </w:numPr>
      </w:pPr>
      <w:r>
        <w:t>zwei 20</w:t>
      </w:r>
      <w:r w:rsidR="00A33DA3">
        <w:t>- bis 30-</w:t>
      </w:r>
      <w:r>
        <w:t>Jährigen</w:t>
      </w:r>
    </w:p>
    <w:p w14:paraId="3A3AADBD" w14:textId="26B6698F" w:rsidR="00FF7918" w:rsidRDefault="00A33DA3" w:rsidP="008E16D8">
      <w:pPr>
        <w:pStyle w:val="Listenabsatz"/>
        <w:numPr>
          <w:ilvl w:val="1"/>
          <w:numId w:val="3"/>
        </w:numPr>
      </w:pPr>
      <w:r>
        <w:t>eine/ein 30- bis 40-Jährige</w:t>
      </w:r>
      <w:r w:rsidR="00FF7918">
        <w:t xml:space="preserve">/Jähriger </w:t>
      </w:r>
    </w:p>
    <w:p w14:paraId="7827F9CF" w14:textId="74DE6DF0" w:rsidR="00FF7918" w:rsidRDefault="00FF7918" w:rsidP="008E16D8">
      <w:pPr>
        <w:pStyle w:val="Listenabsatz"/>
        <w:numPr>
          <w:ilvl w:val="1"/>
          <w:numId w:val="3"/>
        </w:numPr>
      </w:pPr>
      <w:r>
        <w:t>drei 40</w:t>
      </w:r>
      <w:r w:rsidR="00A33DA3">
        <w:t>- bis 60-</w:t>
      </w:r>
      <w:r>
        <w:t>Jährigen</w:t>
      </w:r>
    </w:p>
    <w:p w14:paraId="30A76559" w14:textId="77777777" w:rsidR="00FF7918" w:rsidRDefault="00FF7918" w:rsidP="00FF7918">
      <w:r>
        <w:t>Beruf:</w:t>
      </w:r>
    </w:p>
    <w:p w14:paraId="20E7D795" w14:textId="1B8B5150" w:rsidR="00FF7918" w:rsidRDefault="00FF7918" w:rsidP="008E16D8">
      <w:pPr>
        <w:pStyle w:val="Listenabsatz"/>
        <w:numPr>
          <w:ilvl w:val="1"/>
          <w:numId w:val="3"/>
        </w:numPr>
      </w:pPr>
      <w:r>
        <w:t>drei Studierende</w:t>
      </w:r>
    </w:p>
    <w:p w14:paraId="79463735" w14:textId="632E5A8F" w:rsidR="00FF7918" w:rsidRDefault="00FF7918" w:rsidP="008E16D8">
      <w:pPr>
        <w:pStyle w:val="Listenabsatz"/>
        <w:numPr>
          <w:ilvl w:val="1"/>
          <w:numId w:val="3"/>
        </w:numPr>
      </w:pPr>
      <w:r>
        <w:t>vier Mitarbeiter der Universität (zwei Dozenten, zwei Verwaltung)</w:t>
      </w:r>
    </w:p>
    <w:p w14:paraId="15C0E26B" w14:textId="77777777" w:rsidR="00FF7918" w:rsidRDefault="00FF7918" w:rsidP="00FF7918">
      <w:r>
        <w:t>Das Ergebnis aus dieser Methode sind sieben unterschiedliche Personas.</w:t>
      </w:r>
    </w:p>
    <w:p w14:paraId="07332F62" w14:textId="5FD0CE8F" w:rsidR="00FF7918" w:rsidRPr="00FF7918" w:rsidRDefault="00FF7918" w:rsidP="00FF7918">
      <w:r>
        <w:t>Die Hintergrundinformationen der Personas sind eine Kombinationen aus Contextual Inquiry</w:t>
      </w:r>
      <w:r w:rsidR="00A33DA3">
        <w:t xml:space="preserve"> </w:t>
      </w:r>
      <w:r>
        <w:t xml:space="preserve">und frei zugänglichen Lebensläufen von Angestellten der Universität Regensburg. Die Charakteristika der Personas sollen alle Eigenschaften der identifizierten Nutzergruppen abbilden. Jeder Persona werden nach Fertigstellung der Charakteristika verschiedene Szenarien zugeordnet. Diese werden aus den am </w:t>
      </w:r>
      <w:r w:rsidR="00A33DA3">
        <w:t>h</w:t>
      </w:r>
      <w:r>
        <w:t>äufigsten benutzten Funktionen der Webseite des Rechenzentrums abgeleitet.</w:t>
      </w:r>
    </w:p>
    <w:p w14:paraId="3D675A4D" w14:textId="7B57F615" w:rsidR="00803321" w:rsidRDefault="00E87771" w:rsidP="00FD34C5">
      <w:pPr>
        <w:pStyle w:val="berschrift3"/>
        <w:ind w:left="720"/>
      </w:pPr>
      <w:bookmarkStart w:id="36" w:name="_Toc431395842"/>
      <w:r w:rsidRPr="00E87771">
        <w:t>Aufbau des Prototyps</w:t>
      </w:r>
      <w:bookmarkEnd w:id="36"/>
    </w:p>
    <w:p w14:paraId="17E29D7C" w14:textId="7186A96D" w:rsidR="005A099D" w:rsidRPr="005A099D" w:rsidRDefault="00114D47" w:rsidP="005A099D">
      <w:r>
        <w:t xml:space="preserve">Als Ausgangspunkt für die Konstruktion des Prototyps stehen alle in der Anforderungsanalyse genannten Methoden. So wird gemeinsam in mehreren Meetings aus den verwendeten Methoden eine geeignete Struktur entwickelt und diese in </w:t>
      </w:r>
      <w:r w:rsidR="005C7B82">
        <w:t>einen Prototyp</w:t>
      </w:r>
      <w:r>
        <w:t xml:space="preserve"> umgewandelt. So müssen die für die Umsetzung notwendigen Menüpunkte diskutiert und eingebunden werden, sowie die Inhalte und deren Gestaltung besprochen werden. Nachfolgend werden die Designentscheidungen für alle Menüpunkte auf der ersten Ebene näher erläutert:</w:t>
      </w:r>
    </w:p>
    <w:p w14:paraId="62E160A1" w14:textId="5DA34F7F" w:rsidR="00114D47" w:rsidRPr="005A099D" w:rsidRDefault="005A099D" w:rsidP="005A099D">
      <w:pPr>
        <w:pStyle w:val="berschrift4"/>
      </w:pPr>
      <w:bookmarkStart w:id="37" w:name="_Toc431395843"/>
      <w:r w:rsidRPr="005A099D">
        <w:lastRenderedPageBreak/>
        <w:t>A</w:t>
      </w:r>
      <w:r w:rsidR="00114D47" w:rsidRPr="005A099D">
        <w:t>llgemein</w:t>
      </w:r>
      <w:bookmarkEnd w:id="37"/>
    </w:p>
    <w:p w14:paraId="7B44E1D1" w14:textId="6DE97104" w:rsidR="00114D47" w:rsidRDefault="00114D47" w:rsidP="00114D47">
      <w:r>
        <w:t xml:space="preserve">Auf der ursprünglichen Webseite des Rechenzentrums sind die Obermenüpunkte oft nach der internen Organisationstruktur des Rechenzentrums angeordnet. So findet sich Information </w:t>
      </w:r>
      <w:r w:rsidR="00FD34C5">
        <w:t>zu</w:t>
      </w:r>
      <w:r>
        <w:t xml:space="preserve"> gleichen Themen oft an unterschiedlichen Orten wieder. Aus diesem Grund wird sich in der neuen Struktur für eine Anordnung der Menüpunkte nach Themengebiet entschieden. Dies erleichterte dem Nutzer die Orientierung und hilft i</w:t>
      </w:r>
      <w:r w:rsidR="00FD34C5">
        <w:t>h</w:t>
      </w:r>
      <w:r>
        <w:t xml:space="preserve">m schnell die für ihn relevante Information zu finden. Zusätzlich werden die vorhandenen Redundanzen eliminiert. </w:t>
      </w:r>
    </w:p>
    <w:p w14:paraId="1C980D42" w14:textId="2325C125" w:rsidR="00114D47" w:rsidRDefault="00114D47" w:rsidP="00114D47">
      <w:r>
        <w:t>Durch die designtechnischen Einschränkungen des CMS Imperia lassen sich Menüpunkte der dritten und zweiten Ebene kaum unterscheiden. Deswegen liegt der Fokus in der neuen Struktur insgesamt darauf, dass auf der ersten Ebene mehr Information</w:t>
      </w:r>
      <w:r w:rsidR="00A0131D">
        <w:t>en</w:t>
      </w:r>
      <w:r>
        <w:t xml:space="preserve"> lieg</w:t>
      </w:r>
      <w:r w:rsidR="00A0131D">
        <w:t>en</w:t>
      </w:r>
      <w:r>
        <w:t xml:space="preserve"> als auf der dritten Ebene. So entsteht eine insgesamt sehr breite Struktur, sodass die Nutzer der neuen Seite die umfangreiche Information auf den ersten Blick den verschiedenen Themengebieten zuordnen </w:t>
      </w:r>
      <w:r w:rsidR="00A0131D">
        <w:t>können</w:t>
      </w:r>
      <w:r>
        <w:t xml:space="preserve"> und bei der weiteren Navigation keine Probleme in Bezug a</w:t>
      </w:r>
      <w:r w:rsidR="00A0131D">
        <w:t>uf die Übersichtlichkeit bekommen</w:t>
      </w:r>
      <w:r>
        <w:t>.</w:t>
      </w:r>
    </w:p>
    <w:p w14:paraId="10415A0C" w14:textId="071A5DEC" w:rsidR="00114D47" w:rsidRDefault="00114D47" w:rsidP="00114D47">
      <w:r>
        <w:t>Die Inhalte auf der neuen Webseite werden größtenteils beibehalten, jedoch benötigen sie eine einheitliche grafische Darstellung. Dies geschieht indem die von Imperia zu</w:t>
      </w:r>
      <w:r w:rsidR="00A0131D">
        <w:t>r Verfügung gestellte Funktion „</w:t>
      </w:r>
      <w:r>
        <w:t>ausklappbarer Text</w:t>
      </w:r>
      <w:r w:rsidR="00A0131D">
        <w:t>“</w:t>
      </w:r>
      <w:r>
        <w:t xml:space="preserve"> verwendet wird, um Inhalte mit viel Information sinnvoll zu strukturieren. Auf der ursprünglichen Webseite des Rechenzentrums werden neben dieser Funktion, auch Tabs oder Menüpunkte auf der dritten Ebene verwendet, dies soll in der neuen Struktur vermieden werden.</w:t>
      </w:r>
    </w:p>
    <w:p w14:paraId="36283342" w14:textId="20F09A07" w:rsidR="00114D47" w:rsidRDefault="00114D47" w:rsidP="00114D47">
      <w:r>
        <w:t>Die ursprüngliche Rechenzentrums-Webseite verwendet viele Inline-Hyperlinks</w:t>
      </w:r>
      <w:r w:rsidR="00A0131D">
        <w:t>, um den Nutzer zu fortführenden</w:t>
      </w:r>
      <w:r>
        <w:t xml:space="preserve"> Information</w:t>
      </w:r>
      <w:r w:rsidR="00A0131D">
        <w:t>en</w:t>
      </w:r>
      <w:r>
        <w:t xml:space="preserve"> zu leiten. Dies führt jedoch dazu, dass die Benutzer erst viel ausgeschriebenen Text lesen müssen, um entscheiden zu können welche Weiterleitung für sie interessant ist. Aus diesem Grund wird versucht, in der neuen Struktur, gesammelt und an einer für den Nutzer gut sichtbaren Stelle, Hyperlinks zu positionieren.</w:t>
      </w:r>
    </w:p>
    <w:p w14:paraId="3F434DF5" w14:textId="12ED7D31" w:rsidR="00114D47" w:rsidRDefault="00114D47" w:rsidP="00114D47">
      <w:r>
        <w:t>Als zusätzliche Navigationshilfe werden in der neuen Struktur einige Menüpunkte mit neuen und eindeutigen Benennungen versehen. Aus den Ergebnissen der Anforderungsanalyse kann gefolgert werden, dass Nutzer die gewünschte Information nicht finden, da sie bestimmte Information nicht unter der verwendeten Bezeichnung finden.</w:t>
      </w:r>
    </w:p>
    <w:p w14:paraId="25F158A2" w14:textId="6017D595" w:rsidR="00114D47" w:rsidRDefault="00114D47" w:rsidP="00114D47">
      <w:r>
        <w:lastRenderedPageBreak/>
        <w:t>Weitere kleinere Designentscheidungen betreffen die Zusammenführung der Frequently Asked Questions (FAQs), die an einer zentralen Stelle zur Verfügung gestellt werden und die direkte Weiterleitung von Elementen in der Navigationsleiste zu externen Links.</w:t>
      </w:r>
    </w:p>
    <w:p w14:paraId="43FB086D" w14:textId="46EEF07A" w:rsidR="00D208A9" w:rsidRDefault="00074E63" w:rsidP="00D208A9">
      <w:pPr>
        <w:pStyle w:val="Abbildung"/>
      </w:pPr>
      <w:r>
        <w:lastRenderedPageBreak/>
        <w:drawing>
          <wp:inline distT="0" distB="0" distL="0" distR="0" wp14:anchorId="20186D01" wp14:editId="31989DEA">
            <wp:extent cx="5384800" cy="8191500"/>
            <wp:effectExtent l="0" t="0" r="0" b="12700"/>
            <wp:docPr id="15" name="Bild 15" descr="../../../Documents/redesign-ur-rz/Dokumentation/Bilder/struktur%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Documents/redesign-ur-rz/Dokumentation/Bilder/struktur%20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84800" cy="8191500"/>
                    </a:xfrm>
                    <a:prstGeom prst="rect">
                      <a:avLst/>
                    </a:prstGeom>
                    <a:noFill/>
                    <a:ln>
                      <a:noFill/>
                    </a:ln>
                  </pic:spPr>
                </pic:pic>
              </a:graphicData>
            </a:graphic>
          </wp:inline>
        </w:drawing>
      </w:r>
    </w:p>
    <w:p w14:paraId="0949EA4D" w14:textId="08895298" w:rsidR="00D208A9" w:rsidRDefault="00D208A9" w:rsidP="00D208A9">
      <w:pPr>
        <w:pStyle w:val="Beschriftung"/>
      </w:pPr>
      <w:bookmarkStart w:id="38" w:name="_Toc431395875"/>
      <w:r>
        <w:t xml:space="preserve">Abbildung </w:t>
      </w:r>
      <w:fldSimple w:instr=" SEQ Abbildung \* ARABIC ">
        <w:r w:rsidR="00D9111F">
          <w:rPr>
            <w:noProof/>
          </w:rPr>
          <w:t>3</w:t>
        </w:r>
      </w:fldSimple>
      <w:r>
        <w:t>: Aufbau des finalen Prototyps (Teil 1)</w:t>
      </w:r>
      <w:bookmarkEnd w:id="38"/>
      <w:r>
        <w:t xml:space="preserve"> </w:t>
      </w:r>
    </w:p>
    <w:p w14:paraId="0A7D6B48" w14:textId="32FB719E" w:rsidR="00D208A9" w:rsidRDefault="00074E63" w:rsidP="00D208A9">
      <w:r>
        <w:rPr>
          <w:noProof/>
        </w:rPr>
        <w:lastRenderedPageBreak/>
        <w:drawing>
          <wp:inline distT="0" distB="0" distL="0" distR="0" wp14:anchorId="7ACA6DB6" wp14:editId="1F45FAFB">
            <wp:extent cx="5359400" cy="7823200"/>
            <wp:effectExtent l="0" t="0" r="0" b="0"/>
            <wp:docPr id="16" name="Bild 16" descr="../../../Documents/redesign-ur-rz/Dokumentation/Bilder/struktur%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Documents/redesign-ur-rz/Dokumentation/Bilder/struktur%202.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59400" cy="7823200"/>
                    </a:xfrm>
                    <a:prstGeom prst="rect">
                      <a:avLst/>
                    </a:prstGeom>
                    <a:noFill/>
                    <a:ln>
                      <a:noFill/>
                    </a:ln>
                  </pic:spPr>
                </pic:pic>
              </a:graphicData>
            </a:graphic>
          </wp:inline>
        </w:drawing>
      </w:r>
    </w:p>
    <w:p w14:paraId="2A126B02" w14:textId="76F08AC1" w:rsidR="00D208A9" w:rsidRDefault="00D208A9" w:rsidP="00D208A9">
      <w:pPr>
        <w:pStyle w:val="Beschriftung"/>
      </w:pPr>
      <w:bookmarkStart w:id="39" w:name="_Toc431395876"/>
      <w:r>
        <w:t xml:space="preserve">Abbildung </w:t>
      </w:r>
      <w:fldSimple w:instr=" SEQ Abbildung \* ARABIC ">
        <w:r w:rsidR="00D9111F">
          <w:rPr>
            <w:noProof/>
          </w:rPr>
          <w:t>4</w:t>
        </w:r>
      </w:fldSimple>
      <w:r>
        <w:t>: Aufbau des finalen Prototyps (Teil 2)</w:t>
      </w:r>
      <w:bookmarkEnd w:id="39"/>
      <w:r>
        <w:t xml:space="preserve"> </w:t>
      </w:r>
    </w:p>
    <w:p w14:paraId="60C4A05C" w14:textId="77777777" w:rsidR="00074E63" w:rsidRPr="00074E63" w:rsidRDefault="00074E63" w:rsidP="00074E63"/>
    <w:p w14:paraId="36E2146C" w14:textId="561EB4A8" w:rsidR="00114D47" w:rsidRDefault="00114D47" w:rsidP="00114D47">
      <w:pPr>
        <w:pStyle w:val="berschrift4"/>
      </w:pPr>
      <w:bookmarkStart w:id="40" w:name="_Toc431395844"/>
      <w:r>
        <w:lastRenderedPageBreak/>
        <w:t>Home</w:t>
      </w:r>
      <w:bookmarkEnd w:id="40"/>
    </w:p>
    <w:p w14:paraId="2CF60915" w14:textId="20A17752" w:rsidR="00114D47" w:rsidRDefault="00114D47" w:rsidP="00114D47">
      <w:r>
        <w:t>Die Landingpa</w:t>
      </w:r>
      <w:r w:rsidR="00A0131D">
        <w:t>ge des Rechenzentrums wird von „</w:t>
      </w:r>
      <w:r>
        <w:t>Startseite RZ</w:t>
      </w:r>
      <w:r w:rsidR="00A0131D">
        <w:t>“</w:t>
      </w:r>
      <w:r>
        <w:t xml:space="preserve"> zu </w:t>
      </w:r>
      <w:r w:rsidR="00A0131D">
        <w:t>„</w:t>
      </w:r>
      <w:r>
        <w:t>Home</w:t>
      </w:r>
      <w:r w:rsidR="00A0131D">
        <w:t>“</w:t>
      </w:r>
      <w:r>
        <w:t xml:space="preserve"> umbenannt, dies stellt mittlerweile eine allgemeingültige Praxis da. Ursprünglich befindet sich auf der Startseite eine Auflistung der Newsmeldungen und Ankündigungen, diese sind basierend auf der Anforderungsanalyse, jedoch nicht als Kernpunkt anzusehen. Damit die wichtigsten Informationen auf dem Einstiegspunkt der Webseite vorzufinden sind, werden neben einem Slider für Newsmeldungen und Ankündigungen, auch der aktuelle Status von Wartungsarbeiten, sowie eine Auflistung von Quicklinks zur Verfügung gestellt. Die aktuellen Störungsmeldungen sind durch die eingeschränkten Entwicklungsmöglichkeiten nur exemplarisch in Textform vorhanden und muss für eine komplette Umsetzung angepasst werden.</w:t>
      </w:r>
    </w:p>
    <w:p w14:paraId="7F5673F4" w14:textId="77777777" w:rsidR="00BF1AC8" w:rsidRDefault="00BF1AC8" w:rsidP="00405AB1">
      <w:pPr>
        <w:pStyle w:val="Abbildung"/>
      </w:pPr>
      <w:r>
        <w:drawing>
          <wp:inline distT="0" distB="0" distL="0" distR="0" wp14:anchorId="44AADA15" wp14:editId="6121D3FC">
            <wp:extent cx="5010671" cy="4419600"/>
            <wp:effectExtent l="152400" t="152400" r="171450" b="17780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5609" r="43881" b="6394"/>
                    <a:stretch/>
                  </pic:blipFill>
                  <pic:spPr bwMode="auto">
                    <a:xfrm>
                      <a:off x="0" y="0"/>
                      <a:ext cx="5027023" cy="44340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D967ED7" w14:textId="1D72F6DB" w:rsidR="00BF1AC8" w:rsidRDefault="00BF1AC8" w:rsidP="008317F4">
      <w:pPr>
        <w:pStyle w:val="Beschriftung"/>
      </w:pPr>
      <w:bookmarkStart w:id="41" w:name="_Toc431395877"/>
      <w:r>
        <w:t xml:space="preserve">Abbildung </w:t>
      </w:r>
      <w:fldSimple w:instr=" SEQ Abbildung \* ARABIC ">
        <w:r w:rsidR="00D9111F">
          <w:rPr>
            <w:noProof/>
          </w:rPr>
          <w:t>5</w:t>
        </w:r>
      </w:fldSimple>
      <w:r w:rsidR="003C05AD">
        <w:rPr>
          <w:noProof/>
        </w:rPr>
        <w:t>:</w:t>
      </w:r>
      <w:r>
        <w:t xml:space="preserve"> Prototyp Home</w:t>
      </w:r>
      <w:bookmarkEnd w:id="41"/>
    </w:p>
    <w:p w14:paraId="6D431276" w14:textId="77777777" w:rsidR="00074E63" w:rsidRDefault="00074E63" w:rsidP="00074E63"/>
    <w:p w14:paraId="3A5F701F" w14:textId="77777777" w:rsidR="00074E63" w:rsidRPr="00074E63" w:rsidRDefault="00074E63" w:rsidP="00074E63">
      <w:pPr>
        <w:pStyle w:val="Folgeabsatz"/>
      </w:pPr>
    </w:p>
    <w:p w14:paraId="75C7237F" w14:textId="730566D2" w:rsidR="00114D47" w:rsidRDefault="00114D47" w:rsidP="00114D47">
      <w:pPr>
        <w:pStyle w:val="berschrift4"/>
      </w:pPr>
      <w:r>
        <w:lastRenderedPageBreak/>
        <w:t xml:space="preserve"> </w:t>
      </w:r>
      <w:bookmarkStart w:id="42" w:name="_Toc431395845"/>
      <w:r>
        <w:t>Mein RZ-Account</w:t>
      </w:r>
      <w:bookmarkEnd w:id="42"/>
    </w:p>
    <w:p w14:paraId="5157E75A" w14:textId="6AA7A9BB" w:rsidR="00114D47" w:rsidRDefault="00114D47" w:rsidP="00114D47">
      <w:r>
        <w:t>Für eine übersichtlichere Gestaltung werden die Unterp</w:t>
      </w:r>
      <w:r w:rsidR="00A0131D">
        <w:t>unkte der ursprünglichen Seite „</w:t>
      </w:r>
      <w:r>
        <w:t>Mein RZ-Account</w:t>
      </w:r>
      <w:r w:rsidR="00A0131D">
        <w:t>“</w:t>
      </w:r>
      <w:r>
        <w:t xml:space="preserve"> aufgelöst und anders benannt. So wird die Möglichkeit das Passwort zu ändern und es zurückzusetzen auf unterschiedlichen Seiten ange</w:t>
      </w:r>
      <w:r w:rsidR="00A0131D">
        <w:t>boten. Aus dem einzelnen Punkt „</w:t>
      </w:r>
      <w:r>
        <w:t>RZ-Passwort ändern</w:t>
      </w:r>
      <w:r w:rsidR="00A0131D">
        <w:t>“</w:t>
      </w:r>
      <w:r>
        <w:t xml:space="preserve"> ergeben si</w:t>
      </w:r>
      <w:r w:rsidR="00A0131D">
        <w:t>ch somit die zwei neuen Punkte „</w:t>
      </w:r>
      <w:r>
        <w:t>Passwort ändern</w:t>
      </w:r>
      <w:r w:rsidR="00A0131D">
        <w:t>“</w:t>
      </w:r>
      <w:r>
        <w:t xml:space="preserve"> und </w:t>
      </w:r>
      <w:r w:rsidR="00A0131D">
        <w:t>„</w:t>
      </w:r>
      <w:r w:rsidR="00E07C63">
        <w:t>SMS-</w:t>
      </w:r>
      <w:r w:rsidR="00A0131D">
        <w:t>Passwortservice“</w:t>
      </w:r>
      <w:r>
        <w:t xml:space="preserve">. Des Weiteren wird aus dem Redirect von </w:t>
      </w:r>
      <w:r w:rsidR="00A0131D">
        <w:t>„</w:t>
      </w:r>
      <w:r>
        <w:t>Mein Konto</w:t>
      </w:r>
      <w:r w:rsidR="00A0131D">
        <w:t>“</w:t>
      </w:r>
      <w:r>
        <w:t xml:space="preserve"> ein neuer Untermenüpunkt mit dem Namen </w:t>
      </w:r>
      <w:r w:rsidR="00A0131D">
        <w:t>„Guthabenkonto“</w:t>
      </w:r>
      <w:r>
        <w:t>.</w:t>
      </w:r>
    </w:p>
    <w:p w14:paraId="009E232C" w14:textId="77777777" w:rsidR="00536DB8" w:rsidRDefault="00536DB8" w:rsidP="00405AB1">
      <w:pPr>
        <w:pStyle w:val="Abbildung"/>
      </w:pPr>
      <w:r>
        <w:drawing>
          <wp:inline distT="0" distB="0" distL="0" distR="0" wp14:anchorId="138E39D1" wp14:editId="49564123">
            <wp:extent cx="4931664" cy="4426565"/>
            <wp:effectExtent l="152400" t="152400" r="173990" b="17145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5822" r="43775" b="4462"/>
                    <a:stretch/>
                  </pic:blipFill>
                  <pic:spPr bwMode="auto">
                    <a:xfrm>
                      <a:off x="0" y="0"/>
                      <a:ext cx="4943624" cy="4437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A5D243C" w14:textId="6243FCDE" w:rsidR="00074E63" w:rsidRDefault="00536DB8" w:rsidP="00074E63">
      <w:pPr>
        <w:pStyle w:val="Beschriftung"/>
      </w:pPr>
      <w:bookmarkStart w:id="43" w:name="_Toc431395878"/>
      <w:r>
        <w:t xml:space="preserve">Abbildung </w:t>
      </w:r>
      <w:fldSimple w:instr=" SEQ Abbildung \* ARABIC ">
        <w:r w:rsidR="00D9111F">
          <w:rPr>
            <w:noProof/>
          </w:rPr>
          <w:t>6</w:t>
        </w:r>
      </w:fldSimple>
      <w:r w:rsidR="003C05AD">
        <w:rPr>
          <w:noProof/>
        </w:rPr>
        <w:t>:</w:t>
      </w:r>
      <w:r>
        <w:t xml:space="preserve"> Prototyp Mein RZ-Account</w:t>
      </w:r>
      <w:bookmarkEnd w:id="43"/>
    </w:p>
    <w:p w14:paraId="5593C2C2" w14:textId="77777777" w:rsidR="00074E63" w:rsidRDefault="00074E63" w:rsidP="00074E63"/>
    <w:p w14:paraId="20A36199" w14:textId="77777777" w:rsidR="00074E63" w:rsidRDefault="00074E63" w:rsidP="00074E63">
      <w:pPr>
        <w:pStyle w:val="Folgeabsatz"/>
      </w:pPr>
    </w:p>
    <w:p w14:paraId="36E3EB3F" w14:textId="77777777" w:rsidR="00074E63" w:rsidRPr="00074E63" w:rsidRDefault="00074E63" w:rsidP="00074E63">
      <w:pPr>
        <w:pStyle w:val="Folgeabsatz"/>
      </w:pPr>
    </w:p>
    <w:p w14:paraId="3453388B" w14:textId="314685AB" w:rsidR="00114D47" w:rsidRDefault="00114D47" w:rsidP="00114D47">
      <w:pPr>
        <w:pStyle w:val="berschrift4"/>
      </w:pPr>
      <w:bookmarkStart w:id="44" w:name="_Toc431395846"/>
      <w:r>
        <w:lastRenderedPageBreak/>
        <w:t>E-Mail</w:t>
      </w:r>
      <w:bookmarkEnd w:id="44"/>
    </w:p>
    <w:p w14:paraId="43CA8390" w14:textId="14F8415B" w:rsidR="00114D47" w:rsidRDefault="00114D47" w:rsidP="00114D47">
      <w:r>
        <w:t xml:space="preserve">Unter dem Menüpunkt </w:t>
      </w:r>
      <w:r w:rsidR="00A0131D">
        <w:t>„E-Mail“</w:t>
      </w:r>
      <w:r>
        <w:t xml:space="preserve"> werden alle wichtigen Informationen zum Umgang mit E-Mails zusammengefasst. </w:t>
      </w:r>
      <w:r w:rsidR="00224DC0">
        <w:t>Diese</w:t>
      </w:r>
      <w:r>
        <w:t xml:space="preserve"> sind auf der </w:t>
      </w:r>
      <w:r w:rsidR="005A099D">
        <w:t>ursprünglichen</w:t>
      </w:r>
      <w:r>
        <w:t xml:space="preserve"> Webseite auf verschiedene Unterpunkte verteilt (IT-Services, Support). Auch hier wurde das Prinzip angewandt, relevante Punkte nicht auf der dritten Ebene anzuzeigen, sondern diese auf der zweiten Ebene in ausklappbaren Textfeldern einzubinden.</w:t>
      </w:r>
    </w:p>
    <w:p w14:paraId="22AD3D76" w14:textId="77777777" w:rsidR="00536DB8" w:rsidRDefault="00536DB8" w:rsidP="00405AB1">
      <w:pPr>
        <w:pStyle w:val="Abbildung"/>
      </w:pPr>
      <w:r>
        <w:drawing>
          <wp:inline distT="0" distB="0" distL="0" distR="0" wp14:anchorId="32693016" wp14:editId="292DDB1F">
            <wp:extent cx="4523232" cy="3958919"/>
            <wp:effectExtent l="152400" t="152400" r="150495" b="1816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620" r="43888" b="7072"/>
                    <a:stretch/>
                  </pic:blipFill>
                  <pic:spPr bwMode="auto">
                    <a:xfrm>
                      <a:off x="0" y="0"/>
                      <a:ext cx="4534189" cy="39685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E665EF4" w14:textId="459B3D6A" w:rsidR="00536DB8" w:rsidRDefault="00536DB8" w:rsidP="008317F4">
      <w:pPr>
        <w:pStyle w:val="Beschriftung"/>
      </w:pPr>
      <w:bookmarkStart w:id="45" w:name="_Toc431395879"/>
      <w:r>
        <w:t xml:space="preserve">Abbildung </w:t>
      </w:r>
      <w:fldSimple w:instr=" SEQ Abbildung \* ARABIC ">
        <w:r w:rsidR="00D9111F">
          <w:rPr>
            <w:noProof/>
          </w:rPr>
          <w:t>7</w:t>
        </w:r>
      </w:fldSimple>
      <w:r w:rsidR="003C05AD">
        <w:rPr>
          <w:noProof/>
        </w:rPr>
        <w:t>:</w:t>
      </w:r>
      <w:r>
        <w:t xml:space="preserve"> Prototyp E-Mail</w:t>
      </w:r>
      <w:bookmarkEnd w:id="45"/>
    </w:p>
    <w:p w14:paraId="124C3E62" w14:textId="77777777" w:rsidR="00074E63" w:rsidRDefault="00074E63" w:rsidP="00074E63"/>
    <w:p w14:paraId="1202033B" w14:textId="77777777" w:rsidR="00074E63" w:rsidRDefault="00074E63" w:rsidP="00074E63">
      <w:pPr>
        <w:pStyle w:val="Folgeabsatz"/>
      </w:pPr>
    </w:p>
    <w:p w14:paraId="7242A8CD" w14:textId="77777777" w:rsidR="00074E63" w:rsidRDefault="00074E63" w:rsidP="00074E63">
      <w:pPr>
        <w:pStyle w:val="Folgeabsatz"/>
      </w:pPr>
    </w:p>
    <w:p w14:paraId="0252AD6C" w14:textId="77777777" w:rsidR="00074E63" w:rsidRDefault="00074E63" w:rsidP="00074E63">
      <w:pPr>
        <w:pStyle w:val="Folgeabsatz"/>
      </w:pPr>
    </w:p>
    <w:p w14:paraId="38D3BFE8" w14:textId="77777777" w:rsidR="00074E63" w:rsidRDefault="00074E63" w:rsidP="00074E63">
      <w:pPr>
        <w:pStyle w:val="Folgeabsatz"/>
      </w:pPr>
    </w:p>
    <w:p w14:paraId="2E75FF8D" w14:textId="77777777" w:rsidR="00074E63" w:rsidRDefault="00074E63" w:rsidP="00074E63">
      <w:pPr>
        <w:pStyle w:val="Folgeabsatz"/>
      </w:pPr>
    </w:p>
    <w:p w14:paraId="7FD98DA6" w14:textId="77777777" w:rsidR="00074E63" w:rsidRDefault="00074E63" w:rsidP="00074E63">
      <w:pPr>
        <w:pStyle w:val="Folgeabsatz"/>
      </w:pPr>
    </w:p>
    <w:p w14:paraId="581C19CE" w14:textId="77777777" w:rsidR="00074E63" w:rsidRDefault="00074E63" w:rsidP="00074E63">
      <w:pPr>
        <w:pStyle w:val="Folgeabsatz"/>
      </w:pPr>
    </w:p>
    <w:p w14:paraId="5CCADB11" w14:textId="77777777" w:rsidR="00074E63" w:rsidRPr="00074E63" w:rsidRDefault="00074E63" w:rsidP="00074E63">
      <w:pPr>
        <w:pStyle w:val="Folgeabsatz"/>
        <w:ind w:firstLine="0"/>
      </w:pPr>
    </w:p>
    <w:p w14:paraId="4B25F305" w14:textId="7982C2DD" w:rsidR="00114D47" w:rsidRDefault="00114D47" w:rsidP="00114D47">
      <w:pPr>
        <w:pStyle w:val="berschrift4"/>
      </w:pPr>
      <w:r>
        <w:lastRenderedPageBreak/>
        <w:t xml:space="preserve"> </w:t>
      </w:r>
      <w:bookmarkStart w:id="46" w:name="_Toc431395847"/>
      <w:r>
        <w:t>Software</w:t>
      </w:r>
      <w:bookmarkEnd w:id="46"/>
    </w:p>
    <w:p w14:paraId="450549F4" w14:textId="02485A6E" w:rsidR="00114D47" w:rsidRDefault="00E07C63" w:rsidP="00114D47">
      <w:r>
        <w:t>Der Menüpunkt „</w:t>
      </w:r>
      <w:r w:rsidR="00114D47">
        <w:t>Software</w:t>
      </w:r>
      <w:r>
        <w:t>“</w:t>
      </w:r>
      <w:r w:rsidR="00114D47">
        <w:t xml:space="preserve"> bleibt in der neuen Struktur erhalten, wird jedoch vom Inhalt verändert. Es werden viele Unterpunkte entfernt und an anderen Stellen sinnvoller implementiert. Demnach werden etwa die verschiedenen dezentralen Softwareempfehlungen der urspr</w:t>
      </w:r>
      <w:r>
        <w:t>ünglichen Seite an einem Punkt „</w:t>
      </w:r>
      <w:r w:rsidR="00114D47">
        <w:t>Softwaree</w:t>
      </w:r>
      <w:r>
        <w:t>mpfehlungen“</w:t>
      </w:r>
      <w:r w:rsidR="00114D47">
        <w:t xml:space="preserve"> zusammengeführt. Der Menüpunkt zum CMS Imperia wird auch als eigener Menüpunkt von "Software" eingeführt. Als größte Anpassung wird die Erweiterung des Softwarekatalogs eingeführt. So wird auch Software die auf der ursprünglichen Seite einen Sonderstatus besitzen (SPSS, Citavi, Betriebssysteme, Office) eingepflegt. Sie erhalten lediglich weitere Angaben zu speziellen Dokumentationen, Anleitungen und Besonderheiten zum Downloadverfahren. Mit dieser Methode wird eine einzige Anlaufstelle für das gesamte Softwareangebot des Rechenzentrums geschaffen. Lediglich die Betriebssysteme behalten aufgrund ihrer Beschaffenheit einen Sonderstatus und werden in einem eigenen Menüpunkt auf zweiter Ebene zusammengefasst.</w:t>
      </w:r>
    </w:p>
    <w:p w14:paraId="35C46B0C" w14:textId="77777777" w:rsidR="00536DB8" w:rsidRDefault="00536DB8" w:rsidP="00405AB1">
      <w:pPr>
        <w:pStyle w:val="Abbildung"/>
      </w:pPr>
      <w:r>
        <w:drawing>
          <wp:inline distT="0" distB="0" distL="0" distR="0" wp14:anchorId="4D3C562D" wp14:editId="1B6C2A59">
            <wp:extent cx="4529328" cy="3992679"/>
            <wp:effectExtent l="152400" t="152400" r="170180" b="17335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5620" r="43775" b="6269"/>
                    <a:stretch/>
                  </pic:blipFill>
                  <pic:spPr bwMode="auto">
                    <a:xfrm>
                      <a:off x="0" y="0"/>
                      <a:ext cx="4546587" cy="40078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20F3871" w14:textId="6F8FEE1C" w:rsidR="00536DB8" w:rsidRDefault="00536DB8" w:rsidP="008317F4">
      <w:pPr>
        <w:pStyle w:val="Beschriftung"/>
      </w:pPr>
      <w:bookmarkStart w:id="47" w:name="_Toc431395880"/>
      <w:r>
        <w:t xml:space="preserve">Abbildung </w:t>
      </w:r>
      <w:fldSimple w:instr=" SEQ Abbildung \* ARABIC ">
        <w:r w:rsidR="00D9111F">
          <w:rPr>
            <w:noProof/>
          </w:rPr>
          <w:t>8</w:t>
        </w:r>
      </w:fldSimple>
      <w:r w:rsidR="003C05AD">
        <w:rPr>
          <w:noProof/>
        </w:rPr>
        <w:t>:</w:t>
      </w:r>
      <w:r>
        <w:t xml:space="preserve"> Prototyp Software</w:t>
      </w:r>
      <w:bookmarkEnd w:id="47"/>
    </w:p>
    <w:p w14:paraId="67ACA6CE" w14:textId="77777777" w:rsidR="00074E63" w:rsidRPr="00074E63" w:rsidRDefault="00074E63" w:rsidP="00074E63">
      <w:pPr>
        <w:pStyle w:val="Folgeabsatz"/>
        <w:ind w:firstLine="0"/>
      </w:pPr>
    </w:p>
    <w:p w14:paraId="76F2FC4A" w14:textId="287A9F02" w:rsidR="00114D47" w:rsidRDefault="00114D47" w:rsidP="00114D47">
      <w:pPr>
        <w:pStyle w:val="berschrift4"/>
      </w:pPr>
      <w:bookmarkStart w:id="48" w:name="_Toc431395848"/>
      <w:r>
        <w:lastRenderedPageBreak/>
        <w:t>Hardware</w:t>
      </w:r>
      <w:bookmarkEnd w:id="48"/>
    </w:p>
    <w:p w14:paraId="1456D2F6" w14:textId="765D37DB" w:rsidR="00536DB8" w:rsidRDefault="003C05AD" w:rsidP="00114D47">
      <w:r>
        <w:t>Der Punkt „</w:t>
      </w:r>
      <w:r w:rsidR="00114D47">
        <w:t>Hardware</w:t>
      </w:r>
      <w:r>
        <w:t>“</w:t>
      </w:r>
      <w:r w:rsidR="00114D47">
        <w:t xml:space="preserve"> bleibt größtenteils unverändert. Einzig die Benennung der verschiedenen Menüpunkte auf zweiter Ebene wird angepasst und verständlicher gestaltet. Zudem wird die Information auf den einzelnen Unterseiten übersichtlicher gestaltet.</w:t>
      </w:r>
    </w:p>
    <w:p w14:paraId="31FEC5C0" w14:textId="77777777" w:rsidR="00536DB8" w:rsidRDefault="00536DB8" w:rsidP="00405AB1">
      <w:pPr>
        <w:pStyle w:val="Abbildung"/>
      </w:pPr>
      <w:r>
        <w:drawing>
          <wp:inline distT="0" distB="0" distL="0" distR="0" wp14:anchorId="5684AA29" wp14:editId="0B6D0449">
            <wp:extent cx="4888992" cy="4316116"/>
            <wp:effectExtent l="152400" t="152400" r="165735" b="17970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420" r="44114" b="6869"/>
                    <a:stretch/>
                  </pic:blipFill>
                  <pic:spPr bwMode="auto">
                    <a:xfrm>
                      <a:off x="0" y="0"/>
                      <a:ext cx="4902773" cy="43282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22E1ED3" w14:textId="5E77AA50" w:rsidR="00114D47" w:rsidRDefault="00536DB8" w:rsidP="00D208A9">
      <w:pPr>
        <w:pStyle w:val="Beschriftung"/>
      </w:pPr>
      <w:bookmarkStart w:id="49" w:name="_Toc431395881"/>
      <w:r>
        <w:t xml:space="preserve">Abbildung </w:t>
      </w:r>
      <w:fldSimple w:instr=" SEQ Abbildung \* ARABIC ">
        <w:r w:rsidR="00D9111F">
          <w:rPr>
            <w:noProof/>
          </w:rPr>
          <w:t>9</w:t>
        </w:r>
      </w:fldSimple>
      <w:r w:rsidR="003C05AD">
        <w:rPr>
          <w:noProof/>
        </w:rPr>
        <w:t>:</w:t>
      </w:r>
      <w:r>
        <w:t xml:space="preserve"> Prototyp Hardware</w:t>
      </w:r>
      <w:bookmarkEnd w:id="49"/>
    </w:p>
    <w:p w14:paraId="2C5303B3" w14:textId="77777777" w:rsidR="00074E63" w:rsidRDefault="00074E63" w:rsidP="00074E63"/>
    <w:p w14:paraId="07C1A36D" w14:textId="77777777" w:rsidR="00074E63" w:rsidRDefault="00074E63" w:rsidP="00074E63">
      <w:pPr>
        <w:pStyle w:val="Folgeabsatz"/>
      </w:pPr>
    </w:p>
    <w:p w14:paraId="2AA74552" w14:textId="77777777" w:rsidR="00074E63" w:rsidRDefault="00074E63" w:rsidP="00074E63">
      <w:pPr>
        <w:pStyle w:val="Folgeabsatz"/>
      </w:pPr>
    </w:p>
    <w:p w14:paraId="6E1B2185" w14:textId="77777777" w:rsidR="00074E63" w:rsidRDefault="00074E63" w:rsidP="00074E63">
      <w:pPr>
        <w:pStyle w:val="Folgeabsatz"/>
      </w:pPr>
    </w:p>
    <w:p w14:paraId="21E1D724" w14:textId="77777777" w:rsidR="00074E63" w:rsidRDefault="00074E63" w:rsidP="00074E63">
      <w:pPr>
        <w:pStyle w:val="Folgeabsatz"/>
      </w:pPr>
    </w:p>
    <w:p w14:paraId="7007423D" w14:textId="77777777" w:rsidR="00074E63" w:rsidRDefault="00074E63" w:rsidP="00074E63">
      <w:pPr>
        <w:pStyle w:val="Folgeabsatz"/>
      </w:pPr>
    </w:p>
    <w:p w14:paraId="618506E8" w14:textId="77777777" w:rsidR="00074E63" w:rsidRDefault="00074E63" w:rsidP="00074E63">
      <w:pPr>
        <w:pStyle w:val="Folgeabsatz"/>
      </w:pPr>
    </w:p>
    <w:p w14:paraId="4766F016" w14:textId="77777777" w:rsidR="00074E63" w:rsidRDefault="00074E63" w:rsidP="00074E63">
      <w:pPr>
        <w:pStyle w:val="Folgeabsatz"/>
      </w:pPr>
    </w:p>
    <w:p w14:paraId="531554DB" w14:textId="77777777" w:rsidR="00074E63" w:rsidRPr="00074E63" w:rsidRDefault="00074E63" w:rsidP="00074E63">
      <w:pPr>
        <w:pStyle w:val="Folgeabsatz"/>
      </w:pPr>
    </w:p>
    <w:p w14:paraId="4E61738C" w14:textId="0332D9FC" w:rsidR="00114D47" w:rsidRDefault="00114D47" w:rsidP="00114D47">
      <w:pPr>
        <w:pStyle w:val="berschrift4"/>
      </w:pPr>
      <w:bookmarkStart w:id="50" w:name="_Toc431395849"/>
      <w:r>
        <w:lastRenderedPageBreak/>
        <w:t>Dienste</w:t>
      </w:r>
      <w:bookmarkEnd w:id="50"/>
    </w:p>
    <w:p w14:paraId="4456FF14" w14:textId="16D98CEB" w:rsidR="00114D47" w:rsidRDefault="00114D47" w:rsidP="00114D47">
      <w:r>
        <w:t>Auf der ursprünglichen Rechenzentrums-Webseite waren viele angebotene Dienste des Re</w:t>
      </w:r>
      <w:r w:rsidR="003C05AD">
        <w:t>chenzentrums unter den Punkten „</w:t>
      </w:r>
      <w:r>
        <w:t>IT-Services</w:t>
      </w:r>
      <w:r w:rsidR="003C05AD">
        <w:t>“</w:t>
      </w:r>
      <w:r>
        <w:t xml:space="preserve"> und </w:t>
      </w:r>
      <w:r w:rsidR="003C05AD">
        <w:t>„Support“</w:t>
      </w:r>
      <w:r>
        <w:t xml:space="preserve"> verstreut. Auf der neuen Webseite werden die Dienste zentralisierter angeboten und sind nicht nach zuständiger Abteilung aufgetrennt. Einige Punkte benötigen außerdem eine neue Benennung, da die alten Nahmen irreführend waren.</w:t>
      </w:r>
    </w:p>
    <w:p w14:paraId="14833C86" w14:textId="77777777" w:rsidR="00536DB8" w:rsidRDefault="00536DB8" w:rsidP="00405AB1">
      <w:pPr>
        <w:pStyle w:val="Abbildung"/>
      </w:pPr>
      <w:r>
        <w:drawing>
          <wp:inline distT="0" distB="0" distL="0" distR="0" wp14:anchorId="5799AF86" wp14:editId="67B50A38">
            <wp:extent cx="4645152" cy="4075010"/>
            <wp:effectExtent l="152400" t="152400" r="155575" b="19240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821" r="43888" b="6670"/>
                    <a:stretch/>
                  </pic:blipFill>
                  <pic:spPr bwMode="auto">
                    <a:xfrm>
                      <a:off x="0" y="0"/>
                      <a:ext cx="4653192" cy="40820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C2FBFA3" w14:textId="61C5DDD8" w:rsidR="00536DB8" w:rsidRDefault="00536DB8" w:rsidP="008317F4">
      <w:pPr>
        <w:pStyle w:val="Beschriftung"/>
      </w:pPr>
      <w:bookmarkStart w:id="51" w:name="_Toc431395882"/>
      <w:r>
        <w:t xml:space="preserve">Abbildung </w:t>
      </w:r>
      <w:fldSimple w:instr=" SEQ Abbildung \* ARABIC ">
        <w:r w:rsidR="00D9111F">
          <w:rPr>
            <w:noProof/>
          </w:rPr>
          <w:t>10</w:t>
        </w:r>
      </w:fldSimple>
      <w:r w:rsidR="003C05AD">
        <w:rPr>
          <w:noProof/>
        </w:rPr>
        <w:t>:</w:t>
      </w:r>
      <w:r>
        <w:t xml:space="preserve"> Prototyp Dienste</w:t>
      </w:r>
      <w:bookmarkEnd w:id="51"/>
    </w:p>
    <w:p w14:paraId="513D24DF" w14:textId="77777777" w:rsidR="00074E63" w:rsidRDefault="00074E63" w:rsidP="00074E63"/>
    <w:p w14:paraId="31BC5149" w14:textId="77777777" w:rsidR="00074E63" w:rsidRDefault="00074E63" w:rsidP="00074E63">
      <w:pPr>
        <w:pStyle w:val="Folgeabsatz"/>
      </w:pPr>
    </w:p>
    <w:p w14:paraId="208721EE" w14:textId="77777777" w:rsidR="00074E63" w:rsidRDefault="00074E63" w:rsidP="00074E63">
      <w:pPr>
        <w:pStyle w:val="Folgeabsatz"/>
      </w:pPr>
    </w:p>
    <w:p w14:paraId="7B2D7B14" w14:textId="77777777" w:rsidR="00074E63" w:rsidRDefault="00074E63" w:rsidP="00074E63">
      <w:pPr>
        <w:pStyle w:val="Folgeabsatz"/>
      </w:pPr>
    </w:p>
    <w:p w14:paraId="1AD7A362" w14:textId="77777777" w:rsidR="00074E63" w:rsidRDefault="00074E63" w:rsidP="00074E63">
      <w:pPr>
        <w:pStyle w:val="Folgeabsatz"/>
      </w:pPr>
    </w:p>
    <w:p w14:paraId="5DA3967B" w14:textId="77777777" w:rsidR="00074E63" w:rsidRPr="00074E63" w:rsidRDefault="00074E63" w:rsidP="00074E63">
      <w:pPr>
        <w:pStyle w:val="Folgeabsatz"/>
      </w:pPr>
    </w:p>
    <w:p w14:paraId="58848D0A" w14:textId="3F4E568F" w:rsidR="00114D47" w:rsidRDefault="00114D47" w:rsidP="00114D47">
      <w:pPr>
        <w:pStyle w:val="berschrift4"/>
      </w:pPr>
      <w:r>
        <w:lastRenderedPageBreak/>
        <w:t xml:space="preserve"> </w:t>
      </w:r>
      <w:bookmarkStart w:id="52" w:name="_Toc431395850"/>
      <w:r>
        <w:t>Drucken &amp; Fax</w:t>
      </w:r>
      <w:bookmarkEnd w:id="52"/>
    </w:p>
    <w:p w14:paraId="1EC8685E" w14:textId="0BFDAA3C" w:rsidR="00114D47" w:rsidRDefault="00114D47" w:rsidP="00114D47">
      <w:r>
        <w:t xml:space="preserve">Unter diesem Menüpunkt werden alle relevanten Informationen aus den Bereichen Drucken und Fax zusammengefasst. Auch hier </w:t>
      </w:r>
      <w:r w:rsidR="002160E1">
        <w:t>werden</w:t>
      </w:r>
      <w:r>
        <w:t xml:space="preserve"> die getrennte</w:t>
      </w:r>
      <w:r w:rsidR="002160E1">
        <w:t>n</w:t>
      </w:r>
      <w:r>
        <w:t xml:space="preserve"> I</w:t>
      </w:r>
      <w:r w:rsidR="003C05AD">
        <w:t>nformation</w:t>
      </w:r>
      <w:r w:rsidR="002160E1">
        <w:t>en</w:t>
      </w:r>
      <w:r w:rsidR="003C05AD">
        <w:t xml:space="preserve"> aus den Menüpunkten „</w:t>
      </w:r>
      <w:r>
        <w:t>IT-Services</w:t>
      </w:r>
      <w:r w:rsidR="003C05AD">
        <w:t>“</w:t>
      </w:r>
      <w:r>
        <w:t xml:space="preserve"> und </w:t>
      </w:r>
      <w:r w:rsidR="003C05AD">
        <w:t>„</w:t>
      </w:r>
      <w:r>
        <w:t>Support</w:t>
      </w:r>
      <w:r w:rsidR="003C05AD">
        <w:t>“</w:t>
      </w:r>
      <w:r>
        <w:t xml:space="preserve"> verwendet.</w:t>
      </w:r>
    </w:p>
    <w:p w14:paraId="6DC38223" w14:textId="77777777" w:rsidR="0075070E" w:rsidRDefault="0075070E" w:rsidP="00405AB1">
      <w:pPr>
        <w:pStyle w:val="Abbildung"/>
      </w:pPr>
      <w:r>
        <w:drawing>
          <wp:inline distT="0" distB="0" distL="0" distR="0" wp14:anchorId="04056668" wp14:editId="2560B2EB">
            <wp:extent cx="4907280" cy="4335706"/>
            <wp:effectExtent l="152400" t="152400" r="172720" b="18605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419" r="43775" b="6269"/>
                    <a:stretch/>
                  </pic:blipFill>
                  <pic:spPr bwMode="auto">
                    <a:xfrm>
                      <a:off x="0" y="0"/>
                      <a:ext cx="4915043" cy="43425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16458A9" w14:textId="7EDCA1AC" w:rsidR="0075070E" w:rsidRDefault="0075070E" w:rsidP="008317F4">
      <w:pPr>
        <w:pStyle w:val="Beschriftung"/>
      </w:pPr>
      <w:bookmarkStart w:id="53" w:name="_Toc431395883"/>
      <w:r>
        <w:t xml:space="preserve">Abbildung </w:t>
      </w:r>
      <w:fldSimple w:instr=" SEQ Abbildung \* ARABIC ">
        <w:r w:rsidR="00D9111F">
          <w:rPr>
            <w:noProof/>
          </w:rPr>
          <w:t>11</w:t>
        </w:r>
      </w:fldSimple>
      <w:r w:rsidR="003C05AD">
        <w:rPr>
          <w:noProof/>
        </w:rPr>
        <w:t>:</w:t>
      </w:r>
      <w:r>
        <w:t xml:space="preserve"> Prototyp Drucken &amp; Fax</w:t>
      </w:r>
      <w:bookmarkEnd w:id="53"/>
    </w:p>
    <w:p w14:paraId="67D0C925" w14:textId="77777777" w:rsidR="00074E63" w:rsidRDefault="00074E63" w:rsidP="00074E63"/>
    <w:p w14:paraId="4FC16FD3" w14:textId="77777777" w:rsidR="00074E63" w:rsidRDefault="00074E63" w:rsidP="00074E63">
      <w:pPr>
        <w:pStyle w:val="Folgeabsatz"/>
      </w:pPr>
    </w:p>
    <w:p w14:paraId="4AEBD442" w14:textId="77777777" w:rsidR="00074E63" w:rsidRDefault="00074E63" w:rsidP="00074E63">
      <w:pPr>
        <w:pStyle w:val="Folgeabsatz"/>
      </w:pPr>
    </w:p>
    <w:p w14:paraId="543AC350" w14:textId="77777777" w:rsidR="00074E63" w:rsidRDefault="00074E63" w:rsidP="00074E63">
      <w:pPr>
        <w:pStyle w:val="Folgeabsatz"/>
      </w:pPr>
    </w:p>
    <w:p w14:paraId="6D63BE02" w14:textId="77777777" w:rsidR="00074E63" w:rsidRDefault="00074E63" w:rsidP="00074E63">
      <w:pPr>
        <w:pStyle w:val="Folgeabsatz"/>
      </w:pPr>
    </w:p>
    <w:p w14:paraId="267D4CC9" w14:textId="77777777" w:rsidR="00074E63" w:rsidRDefault="00074E63" w:rsidP="00074E63">
      <w:pPr>
        <w:pStyle w:val="Folgeabsatz"/>
      </w:pPr>
    </w:p>
    <w:p w14:paraId="2FF790D0" w14:textId="77777777" w:rsidR="00074E63" w:rsidRPr="00074E63" w:rsidRDefault="00074E63" w:rsidP="00074E63">
      <w:pPr>
        <w:pStyle w:val="Folgeabsatz"/>
      </w:pPr>
    </w:p>
    <w:p w14:paraId="09588E08" w14:textId="2403CF68" w:rsidR="00114D47" w:rsidRDefault="00114D47" w:rsidP="00114D47">
      <w:pPr>
        <w:pStyle w:val="berschrift4"/>
      </w:pPr>
      <w:r>
        <w:lastRenderedPageBreak/>
        <w:t xml:space="preserve"> </w:t>
      </w:r>
      <w:bookmarkStart w:id="54" w:name="_Toc431395851"/>
      <w:r>
        <w:t>WLAN &amp; Internetzugang</w:t>
      </w:r>
      <w:bookmarkEnd w:id="54"/>
    </w:p>
    <w:p w14:paraId="290E28C0" w14:textId="1D787513" w:rsidR="00114D47" w:rsidRDefault="00114D47" w:rsidP="00114D47">
      <w:r>
        <w:t>Hier findet der Nutzer zusammengefasste Information</w:t>
      </w:r>
      <w:r w:rsidR="002160E1">
        <w:t>en</w:t>
      </w:r>
      <w:r>
        <w:t xml:space="preserve"> zum Datennetz der Universität, WLAN und Internet. Die Information resultiert aus vorhanden </w:t>
      </w:r>
      <w:r w:rsidR="003C05AD">
        <w:t>Seiten des „Support“ sowie den „</w:t>
      </w:r>
      <w:r>
        <w:t>IT-Services</w:t>
      </w:r>
      <w:r w:rsidR="003C05AD">
        <w:t>“</w:t>
      </w:r>
      <w:r>
        <w:t xml:space="preserve">. </w:t>
      </w:r>
    </w:p>
    <w:p w14:paraId="1743C1ED" w14:textId="77777777" w:rsidR="0075070E" w:rsidRDefault="0075070E" w:rsidP="00405AB1">
      <w:pPr>
        <w:pStyle w:val="Abbildung"/>
      </w:pPr>
      <w:r>
        <w:drawing>
          <wp:inline distT="0" distB="0" distL="0" distR="0" wp14:anchorId="49BF3E51" wp14:editId="276423EE">
            <wp:extent cx="4706112" cy="4139070"/>
            <wp:effectExtent l="152400" t="152400" r="170815" b="17907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5420" r="43775" b="6670"/>
                    <a:stretch/>
                  </pic:blipFill>
                  <pic:spPr bwMode="auto">
                    <a:xfrm>
                      <a:off x="0" y="0"/>
                      <a:ext cx="4714190" cy="41461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4BB3660" w14:textId="1CDDD93C" w:rsidR="0075070E" w:rsidRDefault="0075070E" w:rsidP="008317F4">
      <w:pPr>
        <w:pStyle w:val="Beschriftung"/>
      </w:pPr>
      <w:bookmarkStart w:id="55" w:name="_Toc431395884"/>
      <w:r>
        <w:t xml:space="preserve">Abbildung </w:t>
      </w:r>
      <w:fldSimple w:instr=" SEQ Abbildung \* ARABIC ">
        <w:r w:rsidR="00D9111F">
          <w:rPr>
            <w:noProof/>
          </w:rPr>
          <w:t>12</w:t>
        </w:r>
      </w:fldSimple>
      <w:r w:rsidR="003C05AD">
        <w:rPr>
          <w:noProof/>
        </w:rPr>
        <w:t>:</w:t>
      </w:r>
      <w:r>
        <w:t xml:space="preserve"> Prototyp </w:t>
      </w:r>
      <w:r w:rsidRPr="00CD3D2B">
        <w:t>WLAN &amp; Internetzugang</w:t>
      </w:r>
      <w:bookmarkEnd w:id="55"/>
    </w:p>
    <w:p w14:paraId="477B5494" w14:textId="77777777" w:rsidR="00074E63" w:rsidRDefault="00074E63" w:rsidP="00074E63"/>
    <w:p w14:paraId="61688383" w14:textId="77777777" w:rsidR="00074E63" w:rsidRDefault="00074E63" w:rsidP="00074E63">
      <w:pPr>
        <w:pStyle w:val="Folgeabsatz"/>
      </w:pPr>
    </w:p>
    <w:p w14:paraId="018A18F4" w14:textId="77777777" w:rsidR="00074E63" w:rsidRDefault="00074E63" w:rsidP="00074E63">
      <w:pPr>
        <w:pStyle w:val="Folgeabsatz"/>
      </w:pPr>
    </w:p>
    <w:p w14:paraId="29EBEC62" w14:textId="77777777" w:rsidR="00074E63" w:rsidRDefault="00074E63" w:rsidP="00074E63">
      <w:pPr>
        <w:pStyle w:val="Folgeabsatz"/>
      </w:pPr>
    </w:p>
    <w:p w14:paraId="5AD837BB" w14:textId="77777777" w:rsidR="00074E63" w:rsidRDefault="00074E63" w:rsidP="00074E63">
      <w:pPr>
        <w:pStyle w:val="Folgeabsatz"/>
      </w:pPr>
    </w:p>
    <w:p w14:paraId="33DED4E4" w14:textId="77777777" w:rsidR="00074E63" w:rsidRDefault="00074E63" w:rsidP="00074E63">
      <w:pPr>
        <w:pStyle w:val="Folgeabsatz"/>
      </w:pPr>
    </w:p>
    <w:p w14:paraId="069A09CB" w14:textId="77777777" w:rsidR="00074E63" w:rsidRDefault="00074E63" w:rsidP="00074E63">
      <w:pPr>
        <w:pStyle w:val="Folgeabsatz"/>
      </w:pPr>
    </w:p>
    <w:p w14:paraId="5E7677DA" w14:textId="77777777" w:rsidR="00074E63" w:rsidRPr="00074E63" w:rsidRDefault="00074E63" w:rsidP="00074E63">
      <w:pPr>
        <w:pStyle w:val="Folgeabsatz"/>
      </w:pPr>
    </w:p>
    <w:p w14:paraId="1F3E09FF" w14:textId="50E14C3F" w:rsidR="00114D47" w:rsidRDefault="00114D47" w:rsidP="00114D47">
      <w:pPr>
        <w:pStyle w:val="berschrift4"/>
      </w:pPr>
      <w:bookmarkStart w:id="56" w:name="_Toc431395852"/>
      <w:r>
        <w:lastRenderedPageBreak/>
        <w:t>CIP-Pools</w:t>
      </w:r>
      <w:bookmarkEnd w:id="56"/>
    </w:p>
    <w:p w14:paraId="16DFBAA0" w14:textId="0896E843" w:rsidR="00114D47" w:rsidRDefault="00114D47" w:rsidP="00114D47">
      <w:r>
        <w:t xml:space="preserve">Die an verschiedenen Stellen vorhandene Information zu CIP-Pools werden die Unterseiten aus </w:t>
      </w:r>
      <w:r w:rsidR="003C05AD">
        <w:t>„</w:t>
      </w:r>
      <w:r>
        <w:t>IT-Services</w:t>
      </w:r>
      <w:r w:rsidR="003C05AD">
        <w:t>“</w:t>
      </w:r>
      <w:r>
        <w:t xml:space="preserve"> und </w:t>
      </w:r>
      <w:r w:rsidR="003C05AD">
        <w:t>„Support“</w:t>
      </w:r>
      <w:r>
        <w:t xml:space="preserve"> zusammengefasst. Außerdem findet sich nun die Ausstattung der verschiedenen CIP-Pools auf einer einzigen Unterseite. </w:t>
      </w:r>
      <w:r w:rsidR="00622CF4">
        <w:t>Viele einzelne</w:t>
      </w:r>
      <w:r>
        <w:t xml:space="preserve"> Seiten aus der dritten Ebene werden nun in „Anleitungen“ zusammengefasst Auch die Reservierung und die Suche nach CIP-Pools wird in der neuen Struktur auf erster Ebene ermöglicht.</w:t>
      </w:r>
    </w:p>
    <w:p w14:paraId="07A01463" w14:textId="77777777" w:rsidR="0075070E" w:rsidRDefault="0075070E" w:rsidP="00405AB1">
      <w:pPr>
        <w:pStyle w:val="Abbildung"/>
      </w:pPr>
      <w:r>
        <w:drawing>
          <wp:inline distT="0" distB="0" distL="0" distR="0" wp14:anchorId="3DD929FC" wp14:editId="25CCE168">
            <wp:extent cx="4767072" cy="4270281"/>
            <wp:effectExtent l="152400" t="152400" r="160655" b="17526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5620" r="43662" b="4662"/>
                    <a:stretch/>
                  </pic:blipFill>
                  <pic:spPr bwMode="auto">
                    <a:xfrm>
                      <a:off x="0" y="0"/>
                      <a:ext cx="4773590" cy="4276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4473D09" w14:textId="205917BA" w:rsidR="0075070E" w:rsidRDefault="0075070E" w:rsidP="008317F4">
      <w:pPr>
        <w:pStyle w:val="Beschriftung"/>
      </w:pPr>
      <w:bookmarkStart w:id="57" w:name="_Toc431395885"/>
      <w:r>
        <w:t xml:space="preserve">Abbildung </w:t>
      </w:r>
      <w:fldSimple w:instr=" SEQ Abbildung \* ARABIC ">
        <w:r w:rsidR="00D9111F">
          <w:rPr>
            <w:noProof/>
          </w:rPr>
          <w:t>13</w:t>
        </w:r>
      </w:fldSimple>
      <w:r w:rsidR="003C05AD">
        <w:rPr>
          <w:noProof/>
        </w:rPr>
        <w:t>:</w:t>
      </w:r>
      <w:r>
        <w:t xml:space="preserve"> Prototyp CIP-Pools</w:t>
      </w:r>
      <w:bookmarkEnd w:id="57"/>
    </w:p>
    <w:p w14:paraId="258B91EA" w14:textId="77777777" w:rsidR="00074E63" w:rsidRDefault="00074E63" w:rsidP="00074E63"/>
    <w:p w14:paraId="76698B8E" w14:textId="77777777" w:rsidR="00074E63" w:rsidRDefault="00074E63" w:rsidP="00074E63">
      <w:pPr>
        <w:pStyle w:val="Folgeabsatz"/>
      </w:pPr>
    </w:p>
    <w:p w14:paraId="4A1BC6B7" w14:textId="77777777" w:rsidR="00074E63" w:rsidRDefault="00074E63" w:rsidP="00074E63">
      <w:pPr>
        <w:pStyle w:val="Folgeabsatz"/>
      </w:pPr>
    </w:p>
    <w:p w14:paraId="26A32556" w14:textId="77777777" w:rsidR="00074E63" w:rsidRDefault="00074E63" w:rsidP="00074E63">
      <w:pPr>
        <w:pStyle w:val="Folgeabsatz"/>
      </w:pPr>
    </w:p>
    <w:p w14:paraId="5BDC1953" w14:textId="77777777" w:rsidR="00074E63" w:rsidRDefault="00074E63" w:rsidP="00074E63">
      <w:pPr>
        <w:pStyle w:val="Folgeabsatz"/>
      </w:pPr>
    </w:p>
    <w:p w14:paraId="25C47120" w14:textId="77777777" w:rsidR="00074E63" w:rsidRPr="00074E63" w:rsidRDefault="00074E63" w:rsidP="00074E63">
      <w:pPr>
        <w:pStyle w:val="Folgeabsatz"/>
      </w:pPr>
    </w:p>
    <w:p w14:paraId="20073975" w14:textId="6E36F377" w:rsidR="00114D47" w:rsidRDefault="00114D47" w:rsidP="00114D47">
      <w:pPr>
        <w:pStyle w:val="berschrift4"/>
      </w:pPr>
      <w:r>
        <w:lastRenderedPageBreak/>
        <w:t xml:space="preserve"> </w:t>
      </w:r>
      <w:bookmarkStart w:id="58" w:name="_Toc431395853"/>
      <w:r>
        <w:t>Lehre &amp; Fortbildung</w:t>
      </w:r>
      <w:bookmarkEnd w:id="58"/>
    </w:p>
    <w:p w14:paraId="78D243C0" w14:textId="4180A838" w:rsidR="00114D47" w:rsidRDefault="00114D47" w:rsidP="00114D47">
      <w:r>
        <w:t>Hier finden Dozenten, Studenten und Angestellte die Information</w:t>
      </w:r>
      <w:r w:rsidR="00622CF4">
        <w:t>en,</w:t>
      </w:r>
      <w:r>
        <w:t xml:space="preserve"> die Studium und Ausbildung betreffen. Fast alle Menüpunkte </w:t>
      </w:r>
      <w:r w:rsidR="009D5901">
        <w:t xml:space="preserve">sind </w:t>
      </w:r>
      <w:r>
        <w:t>au</w:t>
      </w:r>
      <w:r w:rsidR="003C05AD">
        <w:t>s „</w:t>
      </w:r>
      <w:r>
        <w:t>Lehre und Lernen</w:t>
      </w:r>
      <w:r w:rsidR="003C05AD">
        <w:t>“</w:t>
      </w:r>
      <w:r>
        <w:t xml:space="preserve"> </w:t>
      </w:r>
      <w:r w:rsidR="00296AA2">
        <w:t>übernommen</w:t>
      </w:r>
      <w:r>
        <w:t xml:space="preserve"> und wenn nötig inhaltlich angepasst.</w:t>
      </w:r>
    </w:p>
    <w:p w14:paraId="6F2B6E73" w14:textId="77777777" w:rsidR="0075070E" w:rsidRDefault="0075070E" w:rsidP="00405AB1">
      <w:pPr>
        <w:pStyle w:val="Abbildung"/>
      </w:pPr>
      <w:r>
        <w:drawing>
          <wp:inline distT="0" distB="0" distL="0" distR="0" wp14:anchorId="61EEA35B" wp14:editId="7B51686A">
            <wp:extent cx="4803648" cy="4251582"/>
            <wp:effectExtent l="152400" t="152400" r="175260" b="1682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5620" r="44001" b="6269"/>
                    <a:stretch/>
                  </pic:blipFill>
                  <pic:spPr bwMode="auto">
                    <a:xfrm>
                      <a:off x="0" y="0"/>
                      <a:ext cx="4811368" cy="42584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C819B68" w14:textId="7D1FA29D" w:rsidR="0075070E" w:rsidRDefault="0075070E" w:rsidP="00405AB1">
      <w:pPr>
        <w:pStyle w:val="Beschriftung"/>
      </w:pPr>
      <w:bookmarkStart w:id="59" w:name="_Toc431395886"/>
      <w:r>
        <w:t xml:space="preserve">Abbildung </w:t>
      </w:r>
      <w:fldSimple w:instr=" SEQ Abbildung \* ARABIC ">
        <w:r w:rsidR="00D9111F">
          <w:rPr>
            <w:noProof/>
          </w:rPr>
          <w:t>14</w:t>
        </w:r>
      </w:fldSimple>
      <w:r w:rsidR="003C05AD">
        <w:rPr>
          <w:noProof/>
        </w:rPr>
        <w:t>:</w:t>
      </w:r>
      <w:r>
        <w:t xml:space="preserve"> Prototyp </w:t>
      </w:r>
      <w:r w:rsidRPr="002E21BD">
        <w:t>Lehre &amp; Fortbildung</w:t>
      </w:r>
      <w:bookmarkEnd w:id="59"/>
    </w:p>
    <w:p w14:paraId="7C34A8A5" w14:textId="77777777" w:rsidR="00074E63" w:rsidRDefault="00074E63" w:rsidP="00074E63"/>
    <w:p w14:paraId="0B36C1D9" w14:textId="77777777" w:rsidR="00074E63" w:rsidRDefault="00074E63" w:rsidP="00074E63">
      <w:pPr>
        <w:pStyle w:val="Folgeabsatz"/>
      </w:pPr>
    </w:p>
    <w:p w14:paraId="4EB757B4" w14:textId="77777777" w:rsidR="00074E63" w:rsidRDefault="00074E63" w:rsidP="00074E63">
      <w:pPr>
        <w:pStyle w:val="Folgeabsatz"/>
      </w:pPr>
    </w:p>
    <w:p w14:paraId="6AAC853B" w14:textId="77777777" w:rsidR="00074E63" w:rsidRDefault="00074E63" w:rsidP="00074E63">
      <w:pPr>
        <w:pStyle w:val="Folgeabsatz"/>
      </w:pPr>
    </w:p>
    <w:p w14:paraId="77801766" w14:textId="77777777" w:rsidR="00074E63" w:rsidRDefault="00074E63" w:rsidP="00074E63">
      <w:pPr>
        <w:pStyle w:val="Folgeabsatz"/>
      </w:pPr>
    </w:p>
    <w:p w14:paraId="080EA4A3" w14:textId="77777777" w:rsidR="00074E63" w:rsidRPr="00074E63" w:rsidRDefault="00074E63" w:rsidP="00074E63">
      <w:pPr>
        <w:pStyle w:val="Folgeabsatz"/>
      </w:pPr>
    </w:p>
    <w:p w14:paraId="357E18FB" w14:textId="4D270042" w:rsidR="00114D47" w:rsidRDefault="00114D47" w:rsidP="00114D47">
      <w:pPr>
        <w:pStyle w:val="berschrift4"/>
      </w:pPr>
      <w:r>
        <w:lastRenderedPageBreak/>
        <w:t xml:space="preserve"> </w:t>
      </w:r>
      <w:bookmarkStart w:id="60" w:name="_Toc431395854"/>
      <w:r>
        <w:t>Verwaltung</w:t>
      </w:r>
      <w:bookmarkEnd w:id="60"/>
    </w:p>
    <w:p w14:paraId="7AB73FFC" w14:textId="68C3B2DE" w:rsidR="00114D47" w:rsidRDefault="00114D47" w:rsidP="00114D47">
      <w:r>
        <w:t>Der Menüpunkt wurde durch die Ergebnisse der Anforderungsanalyse als zweckmäßig erachtet. Deshalb wird für den Nutzer ein Menüpunkt geschaffen unter dem er alle relevanten Informationen zu Verwaltungsangelegenheiten findet (zum Beispiel Antragsformulare, Rechtliches oder Informationen zum Workgroupmanager).</w:t>
      </w:r>
    </w:p>
    <w:p w14:paraId="5D7B76A8" w14:textId="77777777" w:rsidR="00FF4B1A" w:rsidRDefault="00FF4B1A" w:rsidP="00405AB1">
      <w:pPr>
        <w:pStyle w:val="Abbildung"/>
      </w:pPr>
      <w:r>
        <w:drawing>
          <wp:inline distT="0" distB="0" distL="0" distR="0" wp14:anchorId="45118E50" wp14:editId="5AD22786">
            <wp:extent cx="4724400" cy="4171914"/>
            <wp:effectExtent l="152400" t="152400" r="152400" b="17208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5621" r="44001" b="6468"/>
                    <a:stretch/>
                  </pic:blipFill>
                  <pic:spPr bwMode="auto">
                    <a:xfrm>
                      <a:off x="0" y="0"/>
                      <a:ext cx="4736686" cy="41827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95D8AA1" w14:textId="15B9E8D9" w:rsidR="00FF4B1A" w:rsidRDefault="00FF4B1A" w:rsidP="008317F4">
      <w:pPr>
        <w:pStyle w:val="Beschriftung"/>
      </w:pPr>
      <w:bookmarkStart w:id="61" w:name="_Toc431395887"/>
      <w:r>
        <w:t xml:space="preserve">Abbildung </w:t>
      </w:r>
      <w:fldSimple w:instr=" SEQ Abbildung \* ARABIC ">
        <w:r w:rsidR="00D9111F">
          <w:rPr>
            <w:noProof/>
          </w:rPr>
          <w:t>15</w:t>
        </w:r>
      </w:fldSimple>
      <w:r w:rsidR="003C05AD">
        <w:rPr>
          <w:noProof/>
        </w:rPr>
        <w:t>:</w:t>
      </w:r>
      <w:r>
        <w:t xml:space="preserve"> Prototyp Verwaltung</w:t>
      </w:r>
      <w:bookmarkEnd w:id="61"/>
    </w:p>
    <w:p w14:paraId="34CEA901" w14:textId="77777777" w:rsidR="00074E63" w:rsidRDefault="00074E63" w:rsidP="00074E63"/>
    <w:p w14:paraId="77365025" w14:textId="77777777" w:rsidR="00074E63" w:rsidRDefault="00074E63" w:rsidP="00074E63">
      <w:pPr>
        <w:pStyle w:val="Folgeabsatz"/>
      </w:pPr>
    </w:p>
    <w:p w14:paraId="79AD91E6" w14:textId="77777777" w:rsidR="00074E63" w:rsidRDefault="00074E63" w:rsidP="00074E63">
      <w:pPr>
        <w:pStyle w:val="Folgeabsatz"/>
      </w:pPr>
    </w:p>
    <w:p w14:paraId="12C32B81" w14:textId="77777777" w:rsidR="00074E63" w:rsidRDefault="00074E63" w:rsidP="00074E63">
      <w:pPr>
        <w:pStyle w:val="Folgeabsatz"/>
      </w:pPr>
    </w:p>
    <w:p w14:paraId="6468AC95" w14:textId="77777777" w:rsidR="00074E63" w:rsidRDefault="00074E63" w:rsidP="00074E63">
      <w:pPr>
        <w:pStyle w:val="Folgeabsatz"/>
      </w:pPr>
    </w:p>
    <w:p w14:paraId="1EB1BD3A" w14:textId="77777777" w:rsidR="00074E63" w:rsidRDefault="00074E63" w:rsidP="00074E63">
      <w:pPr>
        <w:pStyle w:val="Folgeabsatz"/>
      </w:pPr>
    </w:p>
    <w:p w14:paraId="23B51F88" w14:textId="77777777" w:rsidR="00074E63" w:rsidRPr="00074E63" w:rsidRDefault="00074E63" w:rsidP="00074E63">
      <w:pPr>
        <w:pStyle w:val="Folgeabsatz"/>
      </w:pPr>
    </w:p>
    <w:p w14:paraId="631EA566" w14:textId="6C41D0B2" w:rsidR="00114D47" w:rsidRDefault="00114D47" w:rsidP="00114D47">
      <w:pPr>
        <w:pStyle w:val="berschrift4"/>
      </w:pPr>
      <w:bookmarkStart w:id="62" w:name="_Toc431395855"/>
      <w:r>
        <w:lastRenderedPageBreak/>
        <w:t>Über uns</w:t>
      </w:r>
      <w:bookmarkEnd w:id="62"/>
    </w:p>
    <w:p w14:paraId="7EDE3406" w14:textId="0ECA772E" w:rsidR="00FF4B1A" w:rsidRDefault="00114D47" w:rsidP="00114D47">
      <w:r>
        <w:t xml:space="preserve">Der </w:t>
      </w:r>
      <w:r w:rsidR="005A099D">
        <w:t>ursprüngliche</w:t>
      </w:r>
      <w:r w:rsidR="003C05AD">
        <w:t xml:space="preserve"> Punkt „</w:t>
      </w:r>
      <w:r>
        <w:t>Unser RZ</w:t>
      </w:r>
      <w:r w:rsidR="003C05AD">
        <w:t>“</w:t>
      </w:r>
      <w:r>
        <w:t xml:space="preserve"> wird zu</w:t>
      </w:r>
      <w:r w:rsidR="003C05AD">
        <w:t xml:space="preserve"> der allgemeineren Bezeichnung „</w:t>
      </w:r>
      <w:r>
        <w:t>Über uns</w:t>
      </w:r>
      <w:r w:rsidR="003C05AD">
        <w:t>“</w:t>
      </w:r>
      <w:r>
        <w:t xml:space="preserve"> umgewandelt. Die enthaltenen Menüpunkte werden nicht maßgeblich verändert, sondern nur Bezeichnungen verändert und neu sortiert. Die Mitarbeitersuche wird, ähnlich dem Softwarekatalog, </w:t>
      </w:r>
      <w:r w:rsidR="005A099D">
        <w:t>dynamisch</w:t>
      </w:r>
      <w:r>
        <w:t xml:space="preserve"> gestaltet. Durch diese Maßnahme wird die vorher unübersichtliche Strukturierung in ein einheitliches und einfach zu bedienendes Format gebracht.  </w:t>
      </w:r>
    </w:p>
    <w:p w14:paraId="5D69C990" w14:textId="77777777" w:rsidR="00FF4B1A" w:rsidRDefault="00FF4B1A" w:rsidP="00405AB1">
      <w:pPr>
        <w:pStyle w:val="Abbildung"/>
      </w:pPr>
      <w:r>
        <w:drawing>
          <wp:inline distT="0" distB="0" distL="0" distR="0" wp14:anchorId="1347EB5D" wp14:editId="6C55C586">
            <wp:extent cx="4581525" cy="4053672"/>
            <wp:effectExtent l="152400" t="152400" r="168275" b="18859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5821" r="43983" b="6069"/>
                    <a:stretch/>
                  </pic:blipFill>
                  <pic:spPr bwMode="auto">
                    <a:xfrm>
                      <a:off x="0" y="0"/>
                      <a:ext cx="4595484" cy="406602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2DA4438" w14:textId="084ACD6C" w:rsidR="00FF4B1A" w:rsidRDefault="00FF4B1A" w:rsidP="008317F4">
      <w:pPr>
        <w:pStyle w:val="Beschriftung"/>
      </w:pPr>
      <w:bookmarkStart w:id="63" w:name="_Toc431395888"/>
      <w:r>
        <w:t xml:space="preserve">Abbildung </w:t>
      </w:r>
      <w:fldSimple w:instr=" SEQ Abbildung \* ARABIC ">
        <w:r w:rsidR="00D9111F">
          <w:rPr>
            <w:noProof/>
          </w:rPr>
          <w:t>16</w:t>
        </w:r>
      </w:fldSimple>
      <w:r w:rsidR="003C05AD">
        <w:rPr>
          <w:noProof/>
        </w:rPr>
        <w:t>:</w:t>
      </w:r>
      <w:r>
        <w:t xml:space="preserve"> Prototyp Über Uns</w:t>
      </w:r>
      <w:bookmarkEnd w:id="63"/>
    </w:p>
    <w:p w14:paraId="6DE47A6C" w14:textId="77777777" w:rsidR="00074E63" w:rsidRDefault="00074E63" w:rsidP="00074E63"/>
    <w:p w14:paraId="7139730C" w14:textId="77777777" w:rsidR="00074E63" w:rsidRDefault="00074E63" w:rsidP="00074E63">
      <w:pPr>
        <w:pStyle w:val="Folgeabsatz"/>
      </w:pPr>
    </w:p>
    <w:p w14:paraId="43FF9044" w14:textId="77777777" w:rsidR="00074E63" w:rsidRDefault="00074E63" w:rsidP="00074E63">
      <w:pPr>
        <w:pStyle w:val="Folgeabsatz"/>
      </w:pPr>
    </w:p>
    <w:p w14:paraId="3E4E52C0" w14:textId="77777777" w:rsidR="00074E63" w:rsidRPr="00074E63" w:rsidRDefault="00074E63" w:rsidP="00074E63">
      <w:pPr>
        <w:pStyle w:val="Folgeabsatz"/>
      </w:pPr>
    </w:p>
    <w:p w14:paraId="0E18E3B8" w14:textId="7A03718F" w:rsidR="00114D47" w:rsidRDefault="00114D47" w:rsidP="00E50BEE">
      <w:pPr>
        <w:pStyle w:val="berschrift4"/>
      </w:pPr>
      <w:r>
        <w:lastRenderedPageBreak/>
        <w:t xml:space="preserve"> </w:t>
      </w:r>
      <w:bookmarkStart w:id="64" w:name="_Toc431395856"/>
      <w:r w:rsidR="00E50BEE">
        <w:t>FAQ</w:t>
      </w:r>
      <w:bookmarkEnd w:id="64"/>
    </w:p>
    <w:p w14:paraId="5844A4C2" w14:textId="5DC9659E" w:rsidR="007306EC" w:rsidRPr="007306EC" w:rsidRDefault="007306EC" w:rsidP="00074E63">
      <w:r>
        <w:t>Die verteilten Frequently Asked Questions werden nun zentral an einem für den Nutzer gut sichtbaren Punkt angezeigt. Sie dienen als Anhaltspunkt für die Nutzer des Rechenzentrums bei häufig gestellten Fragen und dienen der Entlastung des Infostands. Die Umsetzung der FAQs erfolgt im Prototyp nur exemplarisch.</w:t>
      </w:r>
    </w:p>
    <w:p w14:paraId="3DB67016" w14:textId="5FAF12DB" w:rsidR="00E50BEE" w:rsidRDefault="00E50BEE" w:rsidP="00405AB1">
      <w:pPr>
        <w:pStyle w:val="Abbildung"/>
      </w:pPr>
      <w:r>
        <w:drawing>
          <wp:inline distT="0" distB="0" distL="0" distR="0" wp14:anchorId="05EB0E36" wp14:editId="39729D9D">
            <wp:extent cx="4956628" cy="4375556"/>
            <wp:effectExtent l="152400" t="152400" r="174625" b="17145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5258" r="43818" b="6573"/>
                    <a:stretch/>
                  </pic:blipFill>
                  <pic:spPr bwMode="auto">
                    <a:xfrm>
                      <a:off x="0" y="0"/>
                      <a:ext cx="4962822" cy="43810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29A7191" w14:textId="38B75411" w:rsidR="00E50BEE" w:rsidRPr="00E50BEE" w:rsidRDefault="00E50BEE" w:rsidP="008317F4">
      <w:pPr>
        <w:pStyle w:val="Beschriftung"/>
      </w:pPr>
      <w:bookmarkStart w:id="65" w:name="_Toc431395889"/>
      <w:r>
        <w:t xml:space="preserve">Abbildung </w:t>
      </w:r>
      <w:fldSimple w:instr=" SEQ Abbildung \* ARABIC ">
        <w:r w:rsidR="00D9111F">
          <w:rPr>
            <w:noProof/>
          </w:rPr>
          <w:t>17</w:t>
        </w:r>
      </w:fldSimple>
      <w:r w:rsidR="003C05AD">
        <w:rPr>
          <w:noProof/>
        </w:rPr>
        <w:t>:</w:t>
      </w:r>
      <w:r>
        <w:t xml:space="preserve"> Prototyp FAQ</w:t>
      </w:r>
      <w:bookmarkEnd w:id="65"/>
    </w:p>
    <w:p w14:paraId="03BA0CB9" w14:textId="2ADDAD9A" w:rsidR="00803321" w:rsidRDefault="00E87771" w:rsidP="00B730EB">
      <w:pPr>
        <w:pStyle w:val="berschrift3"/>
        <w:ind w:left="720"/>
      </w:pPr>
      <w:bookmarkStart w:id="66" w:name="_Toc431395857"/>
      <w:r w:rsidRPr="00E87771">
        <w:t>Grenzen des Prototyp</w:t>
      </w:r>
      <w:r>
        <w:t>s</w:t>
      </w:r>
      <w:bookmarkEnd w:id="66"/>
    </w:p>
    <w:p w14:paraId="3CEB02A3" w14:textId="68CF98AC" w:rsidR="00A70B95" w:rsidRPr="00A70B95" w:rsidRDefault="00A70B95" w:rsidP="00A70B95">
      <w:r w:rsidRPr="00A70B95">
        <w:t>Aufgrund von technischer Umsetzbarkeit und zeitlichem Aufwand können im Rahm</w:t>
      </w:r>
      <w:r w:rsidR="009D5901">
        <w:t>en der Erstellung des Prototyp</w:t>
      </w:r>
      <w:r w:rsidRPr="00A70B95">
        <w:t>s nicht alle, für eine komplette Überarbeitung der ursprünglichen Rechenzentrums-Webseite, notwendigen Arbeiten umgesetzt werden. Die nicht umgesetzten Arbeitsschritte werden dem Rechenzentrum, jedoch noch in Form von Empfehlungen vorgelegt. Der limitierende Faktor der Inhaltsmigration ist vor allem die reine Masse an Information</w:t>
      </w:r>
      <w:r w:rsidR="009D5901">
        <w:t>en</w:t>
      </w:r>
      <w:r w:rsidRPr="00A70B95">
        <w:t xml:space="preserve">. Es können nicht alle Unterseiten in die neue Struktur migriert werden, sondern nur der Teil, welcher anhand der Piwik-Daten als wichtig eingestuft wurde. Dies betrifft vor allem die Seiten auf der dritten Ebene. Außerdem wird der </w:t>
      </w:r>
      <w:r w:rsidRPr="00A70B95">
        <w:lastRenderedPageBreak/>
        <w:t>Prototyp dahingehend begrenzt, dass nicht alle Linkverweise im Fließtext an die neue Struktur angepasst werden können. Auch hier ist die Masse an anzupassenden Links im Zeitrahmen des Projektes nicht zu bewältigen. Auch viele dynamische El</w:t>
      </w:r>
      <w:r>
        <w:t>e</w:t>
      </w:r>
      <w:r w:rsidRPr="00A70B95">
        <w:t>mente können nur</w:t>
      </w:r>
      <w:r w:rsidR="006E591F">
        <w:t xml:space="preserve"> beispielhaft im Prototyp</w:t>
      </w:r>
      <w:r w:rsidRPr="00A70B95">
        <w:t xml:space="preserve"> implementiert werden, da für die e</w:t>
      </w:r>
      <w:r w:rsidR="006E591F">
        <w:t>igentliche Umsetzung zusätzlich</w:t>
      </w:r>
      <w:r w:rsidRPr="00A70B95">
        <w:t xml:space="preserve"> JavaScript- und Datenbankprogrammierung notwendig </w:t>
      </w:r>
      <w:r w:rsidR="006E591F">
        <w:t>ist</w:t>
      </w:r>
      <w:r w:rsidRPr="00A70B95">
        <w:t>, die im Rahmen de</w:t>
      </w:r>
      <w:r w:rsidR="006E591F">
        <w:t>s Prototyps nicht zu bewältigen</w:t>
      </w:r>
      <w:r w:rsidRPr="00A70B95">
        <w:t>, vom Stakeholder aber auch nicht gewünscht ist. Davon betroffen sind unter anderem der zentrale Login auf der Startseite, der Softwarekatalog, die "Passwort ändern"- und "SMS-Passwortservi</w:t>
      </w:r>
      <w:r>
        <w:t>c</w:t>
      </w:r>
      <w:r w:rsidRPr="00A70B95">
        <w:t>e"-Funktion, die Mitarbeitersuche, sowie die CIP-Pool-Suche und -Reservierung. Ein weiterer Faktor der die Arbeiten am Prototyp limitiert</w:t>
      </w:r>
      <w:r w:rsidR="00B730EB">
        <w:t>,</w:t>
      </w:r>
      <w:r w:rsidRPr="00A70B95">
        <w:t xml:space="preserve"> </w:t>
      </w:r>
      <w:r w:rsidR="00B730EB">
        <w:t>ist</w:t>
      </w:r>
      <w:r w:rsidRPr="00A70B95">
        <w:t xml:space="preserve"> die designtechnische Gestaltung des CMS. Um Text sinnvoll zu strukturieren</w:t>
      </w:r>
      <w:r w:rsidR="00B730EB">
        <w:t>,</w:t>
      </w:r>
      <w:r w:rsidRPr="00A70B95">
        <w:t xml:space="preserve"> gibt es nur eine Handvoll vorgefertigter Strukturen (zum Beispiel</w:t>
      </w:r>
      <w:r>
        <w:t xml:space="preserve"> </w:t>
      </w:r>
      <w:r w:rsidRPr="00A70B95">
        <w:t xml:space="preserve">Tabs, ausklappbarerer Text, Text mit Bild). Dies wirkt sich auch </w:t>
      </w:r>
      <w:r>
        <w:t>auf die grafische Darstellung des Prototyps</w:t>
      </w:r>
      <w:r w:rsidRPr="00A70B95">
        <w:t xml:space="preserve"> aus, die daran gebunden war</w:t>
      </w:r>
      <w:r w:rsidR="0058605E">
        <w:t>,</w:t>
      </w:r>
      <w:r w:rsidRPr="00A70B95">
        <w:t xml:space="preserve"> Information anhand dieser Strukturen aufzubereiten. Im Zusammenhang hiermit ergibt sich auch das entscheidende Hindernis, nämlich die nicht vorhandene Möglichkeit</w:t>
      </w:r>
      <w:r w:rsidR="00B730EB">
        <w:t>,</w:t>
      </w:r>
      <w:r w:rsidRPr="00A70B95">
        <w:t xml:space="preserve"> ein nutzergruppenorientiertes Design zu erstellen. Die Zusammenwirkung aus neu zu erstellenden Inhalte</w:t>
      </w:r>
      <w:r w:rsidR="00B730EB">
        <w:t>n</w:t>
      </w:r>
      <w:r w:rsidRPr="00A70B95">
        <w:t xml:space="preserve"> und Limitierungen durch das CMS-Design verhindern es</w:t>
      </w:r>
      <w:r w:rsidR="00B730EB">
        <w:t>,</w:t>
      </w:r>
      <w:r w:rsidRPr="00A70B95">
        <w:t xml:space="preserve"> ein auf die einzelnen Nutzergruppen abgestimmtes Design zu entwerfen. Dies würde zudem eine viel ausführlichere Beobachtung der einzelnen Nutzergruppen benötigen, die im Rahmen dieses Projektes nicht zu verwirklichen ist.</w:t>
      </w:r>
    </w:p>
    <w:p w14:paraId="49B74CDB" w14:textId="72972119" w:rsidR="00E87771" w:rsidRDefault="00E87771" w:rsidP="00B730EB">
      <w:pPr>
        <w:pStyle w:val="berschrift3"/>
        <w:ind w:left="720"/>
      </w:pPr>
      <w:bookmarkStart w:id="67" w:name="_Toc431395858"/>
      <w:r>
        <w:t>Empfehlungen</w:t>
      </w:r>
      <w:bookmarkEnd w:id="67"/>
    </w:p>
    <w:p w14:paraId="4C37C943" w14:textId="7F20E402" w:rsidR="00AE4BD9" w:rsidRDefault="00AE4BD9" w:rsidP="00AE4BD9">
      <w:r>
        <w:t>Da einige Punkte nicht im Rahmen des Projektes umgesetzt werden können, dennoch Beachtung finden müssen, werden in diesem Abschnitt Empfehlungen für weitere Arbeitsschritte und Maßnahmen ausgestellt. Diese Empfehlungen konnten im Rahmen der Anforderungsanalyse, der Auswertung von quantitativen Daten und in persönlichen Gesprächen erarbeitet werden. Aus den Dialogen der Contextual Inquiry wird deutlich, dass viele Studenten wenig darüber informiert sind</w:t>
      </w:r>
      <w:r w:rsidR="00B730EB">
        <w:t>,</w:t>
      </w:r>
      <w:r>
        <w:t xml:space="preserve"> welche Dienste und Möglichkeiten das Rechenzentrum zur Verfügung stellt. Vielen Studenten sind bis auf die Passwortänderung und das Guthabenkonto wenig bis keine anderen I</w:t>
      </w:r>
      <w:r w:rsidR="0058605E">
        <w:t>nformationen der Rechenzentrums-Webs</w:t>
      </w:r>
      <w:r>
        <w:t>eite bekannt. Es ist nötig, dass gerade diese große Nutzergruppe besser informiert wird, dies könnte zum Beispiel zu Studienbeginn erfolgen.</w:t>
      </w:r>
    </w:p>
    <w:p w14:paraId="1330F46C" w14:textId="2BD825A7" w:rsidR="00AE4BD9" w:rsidRDefault="00AE4BD9" w:rsidP="00AE4BD9">
      <w:r>
        <w:lastRenderedPageBreak/>
        <w:t>Die rechte Spalte kann im CMS Imperia individuell angepasst werden. Diese Funktionalität wurde im Prototyp nur exemplarisch gestaltet. Sie sollte zukünftig dazu genutzt werden</w:t>
      </w:r>
      <w:r w:rsidR="00B730EB">
        <w:t>,</w:t>
      </w:r>
      <w:r>
        <w:t xml:space="preserve"> einen globalen Login zu realisieren und somit die Anzahl der Anmeldungen mit dem RZ-Account verringern. Außerdem können für das aktuell angezeigte Thema ein Ansprechpartner definiert und die entsprechenden Kontaktdaten angezeigt werden (auch wenn eine Weiterleitung zum Infostand erfolgen soll).</w:t>
      </w:r>
    </w:p>
    <w:p w14:paraId="581D87FC" w14:textId="77777777" w:rsidR="00AE4BD9" w:rsidRDefault="00AE4BD9" w:rsidP="00AE4BD9">
      <w:r>
        <w:t>Viele ähnliche Funktionalitäten werden auf der ursprünglichen Seite mit unterschiedlichen Methoden umgesetzt. Als Beispiel können die unterschiedlich umgesetzten Suchfunktionalitäten genannt werden. Diese sollten in einem einheitlichen Format dargestellt werden, als Vorbild kann hier die Suche des Softwarekataloges genutzt werden.</w:t>
      </w:r>
    </w:p>
    <w:p w14:paraId="7FF6A396" w14:textId="1E293423" w:rsidR="00AE4BD9" w:rsidRDefault="00AE4BD9" w:rsidP="00AE4BD9">
      <w:r>
        <w:t>Auf der ursprünglichen Seite des Rechenzentrums ist eine inhaltliche Struktur erkennbar, die der internen Organisation des Rechenzentrums entspricht. Dies sollte unter allen Umständen vermieden werden. Um dem Nutzer eine bestmögliche Struktur zu liefern</w:t>
      </w:r>
      <w:r w:rsidR="00B730EB">
        <w:t>,</w:t>
      </w:r>
      <w:r>
        <w:t xml:space="preserve"> sollten der Inhalt und dessen thematische Organisation im Vordergrund stehen. Es sollte über eine Neuordnung der redaktionellen Prozesse nachgedacht werden, bestenfalls ist ein Mitarbeiter für die Instandhaltung und Inhaltspflege des CMS der Rechenzentrums-Webseite verantwortlich. Im Rahmen dieses Projektes kann nicht näher auf die Prozessgestaltung eingegangen werden, da zu viele Faktoren der sozialen und finanziellen Ebenen auf diese Problematik Einfluss nehmen.</w:t>
      </w:r>
    </w:p>
    <w:p w14:paraId="33EEB7EA" w14:textId="28DC4144" w:rsidR="00AE4BD9" w:rsidRDefault="00AE4BD9" w:rsidP="00AE4BD9">
      <w:r>
        <w:t>Ein wünschenswerte</w:t>
      </w:r>
      <w:r w:rsidR="0058605E">
        <w:t>r</w:t>
      </w:r>
      <w:r>
        <w:t xml:space="preserve"> Aspekt der neuen Webseite, wäre zur nutzerorientierten Gestaltung, auch eine nutzergruppenorientierte Gestaltung. Im Bereich des Fragebogens wurden die d</w:t>
      </w:r>
      <w:r w:rsidR="00B730EB">
        <w:t>rei großen Nutzergruppen Studierende</w:t>
      </w:r>
      <w:r>
        <w:t>, Mitarbeiter und Dozenten identifiziert. Im Rahmen einer Neugestaltung sollten die Inhalte auf jede der drei Gruppen individuell angepasst werden. Dieser Aspekt kann nicht berücksichtigt werden, da dieses Projekt den Fokus auf die benutzerorientierte Gestaltung der Webseite legt und ein System entwickelt, welches von allen Gruppen gleichermaßen gut genutzt werden kann.</w:t>
      </w:r>
    </w:p>
    <w:p w14:paraId="4A3009CC" w14:textId="22D60E2A" w:rsidR="00AE4BD9" w:rsidRPr="00AE4BD9" w:rsidRDefault="00AE4BD9" w:rsidP="00AE4BD9">
      <w:r>
        <w:t>Die grundlegendste Empfehlung</w:t>
      </w:r>
      <w:r w:rsidR="00B730EB">
        <w:t>,</w:t>
      </w:r>
      <w:r>
        <w:t xml:space="preserve"> die das Projektteam ausspricht</w:t>
      </w:r>
      <w:r w:rsidR="00B730EB">
        <w:t>,</w:t>
      </w:r>
      <w:r>
        <w:t xml:space="preserve"> ist jedoch der Erwerb (oder ein Update auf eine aktuelle Version) eines neuen Content Management Systems. Sowohl aus den Ergebnissen der Anforderungsanalyse</w:t>
      </w:r>
      <w:r w:rsidR="00B730EB">
        <w:t>,</w:t>
      </w:r>
      <w:r>
        <w:t xml:space="preserve"> als auch aus persönlicher Erfahrung im Umgang mit Imperia in der Version 8.6 wird gefolgert, dass das CMS nicht mehr zeitgemäß ist. Vielfach wird in den Ergebnissen der Anforderungsanalyse als größtes </w:t>
      </w:r>
      <w:r>
        <w:lastRenderedPageBreak/>
        <w:t>Manko das Design der Webseite genannt. Die Einschränkungen die Imperia in den Bereichen Layout und Design mit sich bringt, sind für ein aktuelles CMS nicht mehr tragbar. Auch das Erstellen von neuen oder dynamischen Inhalten gestaltet sich als unnötig kompliziert. Bevor eine Inhaltsmigration im selben CMS in Betracht gezogen wird, sollte die Möglichkeit eines Wechsels des CMS (oder ein Update) überprüft werden. Abhilfe könnte hier das kostenfreie System TYPO3 liefern, welches neben verschiedenen Templates auch kostenfreie Erweiterungen bietet.</w:t>
      </w:r>
    </w:p>
    <w:p w14:paraId="2C366806" w14:textId="03EA7147" w:rsidR="00803321" w:rsidRDefault="00803321" w:rsidP="00803321">
      <w:pPr>
        <w:pStyle w:val="berschrift2"/>
      </w:pPr>
      <w:bookmarkStart w:id="68" w:name="_Toc431395859"/>
      <w:r>
        <w:t>Heuristic Walkthrough</w:t>
      </w:r>
      <w:bookmarkEnd w:id="68"/>
    </w:p>
    <w:p w14:paraId="3DEEA852" w14:textId="0323BD61" w:rsidR="005C7B82" w:rsidRPr="005C7B82" w:rsidRDefault="005C7B82" w:rsidP="005C7B82">
      <w:r w:rsidRPr="005C7B82">
        <w:t>Vor dem Usability-Test mit Probanden wird die Struktur des Probanden von Usability-Experten in einem Heuristic Walkthrough getestet. Diese versetzen sich dabei in die Lage "realer" Nutzer und sollen so etwaige Usability-Fehler finden. Die Durchführung und Ergebnisse dieser Tests wird in diesem Kapitel beschrieben.</w:t>
      </w:r>
    </w:p>
    <w:p w14:paraId="4C7FF052" w14:textId="53130495" w:rsidR="002C1FBD" w:rsidRDefault="002C1FBD" w:rsidP="00B730EB">
      <w:pPr>
        <w:pStyle w:val="berschrift3"/>
        <w:ind w:left="720"/>
      </w:pPr>
      <w:bookmarkStart w:id="69" w:name="_Toc431395860"/>
      <w:r>
        <w:t>Durchführung</w:t>
      </w:r>
      <w:bookmarkEnd w:id="69"/>
      <w:r>
        <w:t xml:space="preserve"> </w:t>
      </w:r>
    </w:p>
    <w:p w14:paraId="05D25473" w14:textId="4DEFAECA" w:rsidR="005C7B82" w:rsidRDefault="005C7B82" w:rsidP="005C7B82">
      <w:r>
        <w:t>Wie bereits erwähnt wird ein Heuristic Walkthrough von in diesem Fall zwei Usability-Experten durchgeführt. Dieser ist unterteilt in zwei Phasen: Zuerst arbeiten die Teilnehmer eine Reihe vorgegebener Tasks ab. Diese sind hier identisch zu den Tasks aus den abschließenden Nutzertests (</w:t>
      </w:r>
      <w:r w:rsidR="00B730EB" w:rsidRPr="00B730EB">
        <w:t>siehe 2.5.1</w:t>
      </w:r>
      <w:r>
        <w:t>). Dabei werden folgende</w:t>
      </w:r>
      <w:r w:rsidR="0077543F">
        <w:t xml:space="preserve"> Fragen stets im Auge behalten </w:t>
      </w:r>
      <w:sdt>
        <w:sdtPr>
          <w:id w:val="1650633553"/>
          <w:citation/>
        </w:sdtPr>
        <w:sdtContent>
          <w:r w:rsidR="0077543F">
            <w:fldChar w:fldCharType="begin"/>
          </w:r>
          <w:r w:rsidR="0077543F">
            <w:instrText xml:space="preserve">CITATION Sea97 \l 1031 </w:instrText>
          </w:r>
          <w:r w:rsidR="0077543F">
            <w:fldChar w:fldCharType="separate"/>
          </w:r>
          <w:r w:rsidR="0077543F">
            <w:rPr>
              <w:noProof/>
            </w:rPr>
            <w:t xml:space="preserve"> (Sears, 1997)</w:t>
          </w:r>
          <w:r w:rsidR="0077543F">
            <w:fldChar w:fldCharType="end"/>
          </w:r>
        </w:sdtContent>
      </w:sdt>
      <w:r>
        <w:t>:</w:t>
      </w:r>
    </w:p>
    <w:p w14:paraId="70FE6C35" w14:textId="164261E1" w:rsidR="005C7B82" w:rsidRDefault="005C7B82" w:rsidP="008E16D8">
      <w:pPr>
        <w:pStyle w:val="Listenabsatz"/>
        <w:numPr>
          <w:ilvl w:val="0"/>
          <w:numId w:val="12"/>
        </w:numPr>
      </w:pPr>
      <w:r>
        <w:t>Wissen Nutzer, was sie als nächstes tun müssen?</w:t>
      </w:r>
    </w:p>
    <w:p w14:paraId="6B8A2270" w14:textId="1E541708" w:rsidR="005C7B82" w:rsidRDefault="005C7B82" w:rsidP="008E16D8">
      <w:pPr>
        <w:pStyle w:val="Listenabsatz"/>
        <w:numPr>
          <w:ilvl w:val="0"/>
          <w:numId w:val="12"/>
        </w:numPr>
      </w:pPr>
      <w:r>
        <w:t>Wissen Nutzer, dass es ein Kontrollelement (z.B. einen Button oder ein Menü) gibt, das es ihnen erlaubt, den nächsten Teil der Aufgabe zu erledigen?</w:t>
      </w:r>
    </w:p>
    <w:p w14:paraId="2D582630" w14:textId="00A7CD72" w:rsidR="005C7B82" w:rsidRDefault="005C7B82" w:rsidP="008E16D8">
      <w:pPr>
        <w:pStyle w:val="Listenabsatz"/>
        <w:numPr>
          <w:ilvl w:val="0"/>
          <w:numId w:val="12"/>
        </w:numPr>
      </w:pPr>
      <w:r>
        <w:t>Nachdem Nutzer dieses Element gefunden haben, wissen sie wie man dieses bedient (z.B. darauf klicken, Doppelklick, Auswahlmenü)?</w:t>
      </w:r>
    </w:p>
    <w:p w14:paraId="29BDD0E3" w14:textId="3A483D5D" w:rsidR="005C7B82" w:rsidRDefault="005C7B82" w:rsidP="008E16D8">
      <w:pPr>
        <w:pStyle w:val="Listenabsatz"/>
        <w:numPr>
          <w:ilvl w:val="0"/>
          <w:numId w:val="12"/>
        </w:numPr>
      </w:pPr>
      <w:r>
        <w:t>Wenn Nutzer die richtige Aktion ausführen, sehen sie, dass Fortschritt zum Fertigstellen der Aufgabe gemacht wird? Liefert das System angemessen Rückmeldung?</w:t>
      </w:r>
    </w:p>
    <w:p w14:paraId="720358F2" w14:textId="77777777" w:rsidR="005C7B82" w:rsidRDefault="005C7B82" w:rsidP="005C7B82">
      <w:r>
        <w:t>In der zweiten Phase wird das System ohne vorgegebene Aufgaben frei erkundet. Dabei orientieren sich die Teilnehmer an den zehn Usability-Heuristiken nach Nielsen (1994) und suchen nach Verstößen gegen diese.</w:t>
      </w:r>
    </w:p>
    <w:p w14:paraId="6855ECE6" w14:textId="4515A5F4" w:rsidR="005C7B82" w:rsidRPr="005C7B82" w:rsidRDefault="005C7B82" w:rsidP="005C7B82">
      <w:r>
        <w:lastRenderedPageBreak/>
        <w:t>Während des gesamten Tests werden Probleme sofort nachvollziehbar notiert und mit einem Schweregrad von 0 ("Dies stellt kein Usability-Problem dar.") bis 4 (Usability-Katastrophe) versehen</w:t>
      </w:r>
      <w:r w:rsidR="00877673">
        <w:t xml:space="preserve"> </w:t>
      </w:r>
      <w:sdt>
        <w:sdtPr>
          <w:id w:val="2125958186"/>
          <w:citation/>
        </w:sdtPr>
        <w:sdtContent>
          <w:r w:rsidR="00877673">
            <w:fldChar w:fldCharType="begin"/>
          </w:r>
          <w:r w:rsidR="00877673">
            <w:instrText xml:space="preserve"> CITATION Nie94 \l 1031 </w:instrText>
          </w:r>
          <w:r w:rsidR="00877673">
            <w:fldChar w:fldCharType="separate"/>
          </w:r>
          <w:r w:rsidR="00877673">
            <w:rPr>
              <w:noProof/>
            </w:rPr>
            <w:t>(Nielsen, 1994)</w:t>
          </w:r>
          <w:r w:rsidR="00877673">
            <w:fldChar w:fldCharType="end"/>
          </w:r>
        </w:sdtContent>
      </w:sdt>
      <w:r>
        <w:t>.</w:t>
      </w:r>
    </w:p>
    <w:p w14:paraId="4F292504" w14:textId="45B41B49" w:rsidR="002C1FBD" w:rsidRDefault="002C1FBD" w:rsidP="00877673">
      <w:pPr>
        <w:pStyle w:val="berschrift3"/>
        <w:ind w:left="720"/>
      </w:pPr>
      <w:bookmarkStart w:id="70" w:name="_Toc431395861"/>
      <w:r>
        <w:t>Ergebnisse</w:t>
      </w:r>
      <w:bookmarkEnd w:id="70"/>
      <w:r>
        <w:t xml:space="preserve">  </w:t>
      </w:r>
    </w:p>
    <w:p w14:paraId="30F83602" w14:textId="170D01D7" w:rsidR="005C7B82" w:rsidRPr="005C7B82" w:rsidRDefault="005C7B82" w:rsidP="005C7B82">
      <w:r w:rsidRPr="005C7B82">
        <w:t xml:space="preserve">Beide Teilnehmer fanden insgesamt 15 Probleme, davon elf einmalige. Das </w:t>
      </w:r>
      <w:r w:rsidR="00E50BEE" w:rsidRPr="005C7B82">
        <w:t>schwerwiegendste</w:t>
      </w:r>
      <w:r w:rsidRPr="005C7B82">
        <w:t xml:space="preserve"> gefundene Problem hierbei war das "Verstecken" 2 des "SMS-Passwortservices" im Menüeintrag "Passwort vergessen". Zusätzlich wurde festgestellt, dass der Link zum Download (DreamSpark) unter Betriebssysteme - Windows zu sehr im Text untergeht und überlesen wird. Ebenso wurde festgestellt, dass der Task 4b) (Suche eines CIP-Pools mit bestimmter Software) nur sehr </w:t>
      </w:r>
      <w:r w:rsidR="00F114F9">
        <w:t>un</w:t>
      </w:r>
      <w:r w:rsidR="00F114F9" w:rsidRPr="005C7B82">
        <w:t>intuitiv</w:t>
      </w:r>
      <w:r w:rsidRPr="005C7B82">
        <w:t xml:space="preserve"> gelöst werden kann, dies jedoch an der Inhaltsstruktur und fehlenden Funktionen liegt. Ein weiteres Problem, das auffiel, ist dass der Newsletter des Rechenzentrums als </w:t>
      </w:r>
      <w:r w:rsidR="00877673">
        <w:t>„</w:t>
      </w:r>
      <w:r w:rsidRPr="005C7B82">
        <w:t>RZettel</w:t>
      </w:r>
      <w:r w:rsidR="00877673">
        <w:t>“</w:t>
      </w:r>
      <w:r w:rsidRPr="005C7B82">
        <w:t xml:space="preserve"> auf Flyern und Plakaten beworben wird, in d</w:t>
      </w:r>
      <w:r w:rsidR="00877673">
        <w:t>er Menüstruktur jedoch nur als „</w:t>
      </w:r>
      <w:r w:rsidRPr="005C7B82">
        <w:t>Newsletter</w:t>
      </w:r>
      <w:r w:rsidR="00877673">
        <w:t>“</w:t>
      </w:r>
      <w:r w:rsidRPr="005C7B82">
        <w:t xml:space="preserve"> benannt ist.</w:t>
      </w:r>
    </w:p>
    <w:p w14:paraId="19ABDC70" w14:textId="77777777" w:rsidR="002C1FBD" w:rsidRPr="002C1FBD" w:rsidRDefault="002C1FBD" w:rsidP="002C1FBD"/>
    <w:p w14:paraId="666C80D9" w14:textId="7CD8934D" w:rsidR="00803321" w:rsidRPr="008317F4" w:rsidRDefault="00803321" w:rsidP="00803321">
      <w:pPr>
        <w:pStyle w:val="berschrift2"/>
        <w:rPr>
          <w:lang w:val="en-US"/>
        </w:rPr>
      </w:pPr>
      <w:bookmarkStart w:id="71" w:name="_Toc431395862"/>
      <w:r w:rsidRPr="00AE4BD9">
        <w:rPr>
          <w:lang w:val="en-US"/>
        </w:rPr>
        <w:t>Usa</w:t>
      </w:r>
      <w:r w:rsidR="00F114F9">
        <w:rPr>
          <w:lang w:val="en-US"/>
        </w:rPr>
        <w:t>bility-Test (A-B</w:t>
      </w:r>
      <w:r w:rsidR="00F114F9" w:rsidRPr="008317F4">
        <w:rPr>
          <w:lang w:val="en-US"/>
        </w:rPr>
        <w:t>-</w:t>
      </w:r>
      <w:r w:rsidRPr="008317F4">
        <w:rPr>
          <w:lang w:val="en-US"/>
        </w:rPr>
        <w:t>Vergleich</w:t>
      </w:r>
      <w:r w:rsidRPr="00AE4BD9">
        <w:rPr>
          <w:lang w:val="en-US"/>
        </w:rPr>
        <w:t>)</w:t>
      </w:r>
      <w:bookmarkEnd w:id="71"/>
      <w:r w:rsidRPr="00AE4BD9">
        <w:rPr>
          <w:lang w:val="en-US"/>
        </w:rPr>
        <w:t xml:space="preserve"> </w:t>
      </w:r>
    </w:p>
    <w:p w14:paraId="1B97F42D" w14:textId="67CD5F17" w:rsidR="00F114F9" w:rsidRPr="00F114F9" w:rsidRDefault="00F114F9" w:rsidP="00F114F9">
      <w:pPr>
        <w:pStyle w:val="Folgeabsatz"/>
        <w:ind w:firstLine="0"/>
        <w:rPr>
          <w:lang w:val="en-US"/>
        </w:rPr>
      </w:pPr>
      <w:r w:rsidRPr="00F114F9">
        <w:t>In einer A-B-Studie wird der fertige Prototyp mit der ursprünglichen Seite verglichen. Dieser Test ist als Guerilla-Test ausgelegt, wobei vor allem qualitatives Feedback und die Anzahl der Fehler, die die Probanden bei der Durchführung der Tasks machen, im Vordergrund stehen. Nachfolgend werden zuerst die Tasks erklärt, sowie Aufbau und Durchführung der Tests. Abschließend werden die Ergebnisse präsentiert.</w:t>
      </w:r>
    </w:p>
    <w:p w14:paraId="3888BE4F" w14:textId="34BA7661" w:rsidR="00803321" w:rsidRDefault="00803321" w:rsidP="00877673">
      <w:pPr>
        <w:pStyle w:val="berschrift3"/>
        <w:ind w:left="720"/>
      </w:pPr>
      <w:bookmarkStart w:id="72" w:name="_Toc431395863"/>
      <w:r>
        <w:t>Tasks</w:t>
      </w:r>
      <w:bookmarkEnd w:id="72"/>
    </w:p>
    <w:p w14:paraId="5CCDC439" w14:textId="213FEF71" w:rsidR="00F114F9" w:rsidRDefault="00F114F9" w:rsidP="00F114F9">
      <w:r w:rsidRPr="00F114F9">
        <w:t>Um einen möglichst repräsentativen Test zu schaffen, werden die Funktionen der Webseite getestet, die in der Analyse als meistbenutzt hervorgegangen sind. Diese werden in vier Szenarien mit jeweils drei bzw. vier Aufgaben gegliedert. Ausgangspunkt des Tests ist die Startseite der Webseite.</w:t>
      </w:r>
    </w:p>
    <w:p w14:paraId="1CC8555E" w14:textId="080AC0BC" w:rsidR="00B33CD2" w:rsidRDefault="00B33CD2" w:rsidP="008E16D8">
      <w:pPr>
        <w:pStyle w:val="Listenabsatz"/>
        <w:numPr>
          <w:ilvl w:val="0"/>
          <w:numId w:val="13"/>
        </w:numPr>
      </w:pPr>
      <w:r>
        <w:t>Szenario 1:</w:t>
      </w:r>
    </w:p>
    <w:p w14:paraId="081E05BA" w14:textId="2C02AD5F" w:rsidR="00B33CD2" w:rsidRDefault="00B33CD2" w:rsidP="008E16D8">
      <w:pPr>
        <w:pStyle w:val="Listenabsatz"/>
        <w:numPr>
          <w:ilvl w:val="0"/>
          <w:numId w:val="14"/>
        </w:numPr>
      </w:pPr>
      <w:r>
        <w:t>Ändern Sie das Passwort Ihres Kontos.</w:t>
      </w:r>
    </w:p>
    <w:p w14:paraId="02CE69D2" w14:textId="161AAF7B" w:rsidR="00B33CD2" w:rsidRDefault="00B33CD2" w:rsidP="008E16D8">
      <w:pPr>
        <w:pStyle w:val="Listenabsatz"/>
        <w:numPr>
          <w:ilvl w:val="0"/>
          <w:numId w:val="14"/>
        </w:numPr>
      </w:pPr>
      <w:r>
        <w:t>Anschließend informieren Sie sich, wie viel Geld noch auf Ihrem Druckkonto vorhanden ist.</w:t>
      </w:r>
    </w:p>
    <w:p w14:paraId="43BE4813" w14:textId="1B5D21EC" w:rsidR="00B33CD2" w:rsidRDefault="00B33CD2" w:rsidP="008E16D8">
      <w:pPr>
        <w:pStyle w:val="Listenabsatz"/>
        <w:numPr>
          <w:ilvl w:val="0"/>
          <w:numId w:val="14"/>
        </w:numPr>
      </w:pPr>
      <w:r>
        <w:t xml:space="preserve">Sie haben </w:t>
      </w:r>
      <w:r w:rsidR="00877673">
        <w:t>I</w:t>
      </w:r>
      <w:r>
        <w:t>hr Passwort vergessen und müssen nun zum Infostand. Informieren Sie sich über die Öffnungszeiten.</w:t>
      </w:r>
    </w:p>
    <w:p w14:paraId="4B38A8D8" w14:textId="477F13C0" w:rsidR="00B33CD2" w:rsidRDefault="00B33CD2" w:rsidP="008E16D8">
      <w:pPr>
        <w:pStyle w:val="Listenabsatz"/>
        <w:numPr>
          <w:ilvl w:val="0"/>
          <w:numId w:val="14"/>
        </w:numPr>
      </w:pPr>
      <w:r>
        <w:lastRenderedPageBreak/>
        <w:t>Damit Sie beim nächsten Mal nicht wieder zum Infostand müssen, hinterlegen Sie Ihre Handynummer beim SMS-Passwortservice.</w:t>
      </w:r>
    </w:p>
    <w:p w14:paraId="5EAD70FA" w14:textId="77777777" w:rsidR="00B33CD2" w:rsidRDefault="00B33CD2" w:rsidP="00B33CD2"/>
    <w:p w14:paraId="3ED42287" w14:textId="4316D93C" w:rsidR="00B33CD2" w:rsidRDefault="00B33CD2" w:rsidP="008E16D8">
      <w:pPr>
        <w:pStyle w:val="Listenabsatz"/>
        <w:numPr>
          <w:ilvl w:val="0"/>
          <w:numId w:val="13"/>
        </w:numPr>
      </w:pPr>
      <w:r>
        <w:t>Szenario 2:</w:t>
      </w:r>
    </w:p>
    <w:p w14:paraId="080113D9" w14:textId="1993EBA8" w:rsidR="008842C3" w:rsidRDefault="008842C3" w:rsidP="008E16D8">
      <w:pPr>
        <w:pStyle w:val="Listenabsatz"/>
        <w:numPr>
          <w:ilvl w:val="0"/>
          <w:numId w:val="15"/>
        </w:numPr>
      </w:pPr>
      <w:r>
        <w:t>Informieren Sie sich darüber, wie Sie E-Mails über Ihre Universitäts-E</w:t>
      </w:r>
      <w:r w:rsidR="00877673">
        <w:t>-M</w:t>
      </w:r>
      <w:r>
        <w:t>ailadresse verfassen.</w:t>
      </w:r>
    </w:p>
    <w:p w14:paraId="2C6312DF" w14:textId="2AE07819" w:rsidR="008842C3" w:rsidRDefault="008842C3" w:rsidP="008E16D8">
      <w:pPr>
        <w:pStyle w:val="Listenabsatz"/>
        <w:numPr>
          <w:ilvl w:val="0"/>
          <w:numId w:val="15"/>
        </w:numPr>
      </w:pPr>
      <w:r>
        <w:t>Sie haben bisher auf Ihre E-Mails über den Browser zugegriffen. Informieren Sie sich, wie Sie Ihr Konto mit Outlook verbinden.</w:t>
      </w:r>
    </w:p>
    <w:p w14:paraId="23BDE604" w14:textId="4F841797" w:rsidR="00B33CD2" w:rsidRDefault="008842C3" w:rsidP="008E16D8">
      <w:pPr>
        <w:pStyle w:val="Listenabsatz"/>
        <w:numPr>
          <w:ilvl w:val="0"/>
          <w:numId w:val="15"/>
        </w:numPr>
      </w:pPr>
      <w:r>
        <w:t>Da Ihr Postfach aufgrund der vielen E-Mails voll ist und Sie nicht alle E-Mails aussortieren wollen, erkundigen Sie sich über die Archivierung von E-Mails.</w:t>
      </w:r>
    </w:p>
    <w:p w14:paraId="2D4BFA54" w14:textId="77777777" w:rsidR="00B33CD2" w:rsidRDefault="00B33CD2" w:rsidP="00B33CD2"/>
    <w:p w14:paraId="56CF3910" w14:textId="05312C09" w:rsidR="00B33CD2" w:rsidRDefault="00B33CD2" w:rsidP="008E16D8">
      <w:pPr>
        <w:pStyle w:val="Listenabsatz"/>
        <w:numPr>
          <w:ilvl w:val="0"/>
          <w:numId w:val="13"/>
        </w:numPr>
      </w:pPr>
      <w:r>
        <w:t>Szenario 3:</w:t>
      </w:r>
    </w:p>
    <w:p w14:paraId="54FAD2A4" w14:textId="0005ACB2" w:rsidR="008842C3" w:rsidRDefault="008842C3" w:rsidP="008E16D8">
      <w:pPr>
        <w:pStyle w:val="Listenabsatz"/>
        <w:numPr>
          <w:ilvl w:val="0"/>
          <w:numId w:val="16"/>
        </w:numPr>
      </w:pPr>
      <w:r>
        <w:t>Sie benötigen einen neuen Laptop und beschließen, diesen über das Rechenzentrum zu kaufen. Suchen Sie einen passenden Rechner aus dem Sortiment des Rechenzentrums aus.</w:t>
      </w:r>
    </w:p>
    <w:p w14:paraId="356FB4B8" w14:textId="20F8E4F7" w:rsidR="008842C3" w:rsidRDefault="008842C3" w:rsidP="008E16D8">
      <w:pPr>
        <w:pStyle w:val="Listenabsatz"/>
        <w:numPr>
          <w:ilvl w:val="0"/>
          <w:numId w:val="16"/>
        </w:numPr>
      </w:pPr>
      <w:r>
        <w:t>Nachdem Sie Ihren Laptop abgeholt haben, wurde Ihnen noch von den Mitarbeitern mitgeteilt, dass man sowohl das Betriebssystem als auch viele benötigte Software kostenlos zu Verfügung gestellt bekommt. Um jedoch von zu Hause aus auf diesen Service zugreifen zu können, benötigen Sie Zugriff via VPN. Informieren Sie sich über die Funktionsweise des VPN.</w:t>
      </w:r>
    </w:p>
    <w:p w14:paraId="1974DA34" w14:textId="1E38347A" w:rsidR="008842C3" w:rsidRDefault="008842C3" w:rsidP="008E16D8">
      <w:pPr>
        <w:pStyle w:val="Listenabsatz"/>
        <w:numPr>
          <w:ilvl w:val="0"/>
          <w:numId w:val="16"/>
        </w:numPr>
      </w:pPr>
      <w:r>
        <w:t>Informieren Sie sich über das Betriebssystem Microsoft Windows 8.1 und laden Sie es herunter.</w:t>
      </w:r>
    </w:p>
    <w:p w14:paraId="1989D89F" w14:textId="17E4F0BA" w:rsidR="008842C3" w:rsidRDefault="008842C3" w:rsidP="008E16D8">
      <w:pPr>
        <w:pStyle w:val="Listenabsatz"/>
        <w:numPr>
          <w:ilvl w:val="0"/>
          <w:numId w:val="16"/>
        </w:numPr>
      </w:pPr>
      <w:r>
        <w:t>Da Sie bereits mit der Installation von Windows viele Probleme hatten und sich vom Support helfen lassen mussten, erkundigen Sie sich nach dem erweiterten IT-Support des Rechenzentrums.</w:t>
      </w:r>
    </w:p>
    <w:p w14:paraId="1348CEDB" w14:textId="77777777" w:rsidR="00B33CD2" w:rsidRDefault="00B33CD2" w:rsidP="00B33CD2"/>
    <w:p w14:paraId="6B345FFA" w14:textId="4D9C682D" w:rsidR="00B33CD2" w:rsidRDefault="00B33CD2" w:rsidP="008E16D8">
      <w:pPr>
        <w:pStyle w:val="Listenabsatz"/>
        <w:numPr>
          <w:ilvl w:val="0"/>
          <w:numId w:val="13"/>
        </w:numPr>
      </w:pPr>
      <w:r>
        <w:t>Szenario 4:</w:t>
      </w:r>
    </w:p>
    <w:p w14:paraId="1744124E" w14:textId="6757A473" w:rsidR="008842C3" w:rsidRDefault="008842C3" w:rsidP="008E16D8">
      <w:pPr>
        <w:pStyle w:val="Listenabsatz"/>
        <w:numPr>
          <w:ilvl w:val="0"/>
          <w:numId w:val="17"/>
        </w:numPr>
      </w:pPr>
      <w:r>
        <w:t>Sie haben dieses Semester die Aufgabe, einen Kurs zu halten. Informieren Sie sich hierfür, wie Sie Zugang zur Plattform GRIPS erlangen.</w:t>
      </w:r>
    </w:p>
    <w:p w14:paraId="297F0A83" w14:textId="20F0D3E9" w:rsidR="008842C3" w:rsidRDefault="008842C3" w:rsidP="008E16D8">
      <w:pPr>
        <w:pStyle w:val="Listenabsatz"/>
        <w:numPr>
          <w:ilvl w:val="0"/>
          <w:numId w:val="17"/>
        </w:numPr>
      </w:pPr>
      <w:r>
        <w:t>Außerdem benötigen Sie für Ihren Kurs einen CIP-Pool, in welchem</w:t>
      </w:r>
      <w:r w:rsidR="007C133C">
        <w:t xml:space="preserve"> die Software</w:t>
      </w:r>
      <w:r>
        <w:t xml:space="preserve"> Eclipse bereits vorinstalliert ist. Suchen Sie nach einem passenden CIP-Pool hierfür</w:t>
      </w:r>
    </w:p>
    <w:p w14:paraId="09C31BB6" w14:textId="4D33F40C" w:rsidR="008842C3" w:rsidRDefault="008842C3" w:rsidP="008E16D8">
      <w:pPr>
        <w:pStyle w:val="Listenabsatz"/>
        <w:numPr>
          <w:ilvl w:val="0"/>
          <w:numId w:val="17"/>
        </w:numPr>
      </w:pPr>
      <w:r>
        <w:lastRenderedPageBreak/>
        <w:t>Da Sie überlegen, Ihre Vorlesungen aufzeichnen zu lassen und ihren Kursteilnehmern im Internet zur Verfügung zu stellen, möchten Sie sich über die Qualität solcher Aufzeichnungen des Rechenzentrums informieren. Sehen Sie sich dafür eine aufgezeichnete Vorlesung an.</w:t>
      </w:r>
    </w:p>
    <w:p w14:paraId="44F3C658" w14:textId="2111C711" w:rsidR="008842C3" w:rsidRDefault="008842C3" w:rsidP="008E16D8">
      <w:pPr>
        <w:pStyle w:val="Listenabsatz"/>
        <w:numPr>
          <w:ilvl w:val="0"/>
          <w:numId w:val="17"/>
        </w:numPr>
      </w:pPr>
      <w:r>
        <w:t>Sie sind von der Qualität der Videos überzeugt und erkundigen sich deshalb wie man seine Vorlesungen aufzeichnen lässt.</w:t>
      </w:r>
    </w:p>
    <w:p w14:paraId="7F13E348" w14:textId="39033D9D" w:rsidR="00622CF4" w:rsidRDefault="00622CF4" w:rsidP="00877673">
      <w:pPr>
        <w:pStyle w:val="berschrift3"/>
        <w:ind w:left="720"/>
      </w:pPr>
      <w:bookmarkStart w:id="73" w:name="_Toc431395864"/>
      <w:r>
        <w:t>Testaufbau</w:t>
      </w:r>
      <w:bookmarkEnd w:id="73"/>
      <w:r>
        <w:t xml:space="preserve"> </w:t>
      </w:r>
    </w:p>
    <w:p w14:paraId="06CCED23" w14:textId="7F964EEC" w:rsidR="007C133C" w:rsidRDefault="007C133C" w:rsidP="007C133C">
      <w:r>
        <w:t>Der Test findet in Anwesenheit einer Versuchsperson, einem Testmoderator, der die Probanden in de</w:t>
      </w:r>
      <w:r w:rsidR="00877673">
        <w:t>n</w:t>
      </w:r>
      <w:r>
        <w:t xml:space="preserve"> Versuch einführt, die Tasks vorliest und nach dem Test die Fragebögen reicht, sowie einen Beobachter, der sowohl die Fehler des Probanden, als auch dessen positive und negative Äußerungen notiert</w:t>
      </w:r>
      <w:r w:rsidR="00877673">
        <w:t>, statt</w:t>
      </w:r>
      <w:r>
        <w:t>.</w:t>
      </w:r>
    </w:p>
    <w:p w14:paraId="5C080943" w14:textId="7EB21CA5" w:rsidR="007C133C" w:rsidRPr="007C133C" w:rsidRDefault="007C133C" w:rsidP="007C133C">
      <w:r>
        <w:t>Der Proband absolviert die Tasks auf einem 15 Zoll großen Notebook in einem Versuchsraum.</w:t>
      </w:r>
    </w:p>
    <w:p w14:paraId="705C29FF" w14:textId="36836248" w:rsidR="00803321" w:rsidRDefault="00803321" w:rsidP="00877673">
      <w:pPr>
        <w:pStyle w:val="berschrift3"/>
        <w:ind w:left="720"/>
      </w:pPr>
      <w:bookmarkStart w:id="74" w:name="_Toc431395865"/>
      <w:r>
        <w:t>Testdurchführung</w:t>
      </w:r>
      <w:bookmarkEnd w:id="74"/>
    </w:p>
    <w:p w14:paraId="716F7E08" w14:textId="705397C5" w:rsidR="007C133C" w:rsidRDefault="007C133C" w:rsidP="007C133C">
      <w:r>
        <w:t>Zuerst erfolgt in entspannter Atmosphäre eine kurze Einführung in die Ziele des Projektes. Dabei wird jedoch kein Hinweis gegeben, ob der Proband die ursprüngliche oder erneuerte Webseite testet, um diesen nicht zu beeinflussen.</w:t>
      </w:r>
    </w:p>
    <w:p w14:paraId="3008E7B6" w14:textId="5D42F882" w:rsidR="007C133C" w:rsidRDefault="007C133C" w:rsidP="007C133C">
      <w:r>
        <w:t>Nach dem Test werden die Probanden gebeten, zwei Fragebogen auszufüllen: den System Usability Scale zur Messung der Usability, sowie den AttrakDiff zur Messung der pragmatischen und hedonischen Qualität der Seite.</w:t>
      </w:r>
    </w:p>
    <w:p w14:paraId="51F247D1" w14:textId="0B34068F" w:rsidR="007C133C" w:rsidRDefault="00722CD5" w:rsidP="00877673">
      <w:pPr>
        <w:pStyle w:val="berschrift3"/>
        <w:ind w:left="720"/>
      </w:pPr>
      <w:bookmarkStart w:id="75" w:name="_Toc431395866"/>
      <w:r>
        <w:t>Probanden</w:t>
      </w:r>
      <w:bookmarkEnd w:id="75"/>
    </w:p>
    <w:p w14:paraId="66A50D0F" w14:textId="50FDFB66" w:rsidR="007C133C" w:rsidRPr="007C133C" w:rsidRDefault="007C133C" w:rsidP="007C133C">
      <w:r w:rsidRPr="007C133C">
        <w:t>Da in einem vorhergehenden Stakeholder</w:t>
      </w:r>
      <w:r w:rsidR="00722CD5">
        <w:t>-M</w:t>
      </w:r>
      <w:r w:rsidRPr="007C133C">
        <w:t>eeting klar wurde, dass das Rechenzentrum nicht viel Wert auf einen abschließenden Test legt, werden nur leicht zugängliche Probanden zum Test angeworben: Studenten, die in einer Cafeteria angesprochen werden. An den Tests nehmen insgesamt 14 Probanden teil, wovon jeweils sieben die ursprüngliche und die neue "Version" testen. Das Durchschnittsalter der Versuchsteilnehmer liegt bei der Originalseite bei 22,4 und bei der erneuerten Seite bei 23,1 Jahren; der Altersdurchschnitt aller Probanden ist 22,75.</w:t>
      </w:r>
    </w:p>
    <w:p w14:paraId="6F840366" w14:textId="5DBCC57B" w:rsidR="00803321" w:rsidRDefault="00803321" w:rsidP="00877673">
      <w:pPr>
        <w:pStyle w:val="berschrift3"/>
        <w:ind w:left="720"/>
      </w:pPr>
      <w:bookmarkStart w:id="76" w:name="_Toc431395867"/>
      <w:r>
        <w:t>Ergebnisse des Tests</w:t>
      </w:r>
      <w:bookmarkEnd w:id="76"/>
    </w:p>
    <w:p w14:paraId="3AA25FAE" w14:textId="355E2514" w:rsidR="00722CD5" w:rsidRPr="00722CD5" w:rsidRDefault="00722CD5" w:rsidP="00722CD5">
      <w:r w:rsidRPr="00722CD5">
        <w:t>Nachfolgend werden die Ergebnisse der Tests - unterteilt in quantitative und qualitative Daten - berichtet.</w:t>
      </w:r>
    </w:p>
    <w:p w14:paraId="23900F7E" w14:textId="4E0B168E" w:rsidR="0087789D" w:rsidRDefault="00803321" w:rsidP="00FE5B61">
      <w:pPr>
        <w:pStyle w:val="berschrift4"/>
      </w:pPr>
      <w:bookmarkStart w:id="77" w:name="_Toc431395868"/>
      <w:r>
        <w:lastRenderedPageBreak/>
        <w:t>Quantitative Ergebnisse</w:t>
      </w:r>
      <w:bookmarkEnd w:id="77"/>
      <w:r w:rsidR="00722CD5">
        <w:t xml:space="preserve"> </w:t>
      </w:r>
    </w:p>
    <w:p w14:paraId="2EF25B96" w14:textId="77777777" w:rsidR="00722CD5" w:rsidRDefault="00722CD5" w:rsidP="00722CD5">
      <w:r>
        <w:t>Als quantitative Ergebnisse werden Fehler beim Lösen der 15 Aufgaben (SIEHE 2.5.1) erhoben. Hier ist anzumerken, dass jeder Klick, der nicht dem oder einem möglichen Lösungsweg entspricht, als Fehler gewertet wird.</w:t>
      </w:r>
    </w:p>
    <w:p w14:paraId="622A9935" w14:textId="1B3E21F7" w:rsidR="00722CD5" w:rsidRDefault="00722CD5" w:rsidP="00722CD5">
      <w:r>
        <w:t>Insgesamt erzielten die Probanden der ursprünglichen Seite 177 Fehler, bei der neuen Version wurden nur 48 Fehler gemessen. Dies bedeutet, dass im Durchschnitt jeder Proband bei der Benutzung der ursprünglichen Seite 25,3 Fehler verteilt auf alle 15 Aufgaben machte. Der Prototyp stellt mit durchschnittlich 6,9 Fehler eine deutliche Verbesserung darstellt</w:t>
      </w:r>
      <w:r w:rsidR="00735979">
        <w:t xml:space="preserve"> </w:t>
      </w:r>
      <w:r w:rsidR="00735979">
        <w:fldChar w:fldCharType="begin"/>
      </w:r>
      <w:r w:rsidR="00735979">
        <w:instrText xml:space="preserve"> REF _Ref431377093 \h </w:instrText>
      </w:r>
      <w:r w:rsidR="00735979">
        <w:fldChar w:fldCharType="separate"/>
      </w:r>
      <w:r w:rsidR="00D9111F">
        <w:t xml:space="preserve">Tabelle </w:t>
      </w:r>
      <w:r w:rsidR="00D9111F">
        <w:rPr>
          <w:noProof/>
        </w:rPr>
        <w:t>1</w:t>
      </w:r>
      <w:r w:rsidR="00735979">
        <w:fldChar w:fldCharType="end"/>
      </w:r>
      <w:r>
        <w:t>.</w:t>
      </w:r>
    </w:p>
    <w:tbl>
      <w:tblPr>
        <w:tblpPr w:leftFromText="141" w:rightFromText="141" w:vertAnchor="text" w:horzAnchor="margin" w:tblpXSpec="center" w:tblpY="182"/>
        <w:tblW w:w="6091" w:type="dxa"/>
        <w:tblCellMar>
          <w:left w:w="70" w:type="dxa"/>
          <w:right w:w="70" w:type="dxa"/>
        </w:tblCellMar>
        <w:tblLook w:val="04A0" w:firstRow="1" w:lastRow="0" w:firstColumn="1" w:lastColumn="0" w:noHBand="0" w:noVBand="1"/>
      </w:tblPr>
      <w:tblGrid>
        <w:gridCol w:w="960"/>
        <w:gridCol w:w="1162"/>
        <w:gridCol w:w="918"/>
        <w:gridCol w:w="960"/>
        <w:gridCol w:w="2091"/>
      </w:tblGrid>
      <w:tr w:rsidR="0052498E" w:rsidRPr="00FE5B61" w14:paraId="4ADC121F" w14:textId="77777777" w:rsidTr="0052498E">
        <w:trPr>
          <w:trHeight w:val="288"/>
        </w:trPr>
        <w:tc>
          <w:tcPr>
            <w:tcW w:w="960" w:type="dxa"/>
            <w:tcBorders>
              <w:top w:val="single" w:sz="4" w:space="0" w:color="auto"/>
              <w:left w:val="single" w:sz="4" w:space="0" w:color="auto"/>
              <w:bottom w:val="single" w:sz="4" w:space="0" w:color="auto"/>
              <w:right w:val="single" w:sz="4" w:space="0" w:color="auto"/>
            </w:tcBorders>
            <w:shd w:val="clear" w:color="000000" w:fill="D9D9D9" w:themeFill="background1" w:themeFillShade="D9"/>
            <w:noWrap/>
            <w:vAlign w:val="bottom"/>
            <w:hideMark/>
          </w:tcPr>
          <w:p w14:paraId="4AC8E253" w14:textId="77777777" w:rsidR="0052498E" w:rsidRPr="00FE5B61" w:rsidRDefault="0052498E" w:rsidP="0052498E">
            <w:pPr>
              <w:spacing w:line="240" w:lineRule="auto"/>
              <w:jc w:val="left"/>
              <w:rPr>
                <w:rFonts w:ascii="Calibri" w:hAnsi="Calibri"/>
                <w:color w:val="000000"/>
                <w:szCs w:val="22"/>
              </w:rPr>
            </w:pPr>
            <w:r w:rsidRPr="00FE5B61">
              <w:rPr>
                <w:rFonts w:ascii="Calibri" w:hAnsi="Calibri"/>
                <w:color w:val="000000"/>
                <w:szCs w:val="22"/>
              </w:rPr>
              <w:t>Gruppe</w:t>
            </w:r>
          </w:p>
        </w:tc>
        <w:tc>
          <w:tcPr>
            <w:tcW w:w="1162"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14:paraId="179F56CF" w14:textId="77777777" w:rsidR="0052498E" w:rsidRPr="00FE5B61" w:rsidRDefault="0052498E" w:rsidP="0052498E">
            <w:pPr>
              <w:spacing w:line="240" w:lineRule="auto"/>
              <w:jc w:val="left"/>
              <w:rPr>
                <w:rFonts w:ascii="Calibri" w:hAnsi="Calibri"/>
                <w:color w:val="000000"/>
                <w:szCs w:val="22"/>
              </w:rPr>
            </w:pPr>
            <w:r w:rsidRPr="00FE5B61">
              <w:rPr>
                <w:rFonts w:ascii="Calibri" w:hAnsi="Calibri"/>
                <w:color w:val="000000"/>
                <w:szCs w:val="22"/>
              </w:rPr>
              <w:t>Probanden</w:t>
            </w:r>
          </w:p>
        </w:tc>
        <w:tc>
          <w:tcPr>
            <w:tcW w:w="918"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14:paraId="56D1EFB5" w14:textId="77777777" w:rsidR="0052498E" w:rsidRPr="00FE5B61" w:rsidRDefault="0052498E" w:rsidP="0052498E">
            <w:pPr>
              <w:spacing w:line="240" w:lineRule="auto"/>
              <w:jc w:val="left"/>
              <w:rPr>
                <w:rFonts w:ascii="Calibri" w:hAnsi="Calibri"/>
                <w:color w:val="000000"/>
                <w:szCs w:val="22"/>
              </w:rPr>
            </w:pPr>
            <w:r w:rsidRPr="00FE5B61">
              <w:rPr>
                <w:rFonts w:ascii="Calibri" w:hAnsi="Calibri"/>
                <w:color w:val="000000"/>
                <w:szCs w:val="22"/>
              </w:rPr>
              <w:t>Ø Alter</w:t>
            </w:r>
          </w:p>
        </w:tc>
        <w:tc>
          <w:tcPr>
            <w:tcW w:w="960"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14:paraId="4EE5C88C" w14:textId="77777777" w:rsidR="0052498E" w:rsidRPr="00FE5B61" w:rsidRDefault="0052498E" w:rsidP="0052498E">
            <w:pPr>
              <w:spacing w:line="240" w:lineRule="auto"/>
              <w:jc w:val="left"/>
              <w:rPr>
                <w:rFonts w:ascii="Calibri" w:hAnsi="Calibri"/>
                <w:color w:val="000000"/>
                <w:szCs w:val="22"/>
              </w:rPr>
            </w:pPr>
            <w:r w:rsidRPr="00FE5B61">
              <w:rPr>
                <w:rFonts w:ascii="Calibri" w:hAnsi="Calibri"/>
                <w:color w:val="000000"/>
                <w:szCs w:val="22"/>
              </w:rPr>
              <w:t>Fehler</w:t>
            </w:r>
          </w:p>
        </w:tc>
        <w:tc>
          <w:tcPr>
            <w:tcW w:w="2091"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14:paraId="604B7BDF" w14:textId="77777777" w:rsidR="0052498E" w:rsidRPr="00FE5B61" w:rsidRDefault="0052498E" w:rsidP="0052498E">
            <w:pPr>
              <w:spacing w:line="240" w:lineRule="auto"/>
              <w:jc w:val="left"/>
              <w:rPr>
                <w:rFonts w:ascii="Calibri" w:hAnsi="Calibri"/>
                <w:color w:val="000000"/>
                <w:szCs w:val="22"/>
              </w:rPr>
            </w:pPr>
            <w:r w:rsidRPr="00FE5B61">
              <w:rPr>
                <w:rFonts w:ascii="Calibri" w:hAnsi="Calibri"/>
                <w:color w:val="000000"/>
                <w:szCs w:val="22"/>
              </w:rPr>
              <w:t>Ø Fehler pro Proband</w:t>
            </w:r>
          </w:p>
        </w:tc>
      </w:tr>
      <w:tr w:rsidR="0052498E" w:rsidRPr="00FE5B61" w14:paraId="59BC8723" w14:textId="77777777" w:rsidTr="0052498E">
        <w:trPr>
          <w:trHeight w:val="288"/>
        </w:trPr>
        <w:tc>
          <w:tcPr>
            <w:tcW w:w="960" w:type="dxa"/>
            <w:tcBorders>
              <w:top w:val="nil"/>
              <w:left w:val="single" w:sz="4" w:space="0" w:color="auto"/>
              <w:bottom w:val="single" w:sz="4" w:space="0" w:color="auto"/>
              <w:right w:val="single" w:sz="4" w:space="0" w:color="auto"/>
            </w:tcBorders>
            <w:shd w:val="clear" w:color="000000" w:fill="D9D9D9" w:themeFill="background1" w:themeFillShade="D9"/>
            <w:noWrap/>
            <w:vAlign w:val="bottom"/>
            <w:hideMark/>
          </w:tcPr>
          <w:p w14:paraId="77B00F9E" w14:textId="77777777" w:rsidR="0052498E" w:rsidRPr="00FE5B61" w:rsidRDefault="0052498E" w:rsidP="0052498E">
            <w:pPr>
              <w:spacing w:line="240" w:lineRule="auto"/>
              <w:jc w:val="left"/>
              <w:rPr>
                <w:rFonts w:ascii="Calibri" w:hAnsi="Calibri"/>
                <w:color w:val="000000"/>
                <w:szCs w:val="22"/>
              </w:rPr>
            </w:pPr>
            <w:r w:rsidRPr="00FE5B61">
              <w:rPr>
                <w:rFonts w:ascii="Calibri" w:hAnsi="Calibri"/>
                <w:color w:val="000000"/>
                <w:szCs w:val="22"/>
              </w:rPr>
              <w:t>Original</w:t>
            </w:r>
          </w:p>
        </w:tc>
        <w:tc>
          <w:tcPr>
            <w:tcW w:w="1162" w:type="dxa"/>
            <w:tcBorders>
              <w:top w:val="nil"/>
              <w:left w:val="nil"/>
              <w:bottom w:val="nil"/>
              <w:right w:val="single" w:sz="4" w:space="0" w:color="auto"/>
            </w:tcBorders>
            <w:shd w:val="clear" w:color="auto" w:fill="auto"/>
            <w:noWrap/>
            <w:vAlign w:val="bottom"/>
            <w:hideMark/>
          </w:tcPr>
          <w:p w14:paraId="385410DE" w14:textId="77777777" w:rsidR="0052498E" w:rsidRPr="00FE5B61" w:rsidRDefault="0052498E" w:rsidP="0052498E">
            <w:pPr>
              <w:spacing w:line="240" w:lineRule="auto"/>
              <w:jc w:val="right"/>
              <w:rPr>
                <w:rFonts w:ascii="Calibri" w:hAnsi="Calibri"/>
                <w:color w:val="000000"/>
                <w:szCs w:val="22"/>
              </w:rPr>
            </w:pPr>
            <w:r w:rsidRPr="00FE5B61">
              <w:rPr>
                <w:rFonts w:ascii="Calibri" w:hAnsi="Calibri"/>
                <w:color w:val="000000"/>
                <w:szCs w:val="22"/>
              </w:rPr>
              <w:t>7</w:t>
            </w:r>
          </w:p>
        </w:tc>
        <w:tc>
          <w:tcPr>
            <w:tcW w:w="918" w:type="dxa"/>
            <w:tcBorders>
              <w:top w:val="nil"/>
              <w:left w:val="nil"/>
              <w:bottom w:val="nil"/>
              <w:right w:val="single" w:sz="4" w:space="0" w:color="auto"/>
            </w:tcBorders>
            <w:shd w:val="clear" w:color="auto" w:fill="auto"/>
            <w:noWrap/>
            <w:vAlign w:val="bottom"/>
            <w:hideMark/>
          </w:tcPr>
          <w:p w14:paraId="0C17E0DB" w14:textId="77777777" w:rsidR="0052498E" w:rsidRPr="00FE5B61" w:rsidRDefault="0052498E" w:rsidP="0052498E">
            <w:pPr>
              <w:spacing w:line="240" w:lineRule="auto"/>
              <w:jc w:val="right"/>
              <w:rPr>
                <w:rFonts w:ascii="Calibri" w:hAnsi="Calibri"/>
                <w:color w:val="000000"/>
                <w:szCs w:val="22"/>
              </w:rPr>
            </w:pPr>
            <w:r w:rsidRPr="00FE5B61">
              <w:rPr>
                <w:rFonts w:ascii="Calibri" w:hAnsi="Calibri"/>
                <w:color w:val="000000"/>
                <w:szCs w:val="22"/>
              </w:rPr>
              <w:t>22,4</w:t>
            </w:r>
          </w:p>
        </w:tc>
        <w:tc>
          <w:tcPr>
            <w:tcW w:w="960" w:type="dxa"/>
            <w:tcBorders>
              <w:top w:val="nil"/>
              <w:left w:val="nil"/>
              <w:bottom w:val="nil"/>
              <w:right w:val="single" w:sz="4" w:space="0" w:color="auto"/>
            </w:tcBorders>
            <w:shd w:val="clear" w:color="auto" w:fill="auto"/>
            <w:noWrap/>
            <w:vAlign w:val="bottom"/>
            <w:hideMark/>
          </w:tcPr>
          <w:p w14:paraId="0B19DA9F" w14:textId="77777777" w:rsidR="0052498E" w:rsidRPr="00FE5B61" w:rsidRDefault="0052498E" w:rsidP="0052498E">
            <w:pPr>
              <w:spacing w:line="240" w:lineRule="auto"/>
              <w:jc w:val="right"/>
              <w:rPr>
                <w:rFonts w:ascii="Calibri" w:hAnsi="Calibri"/>
                <w:color w:val="000000"/>
                <w:szCs w:val="22"/>
              </w:rPr>
            </w:pPr>
            <w:r w:rsidRPr="00FE5B61">
              <w:rPr>
                <w:rFonts w:ascii="Calibri" w:hAnsi="Calibri"/>
                <w:color w:val="000000"/>
                <w:szCs w:val="22"/>
              </w:rPr>
              <w:t>157</w:t>
            </w:r>
          </w:p>
        </w:tc>
        <w:tc>
          <w:tcPr>
            <w:tcW w:w="2091" w:type="dxa"/>
            <w:tcBorders>
              <w:top w:val="nil"/>
              <w:left w:val="nil"/>
              <w:bottom w:val="nil"/>
              <w:right w:val="single" w:sz="4" w:space="0" w:color="auto"/>
            </w:tcBorders>
            <w:shd w:val="clear" w:color="auto" w:fill="auto"/>
            <w:noWrap/>
            <w:vAlign w:val="bottom"/>
            <w:hideMark/>
          </w:tcPr>
          <w:p w14:paraId="79E4CDEA" w14:textId="77777777" w:rsidR="0052498E" w:rsidRPr="00FE5B61" w:rsidRDefault="0052498E" w:rsidP="0052498E">
            <w:pPr>
              <w:spacing w:line="240" w:lineRule="auto"/>
              <w:jc w:val="right"/>
              <w:rPr>
                <w:rFonts w:ascii="Calibri" w:hAnsi="Calibri"/>
                <w:color w:val="000000"/>
                <w:szCs w:val="22"/>
              </w:rPr>
            </w:pPr>
            <w:r w:rsidRPr="00FE5B61">
              <w:rPr>
                <w:rFonts w:ascii="Calibri" w:hAnsi="Calibri"/>
                <w:color w:val="000000"/>
                <w:szCs w:val="22"/>
              </w:rPr>
              <w:t>22,4</w:t>
            </w:r>
          </w:p>
        </w:tc>
      </w:tr>
      <w:tr w:rsidR="0052498E" w:rsidRPr="00FE5B61" w14:paraId="3E5690E4" w14:textId="77777777" w:rsidTr="0052498E">
        <w:trPr>
          <w:trHeight w:val="288"/>
        </w:trPr>
        <w:tc>
          <w:tcPr>
            <w:tcW w:w="960" w:type="dxa"/>
            <w:tcBorders>
              <w:top w:val="nil"/>
              <w:left w:val="single" w:sz="4" w:space="0" w:color="auto"/>
              <w:bottom w:val="single" w:sz="4" w:space="0" w:color="auto"/>
              <w:right w:val="single" w:sz="4" w:space="0" w:color="auto"/>
            </w:tcBorders>
            <w:shd w:val="clear" w:color="000000" w:fill="D9D9D9" w:themeFill="background1" w:themeFillShade="D9"/>
            <w:noWrap/>
            <w:vAlign w:val="bottom"/>
            <w:hideMark/>
          </w:tcPr>
          <w:p w14:paraId="309930BE" w14:textId="77777777" w:rsidR="0052498E" w:rsidRPr="00FE5B61" w:rsidRDefault="0052498E" w:rsidP="0052498E">
            <w:pPr>
              <w:spacing w:line="240" w:lineRule="auto"/>
              <w:jc w:val="left"/>
              <w:rPr>
                <w:rFonts w:ascii="Calibri" w:hAnsi="Calibri"/>
                <w:color w:val="000000"/>
                <w:szCs w:val="22"/>
              </w:rPr>
            </w:pPr>
            <w:r w:rsidRPr="00FE5B61">
              <w:rPr>
                <w:rFonts w:ascii="Calibri" w:hAnsi="Calibri"/>
                <w:color w:val="000000"/>
                <w:szCs w:val="22"/>
              </w:rPr>
              <w:t>Redesign</w:t>
            </w:r>
          </w:p>
        </w:tc>
        <w:tc>
          <w:tcPr>
            <w:tcW w:w="1162" w:type="dxa"/>
            <w:tcBorders>
              <w:top w:val="single" w:sz="4" w:space="0" w:color="auto"/>
              <w:left w:val="nil"/>
              <w:bottom w:val="single" w:sz="4" w:space="0" w:color="auto"/>
              <w:right w:val="single" w:sz="4" w:space="0" w:color="auto"/>
            </w:tcBorders>
            <w:shd w:val="clear" w:color="auto" w:fill="auto"/>
            <w:noWrap/>
            <w:vAlign w:val="bottom"/>
            <w:hideMark/>
          </w:tcPr>
          <w:p w14:paraId="7FEFB97E" w14:textId="77777777" w:rsidR="0052498E" w:rsidRPr="00FE5B61" w:rsidRDefault="0052498E" w:rsidP="0052498E">
            <w:pPr>
              <w:spacing w:line="240" w:lineRule="auto"/>
              <w:jc w:val="right"/>
              <w:rPr>
                <w:rFonts w:ascii="Calibri" w:hAnsi="Calibri"/>
                <w:color w:val="000000"/>
                <w:szCs w:val="22"/>
              </w:rPr>
            </w:pPr>
            <w:r w:rsidRPr="00FE5B61">
              <w:rPr>
                <w:rFonts w:ascii="Calibri" w:hAnsi="Calibri"/>
                <w:color w:val="000000"/>
                <w:szCs w:val="22"/>
              </w:rPr>
              <w:t>7</w:t>
            </w:r>
          </w:p>
        </w:tc>
        <w:tc>
          <w:tcPr>
            <w:tcW w:w="918" w:type="dxa"/>
            <w:tcBorders>
              <w:top w:val="single" w:sz="4" w:space="0" w:color="auto"/>
              <w:left w:val="nil"/>
              <w:bottom w:val="single" w:sz="4" w:space="0" w:color="auto"/>
              <w:right w:val="single" w:sz="4" w:space="0" w:color="auto"/>
            </w:tcBorders>
            <w:shd w:val="clear" w:color="auto" w:fill="auto"/>
            <w:noWrap/>
            <w:vAlign w:val="bottom"/>
            <w:hideMark/>
          </w:tcPr>
          <w:p w14:paraId="2AAC1A20" w14:textId="77777777" w:rsidR="0052498E" w:rsidRPr="00FE5B61" w:rsidRDefault="0052498E" w:rsidP="0052498E">
            <w:pPr>
              <w:spacing w:line="240" w:lineRule="auto"/>
              <w:jc w:val="right"/>
              <w:rPr>
                <w:rFonts w:ascii="Calibri" w:hAnsi="Calibri"/>
                <w:color w:val="000000"/>
                <w:szCs w:val="22"/>
              </w:rPr>
            </w:pPr>
            <w:r w:rsidRPr="00FE5B61">
              <w:rPr>
                <w:rFonts w:ascii="Calibri" w:hAnsi="Calibri"/>
                <w:color w:val="000000"/>
                <w:szCs w:val="22"/>
              </w:rPr>
              <w:t>23,1</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7730123" w14:textId="77777777" w:rsidR="0052498E" w:rsidRPr="00FE5B61" w:rsidRDefault="0052498E" w:rsidP="0052498E">
            <w:pPr>
              <w:spacing w:line="240" w:lineRule="auto"/>
              <w:jc w:val="right"/>
              <w:rPr>
                <w:rFonts w:ascii="Calibri" w:hAnsi="Calibri"/>
                <w:color w:val="000000"/>
                <w:szCs w:val="22"/>
              </w:rPr>
            </w:pPr>
            <w:r w:rsidRPr="00FE5B61">
              <w:rPr>
                <w:rFonts w:ascii="Calibri" w:hAnsi="Calibri"/>
                <w:color w:val="000000"/>
                <w:szCs w:val="22"/>
              </w:rPr>
              <w:t>16</w:t>
            </w:r>
          </w:p>
        </w:tc>
        <w:tc>
          <w:tcPr>
            <w:tcW w:w="2091" w:type="dxa"/>
            <w:tcBorders>
              <w:top w:val="single" w:sz="4" w:space="0" w:color="auto"/>
              <w:left w:val="nil"/>
              <w:bottom w:val="single" w:sz="4" w:space="0" w:color="auto"/>
              <w:right w:val="single" w:sz="4" w:space="0" w:color="auto"/>
            </w:tcBorders>
            <w:shd w:val="clear" w:color="auto" w:fill="auto"/>
            <w:noWrap/>
            <w:vAlign w:val="bottom"/>
            <w:hideMark/>
          </w:tcPr>
          <w:p w14:paraId="01FF6872" w14:textId="77777777" w:rsidR="0052498E" w:rsidRPr="00FE5B61" w:rsidRDefault="0052498E" w:rsidP="0052498E">
            <w:pPr>
              <w:spacing w:line="240" w:lineRule="auto"/>
              <w:jc w:val="right"/>
              <w:rPr>
                <w:rFonts w:ascii="Calibri" w:hAnsi="Calibri"/>
                <w:color w:val="000000"/>
                <w:szCs w:val="22"/>
              </w:rPr>
            </w:pPr>
            <w:r w:rsidRPr="00FE5B61">
              <w:rPr>
                <w:rFonts w:ascii="Calibri" w:hAnsi="Calibri"/>
                <w:color w:val="000000"/>
                <w:szCs w:val="22"/>
              </w:rPr>
              <w:t>2,2</w:t>
            </w:r>
            <w:r>
              <w:rPr>
                <w:rFonts w:ascii="Calibri" w:hAnsi="Calibri"/>
                <w:color w:val="000000"/>
                <w:szCs w:val="22"/>
              </w:rPr>
              <w:t>9</w:t>
            </w:r>
          </w:p>
        </w:tc>
      </w:tr>
    </w:tbl>
    <w:p w14:paraId="64855825" w14:textId="77777777" w:rsidR="00877673" w:rsidRPr="00877673" w:rsidRDefault="00877673" w:rsidP="00877673">
      <w:pPr>
        <w:pStyle w:val="Folgeabsatz"/>
      </w:pPr>
    </w:p>
    <w:p w14:paraId="1FF260D6" w14:textId="77777777" w:rsidR="00877673" w:rsidRDefault="00877673" w:rsidP="00877673">
      <w:pPr>
        <w:pStyle w:val="Folgeabsatz"/>
      </w:pPr>
    </w:p>
    <w:p w14:paraId="3079AC30" w14:textId="77777777" w:rsidR="00877673" w:rsidRDefault="00877673" w:rsidP="00877673">
      <w:pPr>
        <w:pStyle w:val="Folgeabsatz"/>
      </w:pPr>
    </w:p>
    <w:p w14:paraId="0AACA08B" w14:textId="422DFBBA" w:rsidR="00735979" w:rsidRDefault="00735979" w:rsidP="0052498E">
      <w:pPr>
        <w:pStyle w:val="Beschriftung"/>
        <w:keepNext/>
        <w:rPr>
          <w:noProof/>
        </w:rPr>
      </w:pPr>
      <w:bookmarkStart w:id="78" w:name="_Ref431377093"/>
      <w:bookmarkStart w:id="79" w:name="_Ref431377087"/>
      <w:bookmarkStart w:id="80" w:name="_Toc431395895"/>
      <w:r>
        <w:t xml:space="preserve">Tabelle </w:t>
      </w:r>
      <w:fldSimple w:instr=" SEQ Tabelle \* ARABIC ">
        <w:r w:rsidR="00D9111F">
          <w:rPr>
            <w:noProof/>
          </w:rPr>
          <w:t>1</w:t>
        </w:r>
      </w:fldSimple>
      <w:bookmarkEnd w:id="78"/>
      <w:r w:rsidR="00877673">
        <w:rPr>
          <w:noProof/>
        </w:rPr>
        <w:t>:</w:t>
      </w:r>
      <w:r>
        <w:rPr>
          <w:noProof/>
        </w:rPr>
        <w:t xml:space="preserve"> </w:t>
      </w:r>
      <w:r w:rsidRPr="008C0DDC">
        <w:rPr>
          <w:noProof/>
        </w:rPr>
        <w:t>Fehler Probanden Original und Redesign</w:t>
      </w:r>
      <w:bookmarkEnd w:id="79"/>
      <w:bookmarkEnd w:id="80"/>
    </w:p>
    <w:p w14:paraId="063D5147" w14:textId="77777777" w:rsidR="0052498E" w:rsidRPr="0052498E" w:rsidRDefault="0052498E" w:rsidP="0052498E"/>
    <w:p w14:paraId="17446C3C" w14:textId="77777777" w:rsidR="00722CD5" w:rsidRDefault="00722CD5" w:rsidP="00722CD5">
      <w:r>
        <w:t xml:space="preserve">Der System Usability Scale, der in einem Fragebogen von zehn Fragen erhoben wird, gibt numerische Auskunft über die Usability eines Systems und lässt es so zu, Systeme zu vergleichen. Er liefert Werte zwischen 0 und 100 - dabei lassen sich folgende Aussagen bezüglich der Bewertung treffen: </w:t>
      </w:r>
    </w:p>
    <w:p w14:paraId="36F8F571" w14:textId="1CBAA49B" w:rsidR="00722CD5" w:rsidRDefault="00722CD5" w:rsidP="0052498E">
      <w:pPr>
        <w:pStyle w:val="Listenabsatz"/>
        <w:numPr>
          <w:ilvl w:val="0"/>
          <w:numId w:val="21"/>
        </w:numPr>
      </w:pPr>
      <w:r>
        <w:t xml:space="preserve">Ein Wert von 100 </w:t>
      </w:r>
      <w:r w:rsidR="00257F70">
        <w:t>entspricht</w:t>
      </w:r>
      <w:r>
        <w:t xml:space="preserve"> einem perfekten System ohne Usability-Probleme.</w:t>
      </w:r>
    </w:p>
    <w:p w14:paraId="07ECBA02" w14:textId="14D58327" w:rsidR="00722CD5" w:rsidRDefault="00722CD5" w:rsidP="0052498E">
      <w:pPr>
        <w:pStyle w:val="Listenabsatz"/>
        <w:numPr>
          <w:ilvl w:val="0"/>
          <w:numId w:val="21"/>
        </w:numPr>
      </w:pPr>
      <w:r>
        <w:t>Werte über 80 deuten auf eine gute bis exzellente Usability hin.</w:t>
      </w:r>
    </w:p>
    <w:p w14:paraId="1FA89CEB" w14:textId="2520D0CD" w:rsidR="00722CD5" w:rsidRDefault="00722CD5" w:rsidP="0052498E">
      <w:pPr>
        <w:pStyle w:val="Listenabsatz"/>
        <w:numPr>
          <w:ilvl w:val="0"/>
          <w:numId w:val="21"/>
        </w:numPr>
      </w:pPr>
      <w:r>
        <w:t>Werte zwischen 60 und 80 sind als grenzwertig bis gut zu interpretieren.</w:t>
      </w:r>
    </w:p>
    <w:p w14:paraId="2298B412" w14:textId="07845A0E" w:rsidR="00722CD5" w:rsidRDefault="00722CD5" w:rsidP="0052498E">
      <w:pPr>
        <w:pStyle w:val="Listenabsatz"/>
        <w:numPr>
          <w:ilvl w:val="0"/>
          <w:numId w:val="21"/>
        </w:numPr>
      </w:pPr>
      <w:r>
        <w:t>Werte unter 60 sind Hinweise auf erhebliche Usability-Probleme.</w:t>
      </w:r>
    </w:p>
    <w:p w14:paraId="5740E211" w14:textId="1CE16839" w:rsidR="00722CD5" w:rsidRDefault="00722CD5" w:rsidP="00722CD5">
      <w:r>
        <w:t>Der Wert für die ursprüngliche Seite liegt auf dieser Skala bei 25,36, was ein Hinweis auf bedeutende Probleme ist. Die einzelnen Wertungen liegen hierbei zwischen 5,00 und 42,50 (</w:t>
      </w:r>
      <w:r w:rsidR="00257F70">
        <w:fldChar w:fldCharType="begin"/>
      </w:r>
      <w:r w:rsidR="00257F70">
        <w:instrText xml:space="preserve"> REF _Ref431376482 \h </w:instrText>
      </w:r>
      <w:r w:rsidR="00257F70">
        <w:fldChar w:fldCharType="separate"/>
      </w:r>
      <w:r w:rsidR="00D9111F">
        <w:t xml:space="preserve">Abbildung </w:t>
      </w:r>
      <w:r w:rsidR="00D9111F">
        <w:rPr>
          <w:noProof/>
        </w:rPr>
        <w:t>18</w:t>
      </w:r>
      <w:r w:rsidR="00257F70">
        <w:fldChar w:fldCharType="end"/>
      </w:r>
      <w:r>
        <w:t>). Ein Wert von 68,93 für den Prototypen spricht für eine deutlich bessere Usability, jedoch für noch kein ideales System. Die einzelnen Bewertungen hier liegen zwischen 32,50 und 90,00 (</w:t>
      </w:r>
      <w:r w:rsidR="00257F70">
        <w:fldChar w:fldCharType="begin"/>
      </w:r>
      <w:r w:rsidR="00257F70">
        <w:instrText xml:space="preserve"> REF _Ref431376491 \h </w:instrText>
      </w:r>
      <w:r w:rsidR="00257F70">
        <w:fldChar w:fldCharType="separate"/>
      </w:r>
      <w:r w:rsidR="00D9111F">
        <w:t xml:space="preserve">Abbildung </w:t>
      </w:r>
      <w:r w:rsidR="00D9111F">
        <w:rPr>
          <w:noProof/>
        </w:rPr>
        <w:t>19</w:t>
      </w:r>
      <w:r w:rsidR="00257F70">
        <w:fldChar w:fldCharType="end"/>
      </w:r>
      <w:r>
        <w:t>).</w:t>
      </w:r>
    </w:p>
    <w:p w14:paraId="4C277BDC" w14:textId="199F6E7A" w:rsidR="00257F70" w:rsidRDefault="00F717F9" w:rsidP="0052498E">
      <w:pPr>
        <w:pStyle w:val="Abbildung"/>
      </w:pPr>
      <w:r>
        <w:lastRenderedPageBreak/>
        <w:pict w14:anchorId="3E618A8B">
          <v:shape id="_x0000_i1027" type="#_x0000_t75" style="width:424.5pt;height:297.75pt">
            <v:imagedata r:id="rId28" o:title="RZ O einzeln"/>
          </v:shape>
        </w:pict>
      </w:r>
    </w:p>
    <w:p w14:paraId="021EAC88" w14:textId="02BAB8B8" w:rsidR="00257F70" w:rsidRPr="00257F70" w:rsidRDefault="00257F70" w:rsidP="00257F70">
      <w:pPr>
        <w:pStyle w:val="Beschriftung"/>
      </w:pPr>
      <w:bookmarkStart w:id="81" w:name="_Ref431376482"/>
      <w:bookmarkStart w:id="82" w:name="_Ref431376377"/>
      <w:bookmarkStart w:id="83" w:name="_Toc431395890"/>
      <w:r>
        <w:t xml:space="preserve">Abbildung </w:t>
      </w:r>
      <w:fldSimple w:instr=" SEQ Abbildung \* ARABIC ">
        <w:r w:rsidR="00D9111F">
          <w:rPr>
            <w:noProof/>
          </w:rPr>
          <w:t>18</w:t>
        </w:r>
      </w:fldSimple>
      <w:bookmarkEnd w:id="81"/>
      <w:r w:rsidR="0052498E">
        <w:rPr>
          <w:noProof/>
        </w:rPr>
        <w:t>:</w:t>
      </w:r>
      <w:r>
        <w:t xml:space="preserve"> SUS Score Probanden </w:t>
      </w:r>
      <w:r w:rsidR="0052498E">
        <w:t>ursprüngliche</w:t>
      </w:r>
      <w:r>
        <w:t xml:space="preserve"> Webseite</w:t>
      </w:r>
      <w:bookmarkEnd w:id="82"/>
      <w:bookmarkEnd w:id="83"/>
    </w:p>
    <w:p w14:paraId="6F2D839C" w14:textId="77777777" w:rsidR="00722CD5" w:rsidRDefault="00722CD5" w:rsidP="00722CD5"/>
    <w:p w14:paraId="368BBE64" w14:textId="77777777" w:rsidR="00257F70" w:rsidRDefault="00F717F9" w:rsidP="0052498E">
      <w:pPr>
        <w:pStyle w:val="Abbildung"/>
      </w:pPr>
      <w:r>
        <w:pict w14:anchorId="59AD90F3">
          <v:shape id="_x0000_i1028" type="#_x0000_t75" style="width:424.5pt;height:318.75pt">
            <v:imagedata r:id="rId29" o:title="RZ 1 einzeln"/>
          </v:shape>
        </w:pict>
      </w:r>
    </w:p>
    <w:p w14:paraId="7C40DEEA" w14:textId="76D50DA8" w:rsidR="00722CD5" w:rsidRDefault="00257F70" w:rsidP="00257F70">
      <w:pPr>
        <w:pStyle w:val="Beschriftung"/>
      </w:pPr>
      <w:bookmarkStart w:id="84" w:name="_Ref431376491"/>
      <w:bookmarkStart w:id="85" w:name="_Ref431376454"/>
      <w:bookmarkStart w:id="86" w:name="_Toc431395891"/>
      <w:r>
        <w:t xml:space="preserve">Abbildung </w:t>
      </w:r>
      <w:fldSimple w:instr=" SEQ Abbildung \* ARABIC ">
        <w:r w:rsidR="00D9111F">
          <w:rPr>
            <w:noProof/>
          </w:rPr>
          <w:t>19</w:t>
        </w:r>
      </w:fldSimple>
      <w:bookmarkEnd w:id="84"/>
      <w:r w:rsidR="0052498E">
        <w:rPr>
          <w:noProof/>
        </w:rPr>
        <w:t>:</w:t>
      </w:r>
      <w:r>
        <w:t xml:space="preserve"> </w:t>
      </w:r>
      <w:r w:rsidRPr="00001D00">
        <w:t xml:space="preserve">SUS Score Probanden </w:t>
      </w:r>
      <w:bookmarkEnd w:id="85"/>
      <w:r w:rsidR="0052498E">
        <w:t>überarbeitet Webseite</w:t>
      </w:r>
      <w:bookmarkEnd w:id="86"/>
    </w:p>
    <w:p w14:paraId="643AD740" w14:textId="57870D86" w:rsidR="00735979" w:rsidRDefault="00722CD5" w:rsidP="00735979">
      <w:pPr>
        <w:keepNext/>
      </w:pPr>
      <w:r>
        <w:lastRenderedPageBreak/>
        <w:t>Die Ergebnisse des AttrakDiff zeigen ebenso ein eindeutiges Bild (</w:t>
      </w:r>
      <w:r w:rsidR="00735979">
        <w:fldChar w:fldCharType="begin"/>
      </w:r>
      <w:r w:rsidR="00735979">
        <w:instrText xml:space="preserve"> REF _Ref431376846 \h </w:instrText>
      </w:r>
      <w:r w:rsidR="00735979">
        <w:fldChar w:fldCharType="separate"/>
      </w:r>
      <w:r w:rsidR="00D9111F">
        <w:t xml:space="preserve">Abbildung </w:t>
      </w:r>
      <w:r w:rsidR="00D9111F">
        <w:rPr>
          <w:noProof/>
        </w:rPr>
        <w:t>21</w:t>
      </w:r>
      <w:r w:rsidR="00735979">
        <w:fldChar w:fldCharType="end"/>
      </w:r>
      <w:r>
        <w:t>). Das</w:t>
      </w:r>
      <w:r w:rsidR="00735979">
        <w:t xml:space="preserve"> Diagramm der Mittelwerte (</w:t>
      </w:r>
      <w:r w:rsidR="00735979">
        <w:fldChar w:fldCharType="begin"/>
      </w:r>
      <w:r w:rsidR="00735979">
        <w:instrText xml:space="preserve"> REF _Ref431376997 \h </w:instrText>
      </w:r>
      <w:r w:rsidR="00735979">
        <w:fldChar w:fldCharType="separate"/>
      </w:r>
      <w:r w:rsidR="00D9111F">
        <w:t xml:space="preserve">Abbildung </w:t>
      </w:r>
      <w:r w:rsidR="00D9111F">
        <w:rPr>
          <w:noProof/>
        </w:rPr>
        <w:t>20</w:t>
      </w:r>
      <w:r w:rsidR="00735979">
        <w:fldChar w:fldCharType="end"/>
      </w:r>
      <w:r w:rsidR="00735979">
        <w:t xml:space="preserve">) und die einzelnen Wortpaare (siehe </w:t>
      </w:r>
      <w:r w:rsidR="00735979">
        <w:fldChar w:fldCharType="begin"/>
      </w:r>
      <w:r w:rsidR="00735979">
        <w:instrText xml:space="preserve"> REF _Ref431376648 \h </w:instrText>
      </w:r>
      <w:r w:rsidR="00735979">
        <w:fldChar w:fldCharType="separate"/>
      </w:r>
      <w:r w:rsidR="00D9111F">
        <w:t xml:space="preserve">Abbildung </w:t>
      </w:r>
      <w:r w:rsidR="00D9111F">
        <w:rPr>
          <w:noProof/>
        </w:rPr>
        <w:t>22</w:t>
      </w:r>
      <w:r w:rsidR="00735979">
        <w:fldChar w:fldCharType="end"/>
      </w:r>
      <w:r w:rsidR="00735979">
        <w:t>) bestätigen eine deutliche Verbesserung der Struktur der Webseite und eine gestiegene Zufriedenheit der Nutzer. Während der AttrakDiff die pragmatische Qualität der "alten" Webseite mit "muss dringend überarbeitet werden" beschreibt, sieht er bei dem neuen Prototyp lediglich Verbesserungspotential der Bedienbarkeit.</w:t>
      </w:r>
    </w:p>
    <w:p w14:paraId="0AC84E23" w14:textId="77777777" w:rsidR="00735979" w:rsidRPr="00735979" w:rsidRDefault="00735979" w:rsidP="00735979">
      <w:pPr>
        <w:pStyle w:val="Folgeabsatz"/>
      </w:pPr>
    </w:p>
    <w:p w14:paraId="652F5395" w14:textId="00D87334" w:rsidR="008F1AF3" w:rsidRDefault="00F717F9" w:rsidP="0052498E">
      <w:pPr>
        <w:pStyle w:val="Abbildung"/>
      </w:pPr>
      <w:r>
        <w:pict w14:anchorId="35B2FA5E">
          <v:shape id="_x0000_i1029" type="#_x0000_t75" style="width:425.25pt;height:418.5pt">
            <v:imagedata r:id="rId30" o:title="profil wortpaare"/>
          </v:shape>
        </w:pict>
      </w:r>
    </w:p>
    <w:p w14:paraId="63A6653A" w14:textId="666714BB" w:rsidR="008F1AF3" w:rsidRDefault="008F1AF3" w:rsidP="008F1AF3">
      <w:pPr>
        <w:pStyle w:val="Beschriftung"/>
      </w:pPr>
      <w:bookmarkStart w:id="87" w:name="_Ref431376997"/>
      <w:bookmarkStart w:id="88" w:name="_Toc431395892"/>
      <w:r>
        <w:t xml:space="preserve">Abbildung </w:t>
      </w:r>
      <w:fldSimple w:instr=" SEQ Abbildung \* ARABIC ">
        <w:r w:rsidR="00D9111F">
          <w:rPr>
            <w:noProof/>
          </w:rPr>
          <w:t>20</w:t>
        </w:r>
      </w:fldSimple>
      <w:bookmarkEnd w:id="87"/>
      <w:r w:rsidR="0052498E">
        <w:rPr>
          <w:noProof/>
        </w:rPr>
        <w:t>:</w:t>
      </w:r>
      <w:r>
        <w:t xml:space="preserve"> </w:t>
      </w:r>
      <w:r w:rsidR="0052498E">
        <w:t xml:space="preserve">Wortpaare aus dem </w:t>
      </w:r>
      <w:r>
        <w:t xml:space="preserve">AttrakDiff </w:t>
      </w:r>
      <w:r w:rsidR="0052498E">
        <w:t>(A entspricht ursprünglicher Webseite, B entspricht Prototyp)</w:t>
      </w:r>
      <w:bookmarkEnd w:id="88"/>
    </w:p>
    <w:p w14:paraId="73441048" w14:textId="77777777" w:rsidR="00735979" w:rsidRPr="00735979" w:rsidRDefault="00735979" w:rsidP="00735979"/>
    <w:p w14:paraId="0DF53BAB" w14:textId="77777777" w:rsidR="008F1AF3" w:rsidRDefault="00F717F9" w:rsidP="00405AB1">
      <w:pPr>
        <w:pStyle w:val="Abbildung"/>
      </w:pPr>
      <w:r>
        <w:lastRenderedPageBreak/>
        <w:pict w14:anchorId="3D8F48D8">
          <v:shape id="_x0000_i1030" type="#_x0000_t75" style="width:423.75pt;height:170.25pt">
            <v:imagedata r:id="rId31" o:title="vergleich"/>
          </v:shape>
        </w:pict>
      </w:r>
    </w:p>
    <w:p w14:paraId="71C7C89B" w14:textId="7D1567B3" w:rsidR="00735979" w:rsidRPr="00735979" w:rsidRDefault="008F1AF3" w:rsidP="00405AB1">
      <w:pPr>
        <w:pStyle w:val="Beschriftung"/>
      </w:pPr>
      <w:bookmarkStart w:id="89" w:name="_Ref431376846"/>
      <w:bookmarkStart w:id="90" w:name="_Toc431395893"/>
      <w:r>
        <w:t xml:space="preserve">Abbildung </w:t>
      </w:r>
      <w:fldSimple w:instr=" SEQ Abbildung \* ARABIC ">
        <w:r w:rsidR="00D9111F">
          <w:rPr>
            <w:noProof/>
          </w:rPr>
          <w:t>21</w:t>
        </w:r>
      </w:fldSimple>
      <w:bookmarkEnd w:id="89"/>
      <w:r w:rsidR="001727AB">
        <w:rPr>
          <w:noProof/>
        </w:rPr>
        <w:t>:</w:t>
      </w:r>
      <w:r>
        <w:t xml:space="preserve"> Vergleich AttrakDiff</w:t>
      </w:r>
      <w:r w:rsidR="001727AB">
        <w:t xml:space="preserve"> (A entspricht ursprünglicher Webseite, B entspricht Prototyp)</w:t>
      </w:r>
      <w:bookmarkEnd w:id="90"/>
    </w:p>
    <w:p w14:paraId="266F4216" w14:textId="4122DEBD" w:rsidR="008F1AF3" w:rsidRDefault="00F717F9" w:rsidP="00405AB1">
      <w:pPr>
        <w:pStyle w:val="Abbildung"/>
      </w:pPr>
      <w:r>
        <w:pict w14:anchorId="7E32D3BC">
          <v:shape id="_x0000_i1031" type="#_x0000_t75" style="width:425.25pt;height:212.25pt">
            <v:imagedata r:id="rId32" o:title="diagramm mittelwerte"/>
          </v:shape>
        </w:pict>
      </w:r>
    </w:p>
    <w:p w14:paraId="2F0E5292" w14:textId="476B29F8" w:rsidR="00722CD5" w:rsidRDefault="008F1AF3" w:rsidP="00735979">
      <w:pPr>
        <w:pStyle w:val="Beschriftung"/>
      </w:pPr>
      <w:bookmarkStart w:id="91" w:name="_Ref431376648"/>
      <w:bookmarkStart w:id="92" w:name="_Toc431395894"/>
      <w:r>
        <w:t xml:space="preserve">Abbildung </w:t>
      </w:r>
      <w:fldSimple w:instr=" SEQ Abbildung \* ARABIC ">
        <w:r w:rsidR="00D9111F">
          <w:rPr>
            <w:noProof/>
          </w:rPr>
          <w:t>22</w:t>
        </w:r>
      </w:fldSimple>
      <w:bookmarkEnd w:id="91"/>
      <w:r w:rsidR="001727AB">
        <w:rPr>
          <w:noProof/>
        </w:rPr>
        <w:t>:</w:t>
      </w:r>
      <w:r>
        <w:t xml:space="preserve"> AttrakDiff Mittelwerte</w:t>
      </w:r>
      <w:r w:rsidR="001727AB">
        <w:t xml:space="preserve"> (A entspricht ursprünglicher Webseite, B entspricht Prototyp)</w:t>
      </w:r>
      <w:bookmarkEnd w:id="92"/>
    </w:p>
    <w:p w14:paraId="08EDB5EF" w14:textId="39382BCC" w:rsidR="00F917AB" w:rsidRPr="00F917AB" w:rsidRDefault="00722CD5" w:rsidP="00405AB1">
      <w:r>
        <w:t>Hier sei anzumerken, dass keine ideale Benutzerfreundlichkeit aufgrund der Beschränkungen durch das CMS Imperia erreicht werden kann (</w:t>
      </w:r>
      <w:r w:rsidR="00E318E8">
        <w:t>siehe</w:t>
      </w:r>
      <w:r>
        <w:t xml:space="preserve"> 2.3.3). Sämtliche quantitativen Ergebnisse sind aufgrund der kleinen Stichprobengröße mit Vorsicht zu genießen, zeigen allerdings einen prinzipiellen Trend auf.</w:t>
      </w:r>
    </w:p>
    <w:p w14:paraId="2DF0F626" w14:textId="6323D8AC" w:rsidR="00803321" w:rsidRDefault="00803321" w:rsidP="00803321">
      <w:pPr>
        <w:pStyle w:val="berschrift4"/>
      </w:pPr>
      <w:bookmarkStart w:id="93" w:name="_Toc431395869"/>
      <w:r>
        <w:t>Qualitative Ergebnisse</w:t>
      </w:r>
      <w:bookmarkEnd w:id="93"/>
    </w:p>
    <w:p w14:paraId="40FFADF6" w14:textId="307E32E6" w:rsidR="00722CD5" w:rsidRDefault="00722CD5" w:rsidP="00722CD5">
      <w:r>
        <w:t xml:space="preserve">Während des Nutzertests hatten mehrere Probanden Probleme damit, in der neuen Struktur Informationen </w:t>
      </w:r>
      <w:r w:rsidR="00F917AB">
        <w:t>über den Aspekt „</w:t>
      </w:r>
      <w:r>
        <w:t>VPN</w:t>
      </w:r>
      <w:r w:rsidR="00F917AB">
        <w:t>“</w:t>
      </w:r>
      <w:r>
        <w:t xml:space="preserve"> zu finden. Dieser war im ge</w:t>
      </w:r>
      <w:r w:rsidR="00F917AB">
        <w:t>testeten Prototyp im Menüpunkt „</w:t>
      </w:r>
      <w:r>
        <w:t>Software</w:t>
      </w:r>
      <w:r w:rsidR="00F917AB">
        <w:t>“</w:t>
      </w:r>
      <w:r>
        <w:t xml:space="preserve"> aufgelistet, wurde jedoch von den</w:t>
      </w:r>
      <w:r w:rsidR="00F917AB">
        <w:t xml:space="preserve"> Testpersonen als erstes unter „</w:t>
      </w:r>
      <w:r>
        <w:t>WLAN und Internetzugang</w:t>
      </w:r>
      <w:r w:rsidR="00F917AB">
        <w:t>“</w:t>
      </w:r>
      <w:r>
        <w:t xml:space="preserve"> gesucht. </w:t>
      </w:r>
    </w:p>
    <w:p w14:paraId="2BC189FD" w14:textId="74145453" w:rsidR="00722CD5" w:rsidRDefault="00722CD5" w:rsidP="00722CD5">
      <w:r>
        <w:lastRenderedPageBreak/>
        <w:t xml:space="preserve">Eine weitere Auffälligkeit war, dass die Probanden den Menüpunkt </w:t>
      </w:r>
      <w:r w:rsidR="00F917AB">
        <w:t>„</w:t>
      </w:r>
      <w:r>
        <w:t>Passwort-Service</w:t>
      </w:r>
      <w:r w:rsidR="00F917AB">
        <w:t>“</w:t>
      </w:r>
      <w:r>
        <w:t xml:space="preserve"> nicht mit dem Inhalt </w:t>
      </w:r>
      <w:r w:rsidR="00F917AB">
        <w:t>„</w:t>
      </w:r>
      <w:r>
        <w:t>SMS-Passwortservice</w:t>
      </w:r>
      <w:r w:rsidR="00F917AB">
        <w:t>“</w:t>
      </w:r>
      <w:r>
        <w:t xml:space="preserve"> in Verbindung bringen konnten.</w:t>
      </w:r>
    </w:p>
    <w:p w14:paraId="3AD78920" w14:textId="20ECEC9D" w:rsidR="00722CD5" w:rsidRDefault="00F917AB" w:rsidP="00722CD5">
      <w:r>
        <w:t>Ebenso wurden die „V</w:t>
      </w:r>
      <w:r w:rsidR="00722CD5">
        <w:t>orlesungsaufzeichnungen</w:t>
      </w:r>
      <w:r>
        <w:t>“</w:t>
      </w:r>
      <w:r w:rsidR="00722CD5">
        <w:t xml:space="preserve"> von den meisten Probanden unter </w:t>
      </w:r>
      <w:r>
        <w:t>„Dienste“</w:t>
      </w:r>
      <w:r w:rsidR="00722CD5">
        <w:t xml:space="preserve"> vermutet.</w:t>
      </w:r>
    </w:p>
    <w:p w14:paraId="79B45EC6" w14:textId="06B0613D" w:rsidR="00722CD5" w:rsidRDefault="00722CD5" w:rsidP="00722CD5">
      <w:r>
        <w:t xml:space="preserve">Für die Umsetzung dieser Vorschläge </w:t>
      </w:r>
      <w:r w:rsidR="00E318E8">
        <w:t>siehe</w:t>
      </w:r>
      <w:r>
        <w:t xml:space="preserve"> 2.6.</w:t>
      </w:r>
    </w:p>
    <w:p w14:paraId="4FE5EC48" w14:textId="29BC6B19" w:rsidR="00722CD5" w:rsidRPr="00722CD5" w:rsidRDefault="00722CD5" w:rsidP="00722CD5">
      <w:r>
        <w:t xml:space="preserve">Positiv wurden beim Prototypen vor allem eine zentrale Anlaufstelle für E-Mails (in der ursprünglichen Seite gibt es drei Menüpunkte auf zweiter Ebene mit dem Namen </w:t>
      </w:r>
      <w:r w:rsidR="00F917AB">
        <w:t>„E-Mail“</w:t>
      </w:r>
      <w:r>
        <w:t>) und eine klare Benennung der Top-Level-Kategorien.</w:t>
      </w:r>
    </w:p>
    <w:p w14:paraId="779893EC" w14:textId="77777777" w:rsidR="007F4867" w:rsidRDefault="00803321" w:rsidP="007F4867">
      <w:pPr>
        <w:pStyle w:val="berschrift4"/>
      </w:pPr>
      <w:bookmarkStart w:id="94" w:name="_Toc431395870"/>
      <w:r>
        <w:t>Zusammenfassung der Ergebnisse</w:t>
      </w:r>
      <w:bookmarkEnd w:id="94"/>
    </w:p>
    <w:p w14:paraId="2E934752" w14:textId="43D113A8" w:rsidR="00803321" w:rsidRPr="00803321" w:rsidRDefault="007F4867" w:rsidP="007F4867">
      <w:r w:rsidRPr="007F4867">
        <w:t>Basierend auf diesen Ergebnisse</w:t>
      </w:r>
      <w:r w:rsidR="00E318E8">
        <w:t>n</w:t>
      </w:r>
      <w:r w:rsidRPr="007F4867">
        <w:t xml:space="preserve"> lässt sich ein klares Fazit ziehen: Der in diesem Projekt mit bewährten Methoden entwickelte Prototyp schneidet im direkten Vergleich mit der ursprünglichen Webseite deutlich besser ab. Diese Aussage kann basierend auf dem AttrakDiff, dem System Usability Scale, der Anzahl der Fehler, der Äußerungen der Nutzer und schließlich auch basierend auf den für die Erstellung der Struktur verwendeten Methoden gemacht werden.</w:t>
      </w:r>
      <w:r w:rsidR="00803321">
        <w:t xml:space="preserve"> </w:t>
      </w:r>
    </w:p>
    <w:p w14:paraId="6490A810" w14:textId="1AB2FD7C" w:rsidR="00803321" w:rsidRDefault="00803321" w:rsidP="00803321">
      <w:pPr>
        <w:pStyle w:val="berschrift2"/>
      </w:pPr>
      <w:bookmarkStart w:id="95" w:name="_Toc431395871"/>
      <w:r>
        <w:t>Überarbeitung des Prototyps</w:t>
      </w:r>
      <w:bookmarkEnd w:id="95"/>
    </w:p>
    <w:p w14:paraId="69801018" w14:textId="531766D6" w:rsidR="00E318E8" w:rsidRDefault="00E318E8" w:rsidP="00E318E8">
      <w:r>
        <w:t xml:space="preserve">Nach Auswertung der quantitativen und qualitativen Daten des Nutzertests ergeben sich einige Erkenntnisse, die abschließend in den finalen Prototypen eingearbeitet werden. </w:t>
      </w:r>
    </w:p>
    <w:p w14:paraId="70F6458D" w14:textId="363C4EFB" w:rsidR="00E318E8" w:rsidRDefault="00E318E8" w:rsidP="00E318E8">
      <w:r>
        <w:t xml:space="preserve">Auf Basis der Ergebnisse des Heuristic Walkthroughs (siehe 2.4) wird der Menüpunkt </w:t>
      </w:r>
      <w:r w:rsidR="007F5DF0">
        <w:t>„</w:t>
      </w:r>
      <w:r>
        <w:t>Passwort zurücksetzen</w:t>
      </w:r>
      <w:r w:rsidR="007F5DF0">
        <w:t>“</w:t>
      </w:r>
      <w:r>
        <w:t xml:space="preserve"> zu </w:t>
      </w:r>
      <w:r w:rsidR="007F5DF0">
        <w:t>„</w:t>
      </w:r>
      <w:r>
        <w:t>SMS Pass</w:t>
      </w:r>
      <w:r w:rsidR="007F5DF0">
        <w:t>wortservice“</w:t>
      </w:r>
      <w:r>
        <w:t xml:space="preserve"> umbenannt. Somit sollen Missverständnisse bei der </w:t>
      </w:r>
      <w:r w:rsidR="007F5DF0">
        <w:t>Funktion „Passwort zurücksetzen“</w:t>
      </w:r>
      <w:r>
        <w:t xml:space="preserve"> vermieden werden.</w:t>
      </w:r>
    </w:p>
    <w:p w14:paraId="32D73473" w14:textId="5100CDBF" w:rsidR="00E318E8" w:rsidRDefault="00E318E8" w:rsidP="00E318E8">
      <w:r>
        <w:t>Zusätzlich fielen im A-B-Vergleich (siehe 2.5) und Heurisitc Walkthrough Probleme beim Auffinden des Download-Links (Dream</w:t>
      </w:r>
      <w:r w:rsidR="007F5DF0">
        <w:t>S</w:t>
      </w:r>
      <w:r>
        <w:t xml:space="preserve">park) unter </w:t>
      </w:r>
      <w:r w:rsidR="00EA4D3A">
        <w:t>„</w:t>
      </w:r>
      <w:r>
        <w:t>Betriebssysteme</w:t>
      </w:r>
      <w:r w:rsidR="00EA4D3A">
        <w:t xml:space="preserve">“ </w:t>
      </w:r>
      <w:r w:rsidR="00EA4D3A">
        <w:sym w:font="Wingdings" w:char="F0E0"/>
      </w:r>
      <w:r w:rsidR="00EA4D3A">
        <w:t xml:space="preserve">  „</w:t>
      </w:r>
      <w:r>
        <w:t>Windows</w:t>
      </w:r>
      <w:r w:rsidR="00EA4D3A">
        <w:t>“</w:t>
      </w:r>
      <w:r w:rsidR="007F5DF0">
        <w:t xml:space="preserve"> auf. Die Schriftauszeichnung „f</w:t>
      </w:r>
      <w:r>
        <w:t>ett</w:t>
      </w:r>
      <w:r w:rsidR="007F5DF0">
        <w:t>“</w:t>
      </w:r>
      <w:r>
        <w:t xml:space="preserve"> soll den Link jetzt stärker hervorheben und somit für den Nutzer leichter auffälliger sein.</w:t>
      </w:r>
    </w:p>
    <w:p w14:paraId="5FB33A23" w14:textId="556FE520" w:rsidR="00E318E8" w:rsidRPr="00E318E8" w:rsidRDefault="00E318E8" w:rsidP="00E318E8">
      <w:r>
        <w:t xml:space="preserve">Eine letzte Änderung stellte die </w:t>
      </w:r>
      <w:r w:rsidR="007F5DF0">
        <w:t>Umbenennung</w:t>
      </w:r>
      <w:r>
        <w:t xml:space="preserve"> von „</w:t>
      </w:r>
      <w:r w:rsidR="007F5DF0">
        <w:t>Newsletter</w:t>
      </w:r>
      <w:r>
        <w:t>“ zu „</w:t>
      </w:r>
      <w:r w:rsidR="003A50B9">
        <w:t>New</w:t>
      </w:r>
      <w:r>
        <w:t>sletter (RZettel)“.</w:t>
      </w:r>
    </w:p>
    <w:p w14:paraId="5D5897D7" w14:textId="77777777" w:rsidR="00690BDF" w:rsidRDefault="00FD5517" w:rsidP="00FD5517">
      <w:pPr>
        <w:pStyle w:val="berschrift1"/>
      </w:pPr>
      <w:bookmarkStart w:id="96" w:name="_Toc431395872"/>
      <w:r>
        <w:lastRenderedPageBreak/>
        <w:t>Projektabschluss</w:t>
      </w:r>
      <w:bookmarkEnd w:id="96"/>
    </w:p>
    <w:p w14:paraId="06798542" w14:textId="77777777" w:rsidR="00EA36F5" w:rsidRDefault="00EA36F5" w:rsidP="00EA36F5">
      <w:pPr>
        <w:pStyle w:val="Folgeabsatz"/>
        <w:ind w:firstLine="0"/>
      </w:pPr>
      <w:r>
        <w:t xml:space="preserve">Anfangs gesetztes Ziel war es eine einfache, verständliche und nachvollziehbare Menüstruktur für Besucher der Webseite des Rechenzentrums zu schaffen. Durch eine abschließende Evaluation der fertig implementierten Webseite kann aufgrund der erhaltenen Ergebnisse die Zielsetzung als deutlich erreicht und vollständig erfüllt angesehen werden. </w:t>
      </w:r>
    </w:p>
    <w:p w14:paraId="7EF9F869" w14:textId="77777777" w:rsidR="00EA36F5" w:rsidRDefault="00EA36F5" w:rsidP="003A50B9">
      <w:pPr>
        <w:pStyle w:val="Folgeabsatz"/>
        <w:ind w:firstLine="0"/>
      </w:pPr>
      <w:r>
        <w:t xml:space="preserve">Außerdem konnten alle vorher definierten Projektphasen (Anforderungsanalyse, Konzeptionsphase, Nutzertests) und die im SRS-Dokument aufgelisteten Anforderungen innerhalb der geplanten Zeitrahmens abgeliefert werden. </w:t>
      </w:r>
    </w:p>
    <w:p w14:paraId="0DBC38DF" w14:textId="56BBC044" w:rsidR="009A7B4B" w:rsidRDefault="00EA36F5" w:rsidP="00EA36F5">
      <w:pPr>
        <w:pStyle w:val="Folgeabsatz"/>
        <w:ind w:firstLine="0"/>
      </w:pPr>
      <w:r>
        <w:t>Des Weiteren ist der positive und jederzeit vorhandene Kontakt mit dem Stakeholder zu betonen. Auf Rückfragen seitens des Projektteams antworteten die Vertreter des Rechenzentrums umgehend und boten hilfreiches Feedback an.</w:t>
      </w:r>
      <w:r w:rsidR="009A7B4B">
        <w:t xml:space="preserve"> </w:t>
      </w:r>
    </w:p>
    <w:p w14:paraId="2AC60A3F" w14:textId="77777777" w:rsidR="009A109D" w:rsidRDefault="009A109D" w:rsidP="009A109D">
      <w:pPr>
        <w:pStyle w:val="Folgeabsatz"/>
        <w:ind w:firstLine="0"/>
      </w:pPr>
    </w:p>
    <w:p w14:paraId="0A83CA7D" w14:textId="77777777" w:rsidR="009A109D" w:rsidRDefault="009A109D" w:rsidP="009A109D">
      <w:pPr>
        <w:pStyle w:val="Folgeabsatz"/>
        <w:ind w:firstLine="0"/>
      </w:pPr>
    </w:p>
    <w:p w14:paraId="7CFBC857" w14:textId="77777777" w:rsidR="009A109D" w:rsidRDefault="009A109D" w:rsidP="009A109D">
      <w:pPr>
        <w:pStyle w:val="Folgeabsatz"/>
        <w:ind w:firstLine="0"/>
      </w:pPr>
    </w:p>
    <w:p w14:paraId="6241B4E1" w14:textId="77777777" w:rsidR="009A109D" w:rsidRDefault="009A109D" w:rsidP="009A109D">
      <w:pPr>
        <w:pStyle w:val="Folgeabsatz"/>
        <w:ind w:firstLine="0"/>
      </w:pPr>
    </w:p>
    <w:p w14:paraId="0DC4FE92" w14:textId="77777777" w:rsidR="009A109D" w:rsidRDefault="009A109D" w:rsidP="009A109D">
      <w:pPr>
        <w:pStyle w:val="Folgeabsatz"/>
        <w:ind w:firstLine="0"/>
      </w:pPr>
    </w:p>
    <w:p w14:paraId="5966F0EB" w14:textId="77777777" w:rsidR="009A109D" w:rsidRDefault="009A109D" w:rsidP="009A109D">
      <w:pPr>
        <w:pStyle w:val="Folgeabsatz"/>
        <w:ind w:firstLine="0"/>
      </w:pPr>
    </w:p>
    <w:p w14:paraId="5D3544F4" w14:textId="77777777" w:rsidR="009A109D" w:rsidRDefault="009A109D" w:rsidP="009A109D">
      <w:pPr>
        <w:pStyle w:val="Folgeabsatz"/>
        <w:ind w:firstLine="0"/>
      </w:pPr>
    </w:p>
    <w:p w14:paraId="5FA33FD2" w14:textId="77777777" w:rsidR="009A109D" w:rsidRDefault="009A109D" w:rsidP="009A109D">
      <w:pPr>
        <w:pStyle w:val="Folgeabsatz"/>
        <w:ind w:firstLine="0"/>
      </w:pPr>
    </w:p>
    <w:p w14:paraId="14D44CCF" w14:textId="77777777" w:rsidR="009A109D" w:rsidRDefault="009A109D" w:rsidP="009A109D">
      <w:pPr>
        <w:pStyle w:val="Folgeabsatz"/>
        <w:ind w:firstLine="0"/>
      </w:pPr>
    </w:p>
    <w:p w14:paraId="2F935BCB" w14:textId="77777777" w:rsidR="009A109D" w:rsidRDefault="009A109D" w:rsidP="009A109D">
      <w:pPr>
        <w:pStyle w:val="Folgeabsatz"/>
        <w:ind w:firstLine="0"/>
      </w:pPr>
    </w:p>
    <w:p w14:paraId="4335563C" w14:textId="77777777" w:rsidR="009A109D" w:rsidRDefault="009A109D" w:rsidP="009A109D">
      <w:pPr>
        <w:pStyle w:val="Folgeabsatz"/>
        <w:ind w:firstLine="0"/>
      </w:pPr>
    </w:p>
    <w:p w14:paraId="7BCBCEBC" w14:textId="77777777" w:rsidR="00EA36F5" w:rsidRDefault="00EA36F5" w:rsidP="009A109D">
      <w:pPr>
        <w:pStyle w:val="Folgeabsatz"/>
        <w:ind w:firstLine="0"/>
      </w:pPr>
    </w:p>
    <w:p w14:paraId="54C700ED" w14:textId="77777777" w:rsidR="00EA36F5" w:rsidRDefault="00EA36F5" w:rsidP="009A109D">
      <w:pPr>
        <w:pStyle w:val="Folgeabsatz"/>
        <w:ind w:firstLine="0"/>
      </w:pPr>
    </w:p>
    <w:p w14:paraId="717B5D09" w14:textId="77777777" w:rsidR="00EA36F5" w:rsidRDefault="00EA36F5" w:rsidP="009A109D">
      <w:pPr>
        <w:pStyle w:val="Folgeabsatz"/>
        <w:ind w:firstLine="0"/>
      </w:pPr>
    </w:p>
    <w:p w14:paraId="24AD136A" w14:textId="77777777" w:rsidR="00EA36F5" w:rsidRDefault="00EA36F5" w:rsidP="009A109D">
      <w:pPr>
        <w:pStyle w:val="Folgeabsatz"/>
        <w:ind w:firstLine="0"/>
      </w:pPr>
    </w:p>
    <w:p w14:paraId="703A0D51" w14:textId="77777777" w:rsidR="009A109D" w:rsidRDefault="009A109D" w:rsidP="009A109D">
      <w:pPr>
        <w:pStyle w:val="Folgeabsatz"/>
        <w:ind w:firstLine="0"/>
      </w:pPr>
    </w:p>
    <w:p w14:paraId="7E1DCE3D" w14:textId="77777777" w:rsidR="009A109D" w:rsidRDefault="009A109D" w:rsidP="009A109D">
      <w:pPr>
        <w:pStyle w:val="Folgeabsatz"/>
        <w:ind w:firstLine="0"/>
      </w:pPr>
    </w:p>
    <w:p w14:paraId="3AF50EFF" w14:textId="77777777" w:rsidR="00405AB1" w:rsidRDefault="00405AB1" w:rsidP="009A109D">
      <w:pPr>
        <w:pStyle w:val="Folgeabsatz"/>
        <w:ind w:firstLine="0"/>
      </w:pPr>
    </w:p>
    <w:p w14:paraId="09E6354D" w14:textId="77777777" w:rsidR="00405AB1" w:rsidRDefault="00405AB1" w:rsidP="009A109D">
      <w:pPr>
        <w:pStyle w:val="Folgeabsatz"/>
        <w:ind w:firstLine="0"/>
      </w:pPr>
    </w:p>
    <w:p w14:paraId="5F977202" w14:textId="77777777" w:rsidR="00405AB1" w:rsidRDefault="00405AB1" w:rsidP="009A109D">
      <w:pPr>
        <w:pStyle w:val="Folgeabsatz"/>
        <w:ind w:firstLine="0"/>
      </w:pPr>
    </w:p>
    <w:p w14:paraId="4C474E10" w14:textId="77777777" w:rsidR="002D29F8" w:rsidRDefault="002D29F8" w:rsidP="003A0792">
      <w:pPr>
        <w:pStyle w:val="Inhaltsverzeichnisberschrift"/>
        <w:sectPr w:rsidR="002D29F8" w:rsidSect="000147EF">
          <w:headerReference w:type="default" r:id="rId33"/>
          <w:pgSz w:w="11906" w:h="16838"/>
          <w:pgMar w:top="1418" w:right="1418" w:bottom="1134" w:left="1985" w:header="709" w:footer="709" w:gutter="0"/>
          <w:cols w:space="708"/>
          <w:docGrid w:linePitch="360"/>
        </w:sectPr>
      </w:pPr>
    </w:p>
    <w:p w14:paraId="5B73191A" w14:textId="3F662286" w:rsidR="001F49EB" w:rsidRDefault="001F49EB" w:rsidP="003A0792">
      <w:pPr>
        <w:pStyle w:val="Inhaltsverzeichnisberschrift"/>
      </w:pPr>
      <w:r w:rsidRPr="003A0792">
        <w:lastRenderedPageBreak/>
        <w:t>Literaturverzeic</w:t>
      </w:r>
      <w:bookmarkStart w:id="97" w:name="_GoBack"/>
      <w:bookmarkEnd w:id="97"/>
      <w:r w:rsidRPr="003A0792">
        <w:t>hnis</w:t>
      </w:r>
    </w:p>
    <w:p w14:paraId="1B3F79D0" w14:textId="77777777" w:rsidR="00483AEF" w:rsidRPr="00483AEF" w:rsidRDefault="00483AEF" w:rsidP="00483AEF">
      <w:pPr>
        <w:rPr>
          <w:lang w:eastAsia="en-US"/>
        </w:rPr>
      </w:pPr>
    </w:p>
    <w:sdt>
      <w:sdtPr>
        <w:id w:val="1638836746"/>
        <w:docPartObj>
          <w:docPartGallery w:val="Bibliographies"/>
          <w:docPartUnique/>
        </w:docPartObj>
      </w:sdtPr>
      <w:sdtContent>
        <w:sdt>
          <w:sdtPr>
            <w:id w:val="111145805"/>
            <w:bibliography/>
          </w:sdtPr>
          <w:sdtContent>
            <w:p w14:paraId="2E2898DB" w14:textId="2292A935" w:rsidR="00D05F12" w:rsidRPr="00D05F12" w:rsidRDefault="00D05F12" w:rsidP="00D05F12">
              <w:pPr>
                <w:pStyle w:val="Literaturverzeichnis"/>
                <w:ind w:left="720" w:hanging="720"/>
                <w:rPr>
                  <w:noProof/>
                  <w:sz w:val="24"/>
                  <w:szCs w:val="24"/>
                  <w:lang w:val="en-US"/>
                </w:rPr>
              </w:pPr>
              <w:r>
                <w:fldChar w:fldCharType="begin"/>
              </w:r>
              <w:r w:rsidRPr="001F49EB">
                <w:instrText>BIBLIOGRAPHY</w:instrText>
              </w:r>
              <w:r>
                <w:fldChar w:fldCharType="separate"/>
              </w:r>
              <w:r w:rsidRPr="001F49EB">
                <w:rPr>
                  <w:noProof/>
                </w:rPr>
                <w:t xml:space="preserve">Nielsen, J. (1994). Heuristic evaluation. </w:t>
              </w:r>
              <w:r w:rsidRPr="00D05F12">
                <w:rPr>
                  <w:noProof/>
                  <w:lang w:val="en-US"/>
                </w:rPr>
                <w:t xml:space="preserve">In J. N. Mack, </w:t>
              </w:r>
              <w:r w:rsidRPr="00D05F12">
                <w:rPr>
                  <w:i/>
                  <w:iCs/>
                  <w:noProof/>
                  <w:lang w:val="en-US"/>
                </w:rPr>
                <w:t>Usability Inspection Methods</w:t>
              </w:r>
              <w:r w:rsidRPr="00D05F12">
                <w:rPr>
                  <w:noProof/>
                  <w:lang w:val="en-US"/>
                </w:rPr>
                <w:t xml:space="preserve"> (S. Bd. 17, S. 25–62). New York: Wiley &amp; Sons.</w:t>
              </w:r>
            </w:p>
            <w:p w14:paraId="667CC3DA" w14:textId="77777777" w:rsidR="00D05F12" w:rsidRDefault="00D05F12" w:rsidP="00D05F12">
              <w:pPr>
                <w:pStyle w:val="Literaturverzeichnis"/>
                <w:ind w:left="720" w:hanging="720"/>
                <w:rPr>
                  <w:noProof/>
                </w:rPr>
              </w:pPr>
              <w:r w:rsidRPr="00D05F12">
                <w:rPr>
                  <w:noProof/>
                  <w:lang w:val="en-US"/>
                </w:rPr>
                <w:t xml:space="preserve">Sears, A. (1997). Heuristic Walkthroughs: Finding the Problems Without the Noise. </w:t>
              </w:r>
              <w:r>
                <w:rPr>
                  <w:i/>
                  <w:iCs/>
                  <w:noProof/>
                </w:rPr>
                <w:t>International Journal of Human-Computer Interaction, 9 (3)</w:t>
              </w:r>
              <w:r>
                <w:rPr>
                  <w:noProof/>
                </w:rPr>
                <w:t>, S. 213–234.</w:t>
              </w:r>
            </w:p>
            <w:p w14:paraId="22AD6812" w14:textId="5B72682C" w:rsidR="00D05F12" w:rsidRDefault="00D05F12" w:rsidP="00D05F12">
              <w:r>
                <w:rPr>
                  <w:b/>
                  <w:bCs/>
                </w:rPr>
                <w:fldChar w:fldCharType="end"/>
              </w:r>
            </w:p>
          </w:sdtContent>
        </w:sdt>
      </w:sdtContent>
    </w:sdt>
    <w:p w14:paraId="1ECE87C7" w14:textId="77777777" w:rsidR="00EA36F5" w:rsidRPr="00EA36F5" w:rsidRDefault="00EA36F5" w:rsidP="00F961F0">
      <w:pPr>
        <w:pStyle w:val="LiteraturverzeichnisEintrge"/>
      </w:pPr>
    </w:p>
    <w:sectPr w:rsidR="00EA36F5" w:rsidRPr="00EA36F5" w:rsidSect="000147EF">
      <w:headerReference w:type="default" r:id="rId34"/>
      <w:pgSz w:w="11906" w:h="16838"/>
      <w:pgMar w:top="1418" w:right="1418" w:bottom="1134"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90E14C" w14:textId="77777777" w:rsidR="00105FDF" w:rsidRDefault="00105FDF" w:rsidP="00793C70">
      <w:pPr>
        <w:spacing w:line="240" w:lineRule="auto"/>
      </w:pPr>
      <w:r>
        <w:separator/>
      </w:r>
    </w:p>
  </w:endnote>
  <w:endnote w:type="continuationSeparator" w:id="0">
    <w:p w14:paraId="11E2B0E5" w14:textId="77777777" w:rsidR="00105FDF" w:rsidRDefault="00105FDF" w:rsidP="00793C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02FF" w:usb1="4000ACFF" w:usb2="00000001" w:usb3="00000000" w:csb0="0000019F" w:csb1="00000000"/>
  </w:font>
  <w:font w:name="Frutiger Next LT W1G Medium">
    <w:altName w:val="Arial"/>
    <w:panose1 w:val="00000000000000000000"/>
    <w:charset w:val="00"/>
    <w:family w:val="swiss"/>
    <w:notTrueType/>
    <w:pitch w:val="variable"/>
    <w:sig w:usb0="00000001" w:usb1="5000205B" w:usb2="00000000" w:usb3="00000000" w:csb0="0000009F" w:csb1="00000000"/>
  </w:font>
  <w:font w:name="Frutiger Next LT W1G">
    <w:altName w:val="Corbel"/>
    <w:panose1 w:val="00000000000000000000"/>
    <w:charset w:val="00"/>
    <w:family w:val="swiss"/>
    <w:notTrueType/>
    <w:pitch w:val="variable"/>
    <w:sig w:usb0="00000001" w:usb1="5000205B" w:usb2="00000000" w:usb3="00000000" w:csb0="0000009F" w:csb1="00000000"/>
  </w:font>
  <w:font w:name="Tahoma">
    <w:panose1 w:val="020B0604030504040204"/>
    <w:charset w:val="00"/>
    <w:family w:val="swiss"/>
    <w:pitch w:val="variable"/>
    <w:sig w:usb0="E1002EFF" w:usb1="C000605B" w:usb2="00000029" w:usb3="00000000" w:csb0="000101FF" w:csb1="00000000"/>
  </w:font>
  <w:font w:name="URWPalladioL-Roma">
    <w:altName w:val="Calibri"/>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F5F2BF" w14:textId="77777777" w:rsidR="00105FDF" w:rsidRDefault="00105FDF" w:rsidP="00793C70">
      <w:pPr>
        <w:spacing w:line="240" w:lineRule="auto"/>
      </w:pPr>
      <w:r>
        <w:separator/>
      </w:r>
    </w:p>
  </w:footnote>
  <w:footnote w:type="continuationSeparator" w:id="0">
    <w:p w14:paraId="33150BE8" w14:textId="77777777" w:rsidR="00105FDF" w:rsidRDefault="00105FDF" w:rsidP="00793C7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75088" w14:textId="77777777" w:rsidR="00DC4457" w:rsidRDefault="00DC4457" w:rsidP="000147EF">
    <w:pPr>
      <w:pStyle w:val="Kopfzeile"/>
      <w:jc w:val="right"/>
    </w:pPr>
  </w:p>
  <w:p w14:paraId="2EA93691" w14:textId="77777777" w:rsidR="00DC4457" w:rsidRDefault="00DC4457" w:rsidP="000147EF">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086403"/>
      <w:docPartObj>
        <w:docPartGallery w:val="Page Numbers (Top of Page)"/>
        <w:docPartUnique/>
      </w:docPartObj>
    </w:sdtPr>
    <w:sdtContent>
      <w:p w14:paraId="7064FA83" w14:textId="77777777" w:rsidR="00DC4457" w:rsidRDefault="00DC4457" w:rsidP="000147EF">
        <w:pPr>
          <w:pStyle w:val="Kopfzeile"/>
          <w:pBdr>
            <w:bottom w:val="single" w:sz="4" w:space="1" w:color="auto"/>
          </w:pBdr>
          <w:jc w:val="right"/>
        </w:pPr>
        <w:r>
          <w:fldChar w:fldCharType="begin"/>
        </w:r>
        <w:r>
          <w:instrText xml:space="preserve"> PAGE   \* MERGEFORMAT </w:instrText>
        </w:r>
        <w:r>
          <w:fldChar w:fldCharType="separate"/>
        </w:r>
        <w:r>
          <w:rPr>
            <w:noProof/>
          </w:rPr>
          <w:t>1</w:t>
        </w:r>
        <w:r>
          <w:rPr>
            <w:noProof/>
          </w:rP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DD46A3" w14:textId="4DF161B8" w:rsidR="00DC4457" w:rsidRDefault="00EB05D2" w:rsidP="000147EF">
    <w:pPr>
      <w:pStyle w:val="Kopfzeile"/>
    </w:pPr>
    <w:fldSimple w:instr=" STYLEREF  &quot;Überschrift 1&quot;  \* MERGEFORMAT ">
      <w:r w:rsidR="00D9111F">
        <w:rPr>
          <w:noProof/>
        </w:rPr>
        <w:t>Projektabschluss</w:t>
      </w:r>
    </w:fldSimple>
    <w:r w:rsidR="00DC4457" w:rsidRPr="002C391C">
      <w:ptab w:relativeTo="margin" w:alignment="center" w:leader="none"/>
    </w:r>
    <w:r w:rsidR="00DC4457" w:rsidRPr="002C391C">
      <w:ptab w:relativeTo="margin" w:alignment="right" w:leader="none"/>
    </w:r>
    <w:r w:rsidR="00DC4457" w:rsidRPr="002C391C">
      <w:fldChar w:fldCharType="begin"/>
    </w:r>
    <w:r w:rsidR="00DC4457" w:rsidRPr="002C391C">
      <w:instrText>PAGE   \* MERGEFORMAT</w:instrText>
    </w:r>
    <w:r w:rsidR="00DC4457" w:rsidRPr="002C391C">
      <w:fldChar w:fldCharType="separate"/>
    </w:r>
    <w:r w:rsidR="00D9111F">
      <w:rPr>
        <w:noProof/>
      </w:rPr>
      <w:t>56</w:t>
    </w:r>
    <w:r w:rsidR="00DC4457" w:rsidRPr="002C391C">
      <w:fldChar w:fldCharType="end"/>
    </w:r>
  </w:p>
  <w:p w14:paraId="31141985" w14:textId="2B09B70C" w:rsidR="002C391C" w:rsidRPr="002C391C" w:rsidRDefault="002C391C" w:rsidP="000147EF">
    <w:pPr>
      <w:pStyle w:val="Kopfzeile"/>
    </w:pPr>
    <w:r>
      <w:t>_______________________________________________________________________________</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B7A0F5" w14:textId="36A680E4" w:rsidR="002D29F8" w:rsidRPr="002C391C" w:rsidRDefault="002D29F8" w:rsidP="000147EF">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915D53"/>
    <w:multiLevelType w:val="hybridMultilevel"/>
    <w:tmpl w:val="921E0EB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5BC0AE1"/>
    <w:multiLevelType w:val="hybridMultilevel"/>
    <w:tmpl w:val="C6BCC4C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FD27549"/>
    <w:multiLevelType w:val="hybridMultilevel"/>
    <w:tmpl w:val="7FFA36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7372415"/>
    <w:multiLevelType w:val="hybridMultilevel"/>
    <w:tmpl w:val="D626F780"/>
    <w:lvl w:ilvl="0" w:tplc="04070001">
      <w:start w:val="1"/>
      <w:numFmt w:val="bullet"/>
      <w:lvlText w:val=""/>
      <w:lvlJc w:val="left"/>
      <w:pPr>
        <w:ind w:left="1080" w:hanging="360"/>
      </w:pPr>
      <w:rPr>
        <w:rFonts w:ascii="Symbol" w:hAnsi="Symbol" w:hint="default"/>
      </w:rPr>
    </w:lvl>
    <w:lvl w:ilvl="1" w:tplc="0407000F">
      <w:start w:val="1"/>
      <w:numFmt w:val="decimal"/>
      <w:lvlText w:val="%2."/>
      <w:lvlJc w:val="left"/>
      <w:pPr>
        <w:ind w:left="1800" w:hanging="360"/>
      </w:pPr>
      <w:rPr>
        <w:rFonts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4" w15:restartNumberingAfterBreak="0">
    <w:nsid w:val="284C249A"/>
    <w:multiLevelType w:val="hybridMultilevel"/>
    <w:tmpl w:val="5BC02E7C"/>
    <w:lvl w:ilvl="0" w:tplc="4238B286">
      <w:start w:val="1"/>
      <w:numFmt w:val="lowerLetter"/>
      <w:lvlText w:val="%1)"/>
      <w:lvlJc w:val="left"/>
      <w:pPr>
        <w:ind w:left="1068" w:hanging="360"/>
      </w:pPr>
      <w:rPr>
        <w:rFonts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5" w15:restartNumberingAfterBreak="0">
    <w:nsid w:val="2EA946AB"/>
    <w:multiLevelType w:val="hybridMultilevel"/>
    <w:tmpl w:val="9FCA98AC"/>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6" w15:restartNumberingAfterBreak="0">
    <w:nsid w:val="31694AA9"/>
    <w:multiLevelType w:val="hybridMultilevel"/>
    <w:tmpl w:val="F04AE2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2E3666E"/>
    <w:multiLevelType w:val="hybridMultilevel"/>
    <w:tmpl w:val="CE564724"/>
    <w:lvl w:ilvl="0" w:tplc="04070001">
      <w:start w:val="9"/>
      <w:numFmt w:val="bullet"/>
      <w:lvlText w:val=""/>
      <w:lvlJc w:val="left"/>
      <w:pPr>
        <w:ind w:left="720" w:hanging="360"/>
      </w:pPr>
      <w:rPr>
        <w:rFonts w:ascii="Symbol" w:eastAsia="Times New Roman"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9B055F1"/>
    <w:multiLevelType w:val="hybridMultilevel"/>
    <w:tmpl w:val="6CA209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412328DD"/>
    <w:multiLevelType w:val="hybridMultilevel"/>
    <w:tmpl w:val="180AABA4"/>
    <w:lvl w:ilvl="0" w:tplc="C3DC86A8">
      <w:start w:val="1"/>
      <w:numFmt w:val="lowerLetter"/>
      <w:lvlText w:val="%1)"/>
      <w:lvlJc w:val="left"/>
      <w:pPr>
        <w:ind w:left="936" w:hanging="360"/>
      </w:pPr>
      <w:rPr>
        <w:rFonts w:hint="default"/>
      </w:rPr>
    </w:lvl>
    <w:lvl w:ilvl="1" w:tplc="04070019" w:tentative="1">
      <w:start w:val="1"/>
      <w:numFmt w:val="lowerLetter"/>
      <w:lvlText w:val="%2."/>
      <w:lvlJc w:val="left"/>
      <w:pPr>
        <w:ind w:left="1656" w:hanging="360"/>
      </w:pPr>
    </w:lvl>
    <w:lvl w:ilvl="2" w:tplc="0407001B" w:tentative="1">
      <w:start w:val="1"/>
      <w:numFmt w:val="lowerRoman"/>
      <w:lvlText w:val="%3."/>
      <w:lvlJc w:val="right"/>
      <w:pPr>
        <w:ind w:left="2376" w:hanging="180"/>
      </w:pPr>
    </w:lvl>
    <w:lvl w:ilvl="3" w:tplc="0407000F" w:tentative="1">
      <w:start w:val="1"/>
      <w:numFmt w:val="decimal"/>
      <w:lvlText w:val="%4."/>
      <w:lvlJc w:val="left"/>
      <w:pPr>
        <w:ind w:left="3096" w:hanging="360"/>
      </w:pPr>
    </w:lvl>
    <w:lvl w:ilvl="4" w:tplc="04070019" w:tentative="1">
      <w:start w:val="1"/>
      <w:numFmt w:val="lowerLetter"/>
      <w:lvlText w:val="%5."/>
      <w:lvlJc w:val="left"/>
      <w:pPr>
        <w:ind w:left="3816" w:hanging="360"/>
      </w:pPr>
    </w:lvl>
    <w:lvl w:ilvl="5" w:tplc="0407001B" w:tentative="1">
      <w:start w:val="1"/>
      <w:numFmt w:val="lowerRoman"/>
      <w:lvlText w:val="%6."/>
      <w:lvlJc w:val="right"/>
      <w:pPr>
        <w:ind w:left="4536" w:hanging="180"/>
      </w:pPr>
    </w:lvl>
    <w:lvl w:ilvl="6" w:tplc="0407000F" w:tentative="1">
      <w:start w:val="1"/>
      <w:numFmt w:val="decimal"/>
      <w:lvlText w:val="%7."/>
      <w:lvlJc w:val="left"/>
      <w:pPr>
        <w:ind w:left="5256" w:hanging="360"/>
      </w:pPr>
    </w:lvl>
    <w:lvl w:ilvl="7" w:tplc="04070019" w:tentative="1">
      <w:start w:val="1"/>
      <w:numFmt w:val="lowerLetter"/>
      <w:lvlText w:val="%8."/>
      <w:lvlJc w:val="left"/>
      <w:pPr>
        <w:ind w:left="5976" w:hanging="360"/>
      </w:pPr>
    </w:lvl>
    <w:lvl w:ilvl="8" w:tplc="0407001B" w:tentative="1">
      <w:start w:val="1"/>
      <w:numFmt w:val="lowerRoman"/>
      <w:lvlText w:val="%9."/>
      <w:lvlJc w:val="right"/>
      <w:pPr>
        <w:ind w:left="6696" w:hanging="180"/>
      </w:pPr>
    </w:lvl>
  </w:abstractNum>
  <w:abstractNum w:abstractNumId="10" w15:restartNumberingAfterBreak="0">
    <w:nsid w:val="497003A0"/>
    <w:multiLevelType w:val="hybridMultilevel"/>
    <w:tmpl w:val="95741338"/>
    <w:lvl w:ilvl="0" w:tplc="04070001">
      <w:numFmt w:val="bullet"/>
      <w:lvlText w:val=""/>
      <w:lvlJc w:val="left"/>
      <w:pPr>
        <w:ind w:left="720" w:hanging="360"/>
      </w:pPr>
      <w:rPr>
        <w:rFonts w:ascii="Symbol" w:eastAsia="Times New Roman" w:hAnsi="Symbol" w:cs="Times New Roman" w:hint="default"/>
      </w:rPr>
    </w:lvl>
    <w:lvl w:ilvl="1" w:tplc="A2D8A426">
      <w:start w:val="18"/>
      <w:numFmt w:val="bullet"/>
      <w:lvlText w:val="•"/>
      <w:lvlJc w:val="left"/>
      <w:pPr>
        <w:ind w:left="1788" w:hanging="708"/>
      </w:pPr>
      <w:rPr>
        <w:rFonts w:ascii="Palatino Linotype" w:eastAsia="Times New Roman" w:hAnsi="Palatino Linotype"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A26496F"/>
    <w:multiLevelType w:val="hybridMultilevel"/>
    <w:tmpl w:val="BC62B348"/>
    <w:lvl w:ilvl="0" w:tplc="04070001">
      <w:start w:val="1"/>
      <w:numFmt w:val="bullet"/>
      <w:lvlText w:val=""/>
      <w:lvlJc w:val="left"/>
      <w:pPr>
        <w:ind w:left="1080" w:hanging="360"/>
      </w:pPr>
      <w:rPr>
        <w:rFonts w:ascii="Symbol" w:hAnsi="Symbol" w:hint="default"/>
      </w:rPr>
    </w:lvl>
    <w:lvl w:ilvl="1" w:tplc="04070001">
      <w:start w:val="1"/>
      <w:numFmt w:val="bullet"/>
      <w:lvlText w:val=""/>
      <w:lvlJc w:val="left"/>
      <w:pPr>
        <w:ind w:left="1800" w:hanging="360"/>
      </w:pPr>
      <w:rPr>
        <w:rFonts w:ascii="Symbol" w:hAnsi="Symbol"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2" w15:restartNumberingAfterBreak="0">
    <w:nsid w:val="4B9F52DB"/>
    <w:multiLevelType w:val="hybridMultilevel"/>
    <w:tmpl w:val="A9BE7E94"/>
    <w:lvl w:ilvl="0" w:tplc="04070001">
      <w:start w:val="1"/>
      <w:numFmt w:val="bullet"/>
      <w:lvlText w:val=""/>
      <w:lvlJc w:val="left"/>
      <w:pPr>
        <w:ind w:left="1080" w:hanging="360"/>
      </w:pPr>
      <w:rPr>
        <w:rFonts w:ascii="Symbol" w:hAnsi="Symbol" w:hint="default"/>
      </w:rPr>
    </w:lvl>
    <w:lvl w:ilvl="1" w:tplc="04070001">
      <w:start w:val="1"/>
      <w:numFmt w:val="bullet"/>
      <w:lvlText w:val=""/>
      <w:lvlJc w:val="left"/>
      <w:pPr>
        <w:ind w:left="1800" w:hanging="360"/>
      </w:pPr>
      <w:rPr>
        <w:rFonts w:ascii="Symbol" w:hAnsi="Symbol"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3" w15:restartNumberingAfterBreak="0">
    <w:nsid w:val="4CC14733"/>
    <w:multiLevelType w:val="hybridMultilevel"/>
    <w:tmpl w:val="57249B78"/>
    <w:lvl w:ilvl="0" w:tplc="04070001">
      <w:numFmt w:val="bullet"/>
      <w:lvlText w:val=""/>
      <w:lvlJc w:val="left"/>
      <w:pPr>
        <w:ind w:left="720" w:hanging="360"/>
      </w:pPr>
      <w:rPr>
        <w:rFonts w:ascii="Symbol" w:eastAsia="Times New Roman"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1043DED"/>
    <w:multiLevelType w:val="multilevel"/>
    <w:tmpl w:val="44A62A82"/>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1145"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1"/>
      <w:lvlText w:val="%1.%2.%3.%4.%5"/>
      <w:lvlJc w:val="left"/>
      <w:pPr>
        <w:ind w:left="1008" w:hanging="1008"/>
      </w:pPr>
      <w:rPr>
        <w:rFonts w:hint="default"/>
      </w:rPr>
    </w:lvl>
    <w:lvl w:ilvl="5">
      <w:start w:val="1"/>
      <w:numFmt w:val="decimal"/>
      <w:pStyle w:val="berschrift61"/>
      <w:lvlText w:val="%1.%2.%3.%4.%5.%6"/>
      <w:lvlJc w:val="left"/>
      <w:pPr>
        <w:ind w:left="1152" w:hanging="1152"/>
      </w:pPr>
      <w:rPr>
        <w:rFonts w:hint="default"/>
      </w:rPr>
    </w:lvl>
    <w:lvl w:ilvl="6">
      <w:start w:val="1"/>
      <w:numFmt w:val="decimal"/>
      <w:pStyle w:val="berschrift71"/>
      <w:lvlText w:val="%1.%2.%3.%4.%5.%6.%7"/>
      <w:lvlJc w:val="left"/>
      <w:pPr>
        <w:ind w:left="1296" w:hanging="1296"/>
      </w:pPr>
      <w:rPr>
        <w:rFonts w:hint="default"/>
      </w:rPr>
    </w:lvl>
    <w:lvl w:ilvl="7">
      <w:start w:val="1"/>
      <w:numFmt w:val="decimal"/>
      <w:pStyle w:val="berschrift81"/>
      <w:lvlText w:val="%1.%2.%3.%4.%5.%6.%7.%8"/>
      <w:lvlJc w:val="left"/>
      <w:pPr>
        <w:ind w:left="1440" w:hanging="1440"/>
      </w:pPr>
      <w:rPr>
        <w:rFonts w:hint="default"/>
      </w:rPr>
    </w:lvl>
    <w:lvl w:ilvl="8">
      <w:start w:val="1"/>
      <w:numFmt w:val="decimal"/>
      <w:pStyle w:val="berschrift91"/>
      <w:lvlText w:val="%1.%2.%3.%4.%5.%6.%7.%8.%9"/>
      <w:lvlJc w:val="left"/>
      <w:pPr>
        <w:ind w:left="1584" w:hanging="1584"/>
      </w:pPr>
      <w:rPr>
        <w:rFonts w:hint="default"/>
      </w:rPr>
    </w:lvl>
  </w:abstractNum>
  <w:abstractNum w:abstractNumId="15" w15:restartNumberingAfterBreak="0">
    <w:nsid w:val="57157CD1"/>
    <w:multiLevelType w:val="hybridMultilevel"/>
    <w:tmpl w:val="3FCE27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8C12150"/>
    <w:multiLevelType w:val="hybridMultilevel"/>
    <w:tmpl w:val="79C02E0E"/>
    <w:lvl w:ilvl="0" w:tplc="C22A4920">
      <w:start w:val="1"/>
      <w:numFmt w:val="lowerLetter"/>
      <w:lvlText w:val="%1)"/>
      <w:lvlJc w:val="left"/>
      <w:pPr>
        <w:ind w:left="1296" w:hanging="360"/>
      </w:pPr>
      <w:rPr>
        <w:rFonts w:hint="default"/>
      </w:rPr>
    </w:lvl>
    <w:lvl w:ilvl="1" w:tplc="04070019" w:tentative="1">
      <w:start w:val="1"/>
      <w:numFmt w:val="lowerLetter"/>
      <w:lvlText w:val="%2."/>
      <w:lvlJc w:val="left"/>
      <w:pPr>
        <w:ind w:left="2016" w:hanging="360"/>
      </w:pPr>
    </w:lvl>
    <w:lvl w:ilvl="2" w:tplc="0407001B" w:tentative="1">
      <w:start w:val="1"/>
      <w:numFmt w:val="lowerRoman"/>
      <w:lvlText w:val="%3."/>
      <w:lvlJc w:val="right"/>
      <w:pPr>
        <w:ind w:left="2736" w:hanging="180"/>
      </w:pPr>
    </w:lvl>
    <w:lvl w:ilvl="3" w:tplc="0407000F" w:tentative="1">
      <w:start w:val="1"/>
      <w:numFmt w:val="decimal"/>
      <w:lvlText w:val="%4."/>
      <w:lvlJc w:val="left"/>
      <w:pPr>
        <w:ind w:left="3456" w:hanging="360"/>
      </w:pPr>
    </w:lvl>
    <w:lvl w:ilvl="4" w:tplc="04070019" w:tentative="1">
      <w:start w:val="1"/>
      <w:numFmt w:val="lowerLetter"/>
      <w:lvlText w:val="%5."/>
      <w:lvlJc w:val="left"/>
      <w:pPr>
        <w:ind w:left="4176" w:hanging="360"/>
      </w:pPr>
    </w:lvl>
    <w:lvl w:ilvl="5" w:tplc="0407001B" w:tentative="1">
      <w:start w:val="1"/>
      <w:numFmt w:val="lowerRoman"/>
      <w:lvlText w:val="%6."/>
      <w:lvlJc w:val="right"/>
      <w:pPr>
        <w:ind w:left="4896" w:hanging="180"/>
      </w:pPr>
    </w:lvl>
    <w:lvl w:ilvl="6" w:tplc="0407000F" w:tentative="1">
      <w:start w:val="1"/>
      <w:numFmt w:val="decimal"/>
      <w:lvlText w:val="%7."/>
      <w:lvlJc w:val="left"/>
      <w:pPr>
        <w:ind w:left="5616" w:hanging="360"/>
      </w:pPr>
    </w:lvl>
    <w:lvl w:ilvl="7" w:tplc="04070019" w:tentative="1">
      <w:start w:val="1"/>
      <w:numFmt w:val="lowerLetter"/>
      <w:lvlText w:val="%8."/>
      <w:lvlJc w:val="left"/>
      <w:pPr>
        <w:ind w:left="6336" w:hanging="360"/>
      </w:pPr>
    </w:lvl>
    <w:lvl w:ilvl="8" w:tplc="0407001B" w:tentative="1">
      <w:start w:val="1"/>
      <w:numFmt w:val="lowerRoman"/>
      <w:lvlText w:val="%9."/>
      <w:lvlJc w:val="right"/>
      <w:pPr>
        <w:ind w:left="7056" w:hanging="180"/>
      </w:pPr>
    </w:lvl>
  </w:abstractNum>
  <w:abstractNum w:abstractNumId="17" w15:restartNumberingAfterBreak="0">
    <w:nsid w:val="5FE3505E"/>
    <w:multiLevelType w:val="hybridMultilevel"/>
    <w:tmpl w:val="3F201924"/>
    <w:lvl w:ilvl="0" w:tplc="04070001">
      <w:start w:val="1"/>
      <w:numFmt w:val="bullet"/>
      <w:lvlText w:val=""/>
      <w:lvlJc w:val="left"/>
      <w:pPr>
        <w:ind w:left="720" w:hanging="360"/>
      </w:pPr>
      <w:rPr>
        <w:rFonts w:ascii="Symbol" w:hAnsi="Symbol" w:hint="default"/>
      </w:rPr>
    </w:lvl>
    <w:lvl w:ilvl="1" w:tplc="F53E0678">
      <w:numFmt w:val="bullet"/>
      <w:lvlText w:val="-"/>
      <w:lvlJc w:val="left"/>
      <w:pPr>
        <w:ind w:left="1440" w:hanging="360"/>
      </w:pPr>
      <w:rPr>
        <w:rFonts w:ascii="Palatino Linotype" w:eastAsia="Times New Roman" w:hAnsi="Palatino Linotype"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49B67D6"/>
    <w:multiLevelType w:val="multilevel"/>
    <w:tmpl w:val="14742A9A"/>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rPr>
        <w:rFonts w:hint="default"/>
      </w:rPr>
    </w:lvl>
    <w:lvl w:ilvl="2">
      <w:start w:val="1"/>
      <w:numFmt w:val="decimal"/>
      <w:lvlText w:val="%1.%2.%3"/>
      <w:lvlJc w:val="left"/>
      <w:pPr>
        <w:ind w:left="1145"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74BE5B1A"/>
    <w:multiLevelType w:val="hybridMultilevel"/>
    <w:tmpl w:val="0D747CAA"/>
    <w:lvl w:ilvl="0" w:tplc="C3DC86A8">
      <w:start w:val="1"/>
      <w:numFmt w:val="lowerLetter"/>
      <w:lvlText w:val="%1)"/>
      <w:lvlJc w:val="left"/>
      <w:pPr>
        <w:ind w:left="936" w:hanging="360"/>
      </w:pPr>
      <w:rPr>
        <w:rFonts w:hint="default"/>
      </w:rPr>
    </w:lvl>
    <w:lvl w:ilvl="1" w:tplc="04070019" w:tentative="1">
      <w:start w:val="1"/>
      <w:numFmt w:val="lowerLetter"/>
      <w:lvlText w:val="%2."/>
      <w:lvlJc w:val="left"/>
      <w:pPr>
        <w:ind w:left="1656" w:hanging="360"/>
      </w:pPr>
    </w:lvl>
    <w:lvl w:ilvl="2" w:tplc="0407001B" w:tentative="1">
      <w:start w:val="1"/>
      <w:numFmt w:val="lowerRoman"/>
      <w:lvlText w:val="%3."/>
      <w:lvlJc w:val="right"/>
      <w:pPr>
        <w:ind w:left="2376" w:hanging="180"/>
      </w:pPr>
    </w:lvl>
    <w:lvl w:ilvl="3" w:tplc="0407000F" w:tentative="1">
      <w:start w:val="1"/>
      <w:numFmt w:val="decimal"/>
      <w:lvlText w:val="%4."/>
      <w:lvlJc w:val="left"/>
      <w:pPr>
        <w:ind w:left="3096" w:hanging="360"/>
      </w:pPr>
    </w:lvl>
    <w:lvl w:ilvl="4" w:tplc="04070019" w:tentative="1">
      <w:start w:val="1"/>
      <w:numFmt w:val="lowerLetter"/>
      <w:lvlText w:val="%5."/>
      <w:lvlJc w:val="left"/>
      <w:pPr>
        <w:ind w:left="3816" w:hanging="360"/>
      </w:pPr>
    </w:lvl>
    <w:lvl w:ilvl="5" w:tplc="0407001B" w:tentative="1">
      <w:start w:val="1"/>
      <w:numFmt w:val="lowerRoman"/>
      <w:lvlText w:val="%6."/>
      <w:lvlJc w:val="right"/>
      <w:pPr>
        <w:ind w:left="4536" w:hanging="180"/>
      </w:pPr>
    </w:lvl>
    <w:lvl w:ilvl="6" w:tplc="0407000F" w:tentative="1">
      <w:start w:val="1"/>
      <w:numFmt w:val="decimal"/>
      <w:lvlText w:val="%7."/>
      <w:lvlJc w:val="left"/>
      <w:pPr>
        <w:ind w:left="5256" w:hanging="360"/>
      </w:pPr>
    </w:lvl>
    <w:lvl w:ilvl="7" w:tplc="04070019" w:tentative="1">
      <w:start w:val="1"/>
      <w:numFmt w:val="lowerLetter"/>
      <w:lvlText w:val="%8."/>
      <w:lvlJc w:val="left"/>
      <w:pPr>
        <w:ind w:left="5976" w:hanging="360"/>
      </w:pPr>
    </w:lvl>
    <w:lvl w:ilvl="8" w:tplc="0407001B" w:tentative="1">
      <w:start w:val="1"/>
      <w:numFmt w:val="lowerRoman"/>
      <w:lvlText w:val="%9."/>
      <w:lvlJc w:val="right"/>
      <w:pPr>
        <w:ind w:left="6696" w:hanging="180"/>
      </w:pPr>
    </w:lvl>
  </w:abstractNum>
  <w:abstractNum w:abstractNumId="20" w15:restartNumberingAfterBreak="0">
    <w:nsid w:val="755A4566"/>
    <w:multiLevelType w:val="hybridMultilevel"/>
    <w:tmpl w:val="15A01B12"/>
    <w:lvl w:ilvl="0" w:tplc="FB3CCE68">
      <w:start w:val="18"/>
      <w:numFmt w:val="bullet"/>
      <w:lvlText w:val="•"/>
      <w:lvlJc w:val="left"/>
      <w:pPr>
        <w:ind w:left="1068" w:hanging="708"/>
      </w:pPr>
      <w:rPr>
        <w:rFonts w:ascii="Palatino Linotype" w:eastAsia="Times New Roman" w:hAnsi="Palatino Linotyp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4"/>
  </w:num>
  <w:num w:numId="2">
    <w:abstractNumId w:val="13"/>
  </w:num>
  <w:num w:numId="3">
    <w:abstractNumId w:val="10"/>
  </w:num>
  <w:num w:numId="4">
    <w:abstractNumId w:val="0"/>
  </w:num>
  <w:num w:numId="5">
    <w:abstractNumId w:val="17"/>
  </w:num>
  <w:num w:numId="6">
    <w:abstractNumId w:val="6"/>
  </w:num>
  <w:num w:numId="7">
    <w:abstractNumId w:val="2"/>
  </w:num>
  <w:num w:numId="8">
    <w:abstractNumId w:val="1"/>
  </w:num>
  <w:num w:numId="9">
    <w:abstractNumId w:val="7"/>
  </w:num>
  <w:num w:numId="10">
    <w:abstractNumId w:val="15"/>
  </w:num>
  <w:num w:numId="11">
    <w:abstractNumId w:val="20"/>
  </w:num>
  <w:num w:numId="12">
    <w:abstractNumId w:val="5"/>
  </w:num>
  <w:num w:numId="13">
    <w:abstractNumId w:val="18"/>
  </w:num>
  <w:num w:numId="14">
    <w:abstractNumId w:val="16"/>
  </w:num>
  <w:num w:numId="15">
    <w:abstractNumId w:val="9"/>
  </w:num>
  <w:num w:numId="16">
    <w:abstractNumId w:val="19"/>
  </w:num>
  <w:num w:numId="17">
    <w:abstractNumId w:val="4"/>
  </w:num>
  <w:num w:numId="18">
    <w:abstractNumId w:val="8"/>
  </w:num>
  <w:num w:numId="19">
    <w:abstractNumId w:val="3"/>
  </w:num>
  <w:num w:numId="20">
    <w:abstractNumId w:val="11"/>
  </w:num>
  <w:num w:numId="21">
    <w:abstractNumId w:val="1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autoHyphenation/>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7692"/>
    <w:rsid w:val="000116CA"/>
    <w:rsid w:val="000147EF"/>
    <w:rsid w:val="00017EF3"/>
    <w:rsid w:val="00020A62"/>
    <w:rsid w:val="000221F6"/>
    <w:rsid w:val="00022BCD"/>
    <w:rsid w:val="00024CA2"/>
    <w:rsid w:val="000376E4"/>
    <w:rsid w:val="00053637"/>
    <w:rsid w:val="00070B8E"/>
    <w:rsid w:val="00074E63"/>
    <w:rsid w:val="000951CC"/>
    <w:rsid w:val="000B71CF"/>
    <w:rsid w:val="000C6D6D"/>
    <w:rsid w:val="000D0824"/>
    <w:rsid w:val="000D6189"/>
    <w:rsid w:val="000E6647"/>
    <w:rsid w:val="000F20C4"/>
    <w:rsid w:val="00105FDF"/>
    <w:rsid w:val="00114D47"/>
    <w:rsid w:val="0014497F"/>
    <w:rsid w:val="001727AB"/>
    <w:rsid w:val="001A4150"/>
    <w:rsid w:val="001B3174"/>
    <w:rsid w:val="001B49C3"/>
    <w:rsid w:val="001C2733"/>
    <w:rsid w:val="001C7280"/>
    <w:rsid w:val="001E250B"/>
    <w:rsid w:val="001E407E"/>
    <w:rsid w:val="001E724A"/>
    <w:rsid w:val="001F49EB"/>
    <w:rsid w:val="0020367F"/>
    <w:rsid w:val="00205610"/>
    <w:rsid w:val="00211754"/>
    <w:rsid w:val="00211F66"/>
    <w:rsid w:val="00213D5C"/>
    <w:rsid w:val="002160E1"/>
    <w:rsid w:val="00223A60"/>
    <w:rsid w:val="00224DC0"/>
    <w:rsid w:val="002253E4"/>
    <w:rsid w:val="00235E04"/>
    <w:rsid w:val="00246EB0"/>
    <w:rsid w:val="00257F70"/>
    <w:rsid w:val="00263F81"/>
    <w:rsid w:val="00271146"/>
    <w:rsid w:val="0027303E"/>
    <w:rsid w:val="00286973"/>
    <w:rsid w:val="002941B3"/>
    <w:rsid w:val="00296AA2"/>
    <w:rsid w:val="002A05F9"/>
    <w:rsid w:val="002A6146"/>
    <w:rsid w:val="002B70B6"/>
    <w:rsid w:val="002C1FBD"/>
    <w:rsid w:val="002C391C"/>
    <w:rsid w:val="002D29F8"/>
    <w:rsid w:val="002D32E3"/>
    <w:rsid w:val="0031677D"/>
    <w:rsid w:val="00355C12"/>
    <w:rsid w:val="003732FD"/>
    <w:rsid w:val="00381E73"/>
    <w:rsid w:val="00385FCF"/>
    <w:rsid w:val="003A0792"/>
    <w:rsid w:val="003A2F1A"/>
    <w:rsid w:val="003A30C9"/>
    <w:rsid w:val="003A50B9"/>
    <w:rsid w:val="003C05AD"/>
    <w:rsid w:val="003C2281"/>
    <w:rsid w:val="003C3516"/>
    <w:rsid w:val="003E15E8"/>
    <w:rsid w:val="004025B2"/>
    <w:rsid w:val="00403A81"/>
    <w:rsid w:val="00405AB1"/>
    <w:rsid w:val="004123A3"/>
    <w:rsid w:val="00417692"/>
    <w:rsid w:val="00430BFE"/>
    <w:rsid w:val="0046797B"/>
    <w:rsid w:val="00483AEF"/>
    <w:rsid w:val="004A1465"/>
    <w:rsid w:val="004A1608"/>
    <w:rsid w:val="004B0621"/>
    <w:rsid w:val="004B14F3"/>
    <w:rsid w:val="004B1DF7"/>
    <w:rsid w:val="004C3D8D"/>
    <w:rsid w:val="004D0675"/>
    <w:rsid w:val="004D06BE"/>
    <w:rsid w:val="004D1002"/>
    <w:rsid w:val="004D1CF7"/>
    <w:rsid w:val="004D4EAD"/>
    <w:rsid w:val="00513B11"/>
    <w:rsid w:val="0052498E"/>
    <w:rsid w:val="00536DB8"/>
    <w:rsid w:val="0055265A"/>
    <w:rsid w:val="005572AD"/>
    <w:rsid w:val="0058605E"/>
    <w:rsid w:val="00587272"/>
    <w:rsid w:val="00595925"/>
    <w:rsid w:val="005A099D"/>
    <w:rsid w:val="005C7B82"/>
    <w:rsid w:val="005D29BD"/>
    <w:rsid w:val="005D451D"/>
    <w:rsid w:val="005D7B01"/>
    <w:rsid w:val="005F317F"/>
    <w:rsid w:val="00607234"/>
    <w:rsid w:val="00616FFC"/>
    <w:rsid w:val="00622CF4"/>
    <w:rsid w:val="00644D0E"/>
    <w:rsid w:val="0068145C"/>
    <w:rsid w:val="00690BDF"/>
    <w:rsid w:val="006A41E9"/>
    <w:rsid w:val="006E326E"/>
    <w:rsid w:val="006E591F"/>
    <w:rsid w:val="007038A7"/>
    <w:rsid w:val="00712435"/>
    <w:rsid w:val="00712E6A"/>
    <w:rsid w:val="00722CD5"/>
    <w:rsid w:val="007306EC"/>
    <w:rsid w:val="00732AF2"/>
    <w:rsid w:val="0073412C"/>
    <w:rsid w:val="00735979"/>
    <w:rsid w:val="007450DD"/>
    <w:rsid w:val="0075070E"/>
    <w:rsid w:val="00757642"/>
    <w:rsid w:val="00763EAC"/>
    <w:rsid w:val="0077543F"/>
    <w:rsid w:val="00793C70"/>
    <w:rsid w:val="0079437B"/>
    <w:rsid w:val="007B0123"/>
    <w:rsid w:val="007C133C"/>
    <w:rsid w:val="007C515A"/>
    <w:rsid w:val="007D2C0A"/>
    <w:rsid w:val="007E51B2"/>
    <w:rsid w:val="007F1B25"/>
    <w:rsid w:val="007F4867"/>
    <w:rsid w:val="007F5DF0"/>
    <w:rsid w:val="00803321"/>
    <w:rsid w:val="00816876"/>
    <w:rsid w:val="008317F4"/>
    <w:rsid w:val="00865E46"/>
    <w:rsid w:val="00873B3B"/>
    <w:rsid w:val="00877673"/>
    <w:rsid w:val="0087789D"/>
    <w:rsid w:val="00883410"/>
    <w:rsid w:val="008842C3"/>
    <w:rsid w:val="008873E3"/>
    <w:rsid w:val="008C3BA4"/>
    <w:rsid w:val="008C4EE6"/>
    <w:rsid w:val="008D0BD8"/>
    <w:rsid w:val="008E16D8"/>
    <w:rsid w:val="008F1AF3"/>
    <w:rsid w:val="00912AAD"/>
    <w:rsid w:val="00935C29"/>
    <w:rsid w:val="00951E97"/>
    <w:rsid w:val="00967158"/>
    <w:rsid w:val="009A0603"/>
    <w:rsid w:val="009A109D"/>
    <w:rsid w:val="009A376D"/>
    <w:rsid w:val="009A5EC5"/>
    <w:rsid w:val="009A6082"/>
    <w:rsid w:val="009A6B3E"/>
    <w:rsid w:val="009A735D"/>
    <w:rsid w:val="009A7B4B"/>
    <w:rsid w:val="009D5901"/>
    <w:rsid w:val="009F3E31"/>
    <w:rsid w:val="009F4B15"/>
    <w:rsid w:val="00A0131D"/>
    <w:rsid w:val="00A02AE8"/>
    <w:rsid w:val="00A0756B"/>
    <w:rsid w:val="00A12BED"/>
    <w:rsid w:val="00A15DEF"/>
    <w:rsid w:val="00A218D5"/>
    <w:rsid w:val="00A22235"/>
    <w:rsid w:val="00A22B60"/>
    <w:rsid w:val="00A33DA3"/>
    <w:rsid w:val="00A4328F"/>
    <w:rsid w:val="00A472AF"/>
    <w:rsid w:val="00A52A55"/>
    <w:rsid w:val="00A70B95"/>
    <w:rsid w:val="00A9201B"/>
    <w:rsid w:val="00A94A76"/>
    <w:rsid w:val="00AB1482"/>
    <w:rsid w:val="00AB7ACA"/>
    <w:rsid w:val="00AE46FE"/>
    <w:rsid w:val="00AE4BD9"/>
    <w:rsid w:val="00AF635C"/>
    <w:rsid w:val="00B04B86"/>
    <w:rsid w:val="00B1342A"/>
    <w:rsid w:val="00B22FE1"/>
    <w:rsid w:val="00B31C26"/>
    <w:rsid w:val="00B33CD2"/>
    <w:rsid w:val="00B55F8D"/>
    <w:rsid w:val="00B72BC9"/>
    <w:rsid w:val="00B730EB"/>
    <w:rsid w:val="00B83334"/>
    <w:rsid w:val="00BA0772"/>
    <w:rsid w:val="00BA3AC4"/>
    <w:rsid w:val="00BA4203"/>
    <w:rsid w:val="00BB6BE6"/>
    <w:rsid w:val="00BE3F39"/>
    <w:rsid w:val="00BF1AC8"/>
    <w:rsid w:val="00C11C33"/>
    <w:rsid w:val="00C21CE4"/>
    <w:rsid w:val="00C3093A"/>
    <w:rsid w:val="00C34824"/>
    <w:rsid w:val="00C64062"/>
    <w:rsid w:val="00C72BE8"/>
    <w:rsid w:val="00C83FD4"/>
    <w:rsid w:val="00C8722F"/>
    <w:rsid w:val="00CA2892"/>
    <w:rsid w:val="00CC3632"/>
    <w:rsid w:val="00CF1D85"/>
    <w:rsid w:val="00D039AC"/>
    <w:rsid w:val="00D05F12"/>
    <w:rsid w:val="00D0607B"/>
    <w:rsid w:val="00D10BDD"/>
    <w:rsid w:val="00D208A9"/>
    <w:rsid w:val="00D47FC2"/>
    <w:rsid w:val="00D9111F"/>
    <w:rsid w:val="00D94079"/>
    <w:rsid w:val="00DA76C3"/>
    <w:rsid w:val="00DC4457"/>
    <w:rsid w:val="00DC7B20"/>
    <w:rsid w:val="00DD2F7D"/>
    <w:rsid w:val="00DE0D3A"/>
    <w:rsid w:val="00DE2F4D"/>
    <w:rsid w:val="00E07C63"/>
    <w:rsid w:val="00E318E8"/>
    <w:rsid w:val="00E3541F"/>
    <w:rsid w:val="00E42237"/>
    <w:rsid w:val="00E50BEE"/>
    <w:rsid w:val="00E54774"/>
    <w:rsid w:val="00E549F0"/>
    <w:rsid w:val="00E7112A"/>
    <w:rsid w:val="00E736F6"/>
    <w:rsid w:val="00E822BD"/>
    <w:rsid w:val="00E87771"/>
    <w:rsid w:val="00EA36F5"/>
    <w:rsid w:val="00EA4D3A"/>
    <w:rsid w:val="00EA6A84"/>
    <w:rsid w:val="00EB05D2"/>
    <w:rsid w:val="00EC013F"/>
    <w:rsid w:val="00EE038F"/>
    <w:rsid w:val="00EE11F6"/>
    <w:rsid w:val="00EE61AF"/>
    <w:rsid w:val="00EF458F"/>
    <w:rsid w:val="00F02209"/>
    <w:rsid w:val="00F114F9"/>
    <w:rsid w:val="00F25C5F"/>
    <w:rsid w:val="00F405F6"/>
    <w:rsid w:val="00F424E9"/>
    <w:rsid w:val="00F5427C"/>
    <w:rsid w:val="00F562FB"/>
    <w:rsid w:val="00F717F9"/>
    <w:rsid w:val="00F91186"/>
    <w:rsid w:val="00F917AB"/>
    <w:rsid w:val="00F961F0"/>
    <w:rsid w:val="00FA494F"/>
    <w:rsid w:val="00FB58C2"/>
    <w:rsid w:val="00FC3A07"/>
    <w:rsid w:val="00FC48A3"/>
    <w:rsid w:val="00FD34C5"/>
    <w:rsid w:val="00FD5517"/>
    <w:rsid w:val="00FE5B61"/>
    <w:rsid w:val="00FF4B1A"/>
    <w:rsid w:val="00FF5E81"/>
    <w:rsid w:val="00FF791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8AE24A"/>
  <w15:docId w15:val="{CFDE7B4C-AD5F-4B99-905C-9654B5134C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next w:val="Folgeabsatz"/>
    <w:qFormat/>
    <w:rsid w:val="00595925"/>
    <w:pPr>
      <w:spacing w:after="0" w:line="360" w:lineRule="auto"/>
      <w:jc w:val="both"/>
    </w:pPr>
    <w:rPr>
      <w:rFonts w:ascii="Palatino Linotype" w:eastAsia="Times New Roman" w:hAnsi="Palatino Linotype" w:cs="Times New Roman"/>
      <w:szCs w:val="20"/>
      <w:lang w:eastAsia="de-DE"/>
    </w:rPr>
  </w:style>
  <w:style w:type="paragraph" w:styleId="berschrift1">
    <w:name w:val="heading 1"/>
    <w:basedOn w:val="Standard"/>
    <w:next w:val="Standard"/>
    <w:link w:val="berschrift1Zchn"/>
    <w:uiPriority w:val="9"/>
    <w:qFormat/>
    <w:rsid w:val="00FC3A07"/>
    <w:pPr>
      <w:keepNext/>
      <w:keepLines/>
      <w:numPr>
        <w:numId w:val="1"/>
      </w:numPr>
      <w:spacing w:before="480"/>
      <w:outlineLvl w:val="0"/>
    </w:pPr>
    <w:rPr>
      <w:rFonts w:ascii="Frutiger Next LT W1G Medium" w:eastAsiaTheme="majorEastAsia" w:hAnsi="Frutiger Next LT W1G Medium" w:cstheme="majorBidi"/>
      <w:bCs/>
      <w:sz w:val="28"/>
      <w:szCs w:val="28"/>
    </w:rPr>
  </w:style>
  <w:style w:type="paragraph" w:styleId="berschrift2">
    <w:name w:val="heading 2"/>
    <w:basedOn w:val="Standard"/>
    <w:next w:val="Standard"/>
    <w:link w:val="berschrift2Zchn"/>
    <w:uiPriority w:val="9"/>
    <w:unhideWhenUsed/>
    <w:qFormat/>
    <w:rsid w:val="00FC3A07"/>
    <w:pPr>
      <w:keepNext/>
      <w:keepLines/>
      <w:numPr>
        <w:ilvl w:val="1"/>
        <w:numId w:val="1"/>
      </w:numPr>
      <w:spacing w:before="200"/>
      <w:outlineLvl w:val="1"/>
    </w:pPr>
    <w:rPr>
      <w:rFonts w:ascii="Frutiger Next LT W1G Medium" w:eastAsiaTheme="majorEastAsia" w:hAnsi="Frutiger Next LT W1G Medium" w:cstheme="majorBidi"/>
      <w:bCs/>
      <w:sz w:val="26"/>
      <w:szCs w:val="26"/>
    </w:rPr>
  </w:style>
  <w:style w:type="paragraph" w:styleId="berschrift3">
    <w:name w:val="heading 3"/>
    <w:basedOn w:val="Standard"/>
    <w:next w:val="Standard"/>
    <w:link w:val="berschrift3Zchn"/>
    <w:uiPriority w:val="9"/>
    <w:unhideWhenUsed/>
    <w:qFormat/>
    <w:rsid w:val="004D1002"/>
    <w:pPr>
      <w:keepNext/>
      <w:keepLines/>
      <w:numPr>
        <w:ilvl w:val="2"/>
        <w:numId w:val="1"/>
      </w:numPr>
      <w:spacing w:before="200"/>
      <w:outlineLvl w:val="2"/>
    </w:pPr>
    <w:rPr>
      <w:rFonts w:ascii="Frutiger Next LT W1G" w:eastAsiaTheme="majorEastAsia" w:hAnsi="Frutiger Next LT W1G" w:cstheme="majorBidi"/>
      <w:b/>
      <w:bCs/>
    </w:rPr>
  </w:style>
  <w:style w:type="paragraph" w:styleId="berschrift4">
    <w:name w:val="heading 4"/>
    <w:basedOn w:val="Standard"/>
    <w:next w:val="Standard"/>
    <w:link w:val="berschrift4Zchn"/>
    <w:uiPriority w:val="9"/>
    <w:unhideWhenUsed/>
    <w:qFormat/>
    <w:rsid w:val="00E736F6"/>
    <w:pPr>
      <w:keepNext/>
      <w:keepLines/>
      <w:numPr>
        <w:ilvl w:val="3"/>
        <w:numId w:val="1"/>
      </w:numPr>
      <w:spacing w:before="200"/>
      <w:outlineLvl w:val="3"/>
    </w:pPr>
    <w:rPr>
      <w:rFonts w:ascii="Frutiger Next LT W1G" w:eastAsiaTheme="majorEastAsia" w:hAnsi="Frutiger Next LT W1G" w:cstheme="majorBidi"/>
      <w:b/>
      <w:bCs/>
      <w:i/>
      <w:iCs/>
    </w:rPr>
  </w:style>
  <w:style w:type="paragraph" w:styleId="berschrift5">
    <w:name w:val="heading 5"/>
    <w:basedOn w:val="Standard"/>
    <w:next w:val="Standard"/>
    <w:link w:val="berschrift5Zchn"/>
    <w:uiPriority w:val="9"/>
    <w:semiHidden/>
    <w:unhideWhenUsed/>
    <w:rsid w:val="00B72BC9"/>
    <w:pPr>
      <w:keepNext/>
      <w:keepLines/>
      <w:spacing w:before="200"/>
      <w:outlineLvl w:val="4"/>
    </w:pPr>
    <w:rPr>
      <w:rFonts w:ascii="Frutiger Next LT W1G" w:eastAsiaTheme="majorEastAsia" w:hAnsi="Frutiger Next LT W1G"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AngabenzumLehrstuhl">
    <w:name w:val="Angaben zum Lehrstuhl"/>
    <w:basedOn w:val="Absatz-Standardschriftart"/>
    <w:rsid w:val="009F3E31"/>
    <w:rPr>
      <w:b/>
      <w:bCs/>
      <w:sz w:val="24"/>
    </w:rPr>
  </w:style>
  <w:style w:type="paragraph" w:customStyle="1" w:styleId="TitelseiteText">
    <w:name w:val="Titelseite Text"/>
    <w:basedOn w:val="Standard"/>
    <w:link w:val="TitelseiteTextChar"/>
    <w:qFormat/>
    <w:rsid w:val="00FF5E81"/>
    <w:pPr>
      <w:spacing w:line="240" w:lineRule="auto"/>
      <w:jc w:val="left"/>
    </w:pPr>
    <w:rPr>
      <w:rFonts w:ascii="Frutiger Next LT W1G" w:hAnsi="Frutiger Next LT W1G"/>
    </w:rPr>
  </w:style>
  <w:style w:type="character" w:customStyle="1" w:styleId="TitelseiteTextChar">
    <w:name w:val="Titelseite Text Char"/>
    <w:basedOn w:val="Absatz-Standardschriftart"/>
    <w:link w:val="TitelseiteText"/>
    <w:rsid w:val="00FF5E81"/>
    <w:rPr>
      <w:rFonts w:ascii="Frutiger Next LT W1G" w:eastAsia="Times New Roman" w:hAnsi="Frutiger Next LT W1G" w:cs="Times New Roman"/>
      <w:szCs w:val="20"/>
      <w:lang w:eastAsia="de-DE"/>
    </w:rPr>
  </w:style>
  <w:style w:type="paragraph" w:styleId="Titel">
    <w:name w:val="Title"/>
    <w:basedOn w:val="Standard"/>
    <w:next w:val="Standard"/>
    <w:link w:val="TitelZchn"/>
    <w:uiPriority w:val="10"/>
    <w:rsid w:val="00EE038F"/>
    <w:pPr>
      <w:spacing w:before="240" w:after="60"/>
      <w:jc w:val="center"/>
    </w:pPr>
    <w:rPr>
      <w:rFonts w:ascii="Frutiger Next LT W1G Medium" w:hAnsi="Frutiger Next LT W1G Medium"/>
      <w:bCs/>
      <w:kern w:val="28"/>
      <w:sz w:val="36"/>
      <w:szCs w:val="32"/>
    </w:rPr>
  </w:style>
  <w:style w:type="character" w:customStyle="1" w:styleId="TitelZchn">
    <w:name w:val="Titel Zchn"/>
    <w:basedOn w:val="Absatz-Standardschriftart"/>
    <w:link w:val="Titel"/>
    <w:uiPriority w:val="10"/>
    <w:rsid w:val="00EE038F"/>
    <w:rPr>
      <w:rFonts w:ascii="Frutiger Next LT W1G Medium" w:eastAsia="Times New Roman" w:hAnsi="Frutiger Next LT W1G Medium" w:cs="Times New Roman"/>
      <w:bCs/>
      <w:kern w:val="28"/>
      <w:sz w:val="36"/>
      <w:szCs w:val="32"/>
      <w:lang w:eastAsia="de-DE"/>
    </w:rPr>
  </w:style>
  <w:style w:type="paragraph" w:styleId="Sprechblasentext">
    <w:name w:val="Balloon Text"/>
    <w:basedOn w:val="Standard"/>
    <w:link w:val="SprechblasentextZchn"/>
    <w:uiPriority w:val="99"/>
    <w:semiHidden/>
    <w:unhideWhenUsed/>
    <w:rsid w:val="009F3E31"/>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F3E31"/>
    <w:rPr>
      <w:rFonts w:ascii="Tahoma" w:eastAsia="Times New Roman" w:hAnsi="Tahoma" w:cs="Tahoma"/>
      <w:sz w:val="16"/>
      <w:szCs w:val="16"/>
      <w:lang w:eastAsia="de-DE"/>
    </w:rPr>
  </w:style>
  <w:style w:type="character" w:customStyle="1" w:styleId="berschrift1Zchn">
    <w:name w:val="Überschrift 1 Zchn"/>
    <w:basedOn w:val="Absatz-Standardschriftart"/>
    <w:link w:val="berschrift1"/>
    <w:uiPriority w:val="9"/>
    <w:rsid w:val="00FC3A07"/>
    <w:rPr>
      <w:rFonts w:ascii="Frutiger Next LT W1G Medium" w:eastAsiaTheme="majorEastAsia" w:hAnsi="Frutiger Next LT W1G Medium" w:cstheme="majorBidi"/>
      <w:bCs/>
      <w:sz w:val="28"/>
      <w:szCs w:val="28"/>
      <w:lang w:eastAsia="de-DE"/>
    </w:rPr>
  </w:style>
  <w:style w:type="character" w:customStyle="1" w:styleId="berschrift2Zchn">
    <w:name w:val="Überschrift 2 Zchn"/>
    <w:basedOn w:val="Absatz-Standardschriftart"/>
    <w:link w:val="berschrift2"/>
    <w:uiPriority w:val="9"/>
    <w:rsid w:val="00FC3A07"/>
    <w:rPr>
      <w:rFonts w:ascii="Frutiger Next LT W1G Medium" w:eastAsiaTheme="majorEastAsia" w:hAnsi="Frutiger Next LT W1G Medium" w:cstheme="majorBidi"/>
      <w:bCs/>
      <w:sz w:val="26"/>
      <w:szCs w:val="26"/>
      <w:lang w:eastAsia="de-DE"/>
    </w:rPr>
  </w:style>
  <w:style w:type="character" w:customStyle="1" w:styleId="berschrift3Zchn">
    <w:name w:val="Überschrift 3 Zchn"/>
    <w:basedOn w:val="Absatz-Standardschriftart"/>
    <w:link w:val="berschrift3"/>
    <w:uiPriority w:val="9"/>
    <w:rsid w:val="004D1002"/>
    <w:rPr>
      <w:rFonts w:ascii="Frutiger Next LT W1G" w:eastAsiaTheme="majorEastAsia" w:hAnsi="Frutiger Next LT W1G" w:cstheme="majorBidi"/>
      <w:b/>
      <w:bCs/>
      <w:szCs w:val="20"/>
      <w:lang w:eastAsia="de-DE"/>
    </w:rPr>
  </w:style>
  <w:style w:type="character" w:customStyle="1" w:styleId="berschrift4Zchn">
    <w:name w:val="Überschrift 4 Zchn"/>
    <w:basedOn w:val="Absatz-Standardschriftart"/>
    <w:link w:val="berschrift4"/>
    <w:uiPriority w:val="9"/>
    <w:rsid w:val="00E736F6"/>
    <w:rPr>
      <w:rFonts w:ascii="Frutiger Next LT W1G" w:eastAsiaTheme="majorEastAsia" w:hAnsi="Frutiger Next LT W1G" w:cstheme="majorBidi"/>
      <w:b/>
      <w:bCs/>
      <w:i/>
      <w:iCs/>
      <w:szCs w:val="20"/>
      <w:lang w:eastAsia="de-DE"/>
    </w:rPr>
  </w:style>
  <w:style w:type="paragraph" w:styleId="Inhaltsverzeichnisberschrift">
    <w:name w:val="TOC Heading"/>
    <w:aliases w:val="Überschrift Verzeichnisse"/>
    <w:basedOn w:val="Standard"/>
    <w:next w:val="Standard"/>
    <w:uiPriority w:val="39"/>
    <w:unhideWhenUsed/>
    <w:qFormat/>
    <w:rsid w:val="00816876"/>
    <w:pPr>
      <w:spacing w:line="276" w:lineRule="auto"/>
      <w:ind w:left="431" w:hanging="431"/>
    </w:pPr>
    <w:rPr>
      <w:rFonts w:ascii="Frutiger Next LT W1G Medium" w:hAnsi="Frutiger Next LT W1G Medium"/>
      <w:sz w:val="28"/>
      <w:lang w:eastAsia="en-US"/>
    </w:rPr>
  </w:style>
  <w:style w:type="paragraph" w:styleId="Verzeichnis1">
    <w:name w:val="toc 1"/>
    <w:basedOn w:val="Standard"/>
    <w:next w:val="Standard"/>
    <w:autoRedefine/>
    <w:uiPriority w:val="39"/>
    <w:unhideWhenUsed/>
    <w:rsid w:val="00A94A76"/>
    <w:pPr>
      <w:tabs>
        <w:tab w:val="left" w:pos="880"/>
        <w:tab w:val="right" w:leader="dot" w:pos="8493"/>
      </w:tabs>
      <w:spacing w:after="100" w:line="240" w:lineRule="auto"/>
    </w:pPr>
    <w:rPr>
      <w:rFonts w:ascii="Frutiger Next LT W1G Medium" w:hAnsi="Frutiger Next LT W1G Medium"/>
      <w:sz w:val="24"/>
    </w:rPr>
  </w:style>
  <w:style w:type="paragraph" w:styleId="Verzeichnis2">
    <w:name w:val="toc 2"/>
    <w:basedOn w:val="Standard"/>
    <w:next w:val="Standard"/>
    <w:autoRedefine/>
    <w:uiPriority w:val="39"/>
    <w:unhideWhenUsed/>
    <w:rsid w:val="00A94A76"/>
    <w:pPr>
      <w:spacing w:after="100" w:line="240" w:lineRule="auto"/>
      <w:ind w:left="221"/>
    </w:pPr>
    <w:rPr>
      <w:rFonts w:ascii="Frutiger Next LT W1G" w:hAnsi="Frutiger Next LT W1G"/>
    </w:rPr>
  </w:style>
  <w:style w:type="paragraph" w:styleId="Verzeichnis3">
    <w:name w:val="toc 3"/>
    <w:basedOn w:val="Standard"/>
    <w:next w:val="Standard"/>
    <w:autoRedefine/>
    <w:uiPriority w:val="39"/>
    <w:unhideWhenUsed/>
    <w:rsid w:val="00A94A76"/>
    <w:pPr>
      <w:spacing w:after="100" w:line="240" w:lineRule="auto"/>
      <w:ind w:left="442"/>
    </w:pPr>
    <w:rPr>
      <w:rFonts w:ascii="Frutiger Next LT W1G" w:hAnsi="Frutiger Next LT W1G"/>
    </w:rPr>
  </w:style>
  <w:style w:type="character" w:styleId="Hyperlink">
    <w:name w:val="Hyperlink"/>
    <w:basedOn w:val="Absatz-Standardschriftart"/>
    <w:uiPriority w:val="99"/>
    <w:unhideWhenUsed/>
    <w:rsid w:val="009A6B3E"/>
    <w:rPr>
      <w:color w:val="0000FF" w:themeColor="hyperlink"/>
      <w:u w:val="single"/>
    </w:rPr>
  </w:style>
  <w:style w:type="paragraph" w:customStyle="1" w:styleId="berschrift21">
    <w:name w:val="Überschrift 21"/>
    <w:basedOn w:val="Standard"/>
    <w:rsid w:val="009A6B3E"/>
  </w:style>
  <w:style w:type="paragraph" w:customStyle="1" w:styleId="berschrift31">
    <w:name w:val="Überschrift 31"/>
    <w:basedOn w:val="Standard"/>
    <w:rsid w:val="009A6B3E"/>
  </w:style>
  <w:style w:type="paragraph" w:customStyle="1" w:styleId="berschrift41">
    <w:name w:val="Überschrift 41"/>
    <w:basedOn w:val="Standard"/>
    <w:rsid w:val="009A6B3E"/>
  </w:style>
  <w:style w:type="paragraph" w:customStyle="1" w:styleId="berschrift51">
    <w:name w:val="Überschrift 51"/>
    <w:basedOn w:val="Standard"/>
    <w:rsid w:val="009A6B3E"/>
    <w:pPr>
      <w:numPr>
        <w:ilvl w:val="4"/>
        <w:numId w:val="1"/>
      </w:numPr>
    </w:pPr>
  </w:style>
  <w:style w:type="paragraph" w:customStyle="1" w:styleId="berschrift61">
    <w:name w:val="Überschrift 61"/>
    <w:basedOn w:val="Standard"/>
    <w:rsid w:val="009A6B3E"/>
    <w:pPr>
      <w:numPr>
        <w:ilvl w:val="5"/>
        <w:numId w:val="1"/>
      </w:numPr>
    </w:pPr>
  </w:style>
  <w:style w:type="paragraph" w:customStyle="1" w:styleId="berschrift71">
    <w:name w:val="Überschrift 71"/>
    <w:basedOn w:val="Standard"/>
    <w:rsid w:val="009A6B3E"/>
    <w:pPr>
      <w:numPr>
        <w:ilvl w:val="6"/>
        <w:numId w:val="1"/>
      </w:numPr>
    </w:pPr>
  </w:style>
  <w:style w:type="paragraph" w:customStyle="1" w:styleId="berschrift81">
    <w:name w:val="Überschrift 81"/>
    <w:basedOn w:val="Standard"/>
    <w:rsid w:val="009A6B3E"/>
    <w:pPr>
      <w:numPr>
        <w:ilvl w:val="7"/>
        <w:numId w:val="1"/>
      </w:numPr>
    </w:pPr>
  </w:style>
  <w:style w:type="paragraph" w:customStyle="1" w:styleId="berschrift91">
    <w:name w:val="Überschrift 91"/>
    <w:basedOn w:val="Standard"/>
    <w:rsid w:val="009A6B3E"/>
    <w:pPr>
      <w:numPr>
        <w:ilvl w:val="8"/>
        <w:numId w:val="1"/>
      </w:numPr>
    </w:pPr>
  </w:style>
  <w:style w:type="paragraph" w:styleId="Beschriftung">
    <w:name w:val="caption"/>
    <w:basedOn w:val="Standard"/>
    <w:next w:val="Standard"/>
    <w:uiPriority w:val="35"/>
    <w:unhideWhenUsed/>
    <w:qFormat/>
    <w:rsid w:val="00B72BC9"/>
    <w:pPr>
      <w:spacing w:after="200" w:line="240" w:lineRule="auto"/>
      <w:jc w:val="center"/>
    </w:pPr>
    <w:rPr>
      <w:rFonts w:ascii="Frutiger Next LT W1G" w:hAnsi="Frutiger Next LT W1G"/>
      <w:b/>
      <w:bCs/>
      <w:szCs w:val="18"/>
    </w:rPr>
  </w:style>
  <w:style w:type="paragraph" w:styleId="Kopfzeile">
    <w:name w:val="header"/>
    <w:basedOn w:val="Standard"/>
    <w:link w:val="KopfzeileZchn"/>
    <w:uiPriority w:val="99"/>
    <w:unhideWhenUsed/>
    <w:rsid w:val="00EC013F"/>
    <w:pPr>
      <w:tabs>
        <w:tab w:val="center" w:pos="4536"/>
        <w:tab w:val="right" w:pos="9072"/>
      </w:tabs>
      <w:spacing w:line="240" w:lineRule="auto"/>
    </w:pPr>
    <w:rPr>
      <w:rFonts w:ascii="Frutiger Next LT W1G" w:hAnsi="Frutiger Next LT W1G"/>
    </w:rPr>
  </w:style>
  <w:style w:type="character" w:customStyle="1" w:styleId="KopfzeileZchn">
    <w:name w:val="Kopfzeile Zchn"/>
    <w:basedOn w:val="Absatz-Standardschriftart"/>
    <w:link w:val="Kopfzeile"/>
    <w:uiPriority w:val="99"/>
    <w:rsid w:val="00EC013F"/>
    <w:rPr>
      <w:rFonts w:ascii="Frutiger Next LT W1G" w:eastAsia="Times New Roman" w:hAnsi="Frutiger Next LT W1G" w:cs="Times New Roman"/>
      <w:szCs w:val="20"/>
      <w:lang w:eastAsia="de-DE"/>
    </w:rPr>
  </w:style>
  <w:style w:type="paragraph" w:styleId="Fuzeile">
    <w:name w:val="footer"/>
    <w:basedOn w:val="Standard"/>
    <w:link w:val="FuzeileZchn"/>
    <w:uiPriority w:val="99"/>
    <w:unhideWhenUsed/>
    <w:rsid w:val="00793C70"/>
    <w:pPr>
      <w:tabs>
        <w:tab w:val="center" w:pos="4536"/>
        <w:tab w:val="right" w:pos="9072"/>
      </w:tabs>
      <w:spacing w:line="240" w:lineRule="auto"/>
    </w:pPr>
  </w:style>
  <w:style w:type="character" w:customStyle="1" w:styleId="FuzeileZchn">
    <w:name w:val="Fußzeile Zchn"/>
    <w:basedOn w:val="Absatz-Standardschriftart"/>
    <w:link w:val="Fuzeile"/>
    <w:uiPriority w:val="99"/>
    <w:rsid w:val="00793C70"/>
    <w:rPr>
      <w:rFonts w:ascii="Palatino Linotype" w:eastAsia="Times New Roman" w:hAnsi="Palatino Linotype" w:cs="Times New Roman"/>
      <w:szCs w:val="20"/>
      <w:lang w:eastAsia="de-DE"/>
    </w:rPr>
  </w:style>
  <w:style w:type="paragraph" w:styleId="Literaturverzeichnis">
    <w:name w:val="Bibliography"/>
    <w:basedOn w:val="Standard"/>
    <w:next w:val="Standard"/>
    <w:uiPriority w:val="37"/>
    <w:unhideWhenUsed/>
    <w:rsid w:val="00D47FC2"/>
  </w:style>
  <w:style w:type="paragraph" w:styleId="Abbildungsverzeichnis">
    <w:name w:val="table of figures"/>
    <w:basedOn w:val="Standard"/>
    <w:next w:val="Standard"/>
    <w:uiPriority w:val="99"/>
    <w:unhideWhenUsed/>
    <w:rsid w:val="00E54774"/>
    <w:rPr>
      <w:rFonts w:ascii="Frutiger Next LT W1G" w:hAnsi="Frutiger Next LT W1G"/>
    </w:rPr>
  </w:style>
  <w:style w:type="paragraph" w:styleId="Verzeichnis4">
    <w:name w:val="toc 4"/>
    <w:basedOn w:val="Standard"/>
    <w:next w:val="Standard"/>
    <w:autoRedefine/>
    <w:uiPriority w:val="39"/>
    <w:unhideWhenUsed/>
    <w:rsid w:val="00A94A76"/>
    <w:pPr>
      <w:spacing w:after="100" w:line="240" w:lineRule="auto"/>
      <w:ind w:left="658"/>
    </w:pPr>
    <w:rPr>
      <w:rFonts w:ascii="Frutiger Next LT W1G" w:hAnsi="Frutiger Next LT W1G"/>
      <w:i/>
    </w:rPr>
  </w:style>
  <w:style w:type="character" w:styleId="Hervorhebung">
    <w:name w:val="Emphasis"/>
    <w:basedOn w:val="Absatz-Standardschriftart"/>
    <w:uiPriority w:val="20"/>
    <w:rsid w:val="00070B8E"/>
    <w:rPr>
      <w:i/>
      <w:iCs/>
    </w:rPr>
  </w:style>
  <w:style w:type="paragraph" w:customStyle="1" w:styleId="LiteraturverzeichnisEintrge">
    <w:name w:val="Literaturverzeichnis Einträge"/>
    <w:basedOn w:val="Standard"/>
    <w:link w:val="LiteraturverzeichnisEintrgeZchn"/>
    <w:rsid w:val="009A0603"/>
    <w:pPr>
      <w:spacing w:line="240" w:lineRule="auto"/>
      <w:ind w:left="397" w:hanging="397"/>
      <w:jc w:val="left"/>
    </w:pPr>
    <w:rPr>
      <w:lang w:val="en-US"/>
    </w:rPr>
  </w:style>
  <w:style w:type="character" w:customStyle="1" w:styleId="LiteraturverzeichnisEintrgeZchn">
    <w:name w:val="Literaturverzeichnis Einträge Zchn"/>
    <w:basedOn w:val="Absatz-Standardschriftart"/>
    <w:link w:val="LiteraturverzeichnisEintrge"/>
    <w:rsid w:val="009A0603"/>
    <w:rPr>
      <w:rFonts w:ascii="Palatino Linotype" w:eastAsia="Times New Roman" w:hAnsi="Palatino Linotype" w:cs="Times New Roman"/>
      <w:szCs w:val="20"/>
      <w:lang w:val="en-US" w:eastAsia="de-DE"/>
    </w:rPr>
  </w:style>
  <w:style w:type="table" w:styleId="Tabellenraster">
    <w:name w:val="Table Grid"/>
    <w:basedOn w:val="NormaleTabelle"/>
    <w:uiPriority w:val="59"/>
    <w:rsid w:val="00EC01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bildung">
    <w:name w:val="Abbildung"/>
    <w:basedOn w:val="Standard"/>
    <w:qFormat/>
    <w:rsid w:val="00595925"/>
    <w:pPr>
      <w:spacing w:before="240"/>
      <w:jc w:val="center"/>
    </w:pPr>
    <w:rPr>
      <w:noProof/>
    </w:rPr>
  </w:style>
  <w:style w:type="character" w:customStyle="1" w:styleId="berschrift5Zchn">
    <w:name w:val="Überschrift 5 Zchn"/>
    <w:basedOn w:val="Absatz-Standardschriftart"/>
    <w:link w:val="berschrift5"/>
    <w:uiPriority w:val="9"/>
    <w:semiHidden/>
    <w:rsid w:val="00B72BC9"/>
    <w:rPr>
      <w:rFonts w:ascii="Frutiger Next LT W1G" w:eastAsiaTheme="majorEastAsia" w:hAnsi="Frutiger Next LT W1G" w:cstheme="majorBidi"/>
      <w:color w:val="243F60" w:themeColor="accent1" w:themeShade="7F"/>
      <w:szCs w:val="20"/>
      <w:lang w:eastAsia="de-DE"/>
    </w:rPr>
  </w:style>
  <w:style w:type="paragraph" w:customStyle="1" w:styleId="Folgeabsatz">
    <w:name w:val="Folgeabsatz"/>
    <w:basedOn w:val="Standard"/>
    <w:link w:val="FolgeabsatzZchn"/>
    <w:qFormat/>
    <w:rsid w:val="00595925"/>
    <w:pPr>
      <w:ind w:firstLine="397"/>
    </w:pPr>
  </w:style>
  <w:style w:type="character" w:customStyle="1" w:styleId="FolgeabsatzZchn">
    <w:name w:val="Folgeabsatz Zchn"/>
    <w:basedOn w:val="Absatz-Standardschriftart"/>
    <w:link w:val="Folgeabsatz"/>
    <w:rsid w:val="00595925"/>
    <w:rPr>
      <w:rFonts w:ascii="Palatino Linotype" w:eastAsia="Times New Roman" w:hAnsi="Palatino Linotype" w:cs="Times New Roman"/>
      <w:szCs w:val="20"/>
      <w:lang w:eastAsia="de-DE"/>
    </w:rPr>
  </w:style>
  <w:style w:type="paragraph" w:styleId="Listenabsatz">
    <w:name w:val="List Paragraph"/>
    <w:basedOn w:val="Standard"/>
    <w:uiPriority w:val="34"/>
    <w:rsid w:val="005572AD"/>
    <w:pPr>
      <w:ind w:left="720"/>
      <w:contextualSpacing/>
    </w:pPr>
  </w:style>
  <w:style w:type="character" w:styleId="Platzhaltertext">
    <w:name w:val="Placeholder Text"/>
    <w:basedOn w:val="Absatz-Standardschriftart"/>
    <w:uiPriority w:val="99"/>
    <w:semiHidden/>
    <w:rsid w:val="00F717F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2833602">
      <w:bodyDiv w:val="1"/>
      <w:marLeft w:val="0"/>
      <w:marRight w:val="0"/>
      <w:marTop w:val="0"/>
      <w:marBottom w:val="0"/>
      <w:divBdr>
        <w:top w:val="none" w:sz="0" w:space="0" w:color="auto"/>
        <w:left w:val="none" w:sz="0" w:space="0" w:color="auto"/>
        <w:bottom w:val="none" w:sz="0" w:space="0" w:color="auto"/>
        <w:right w:val="none" w:sz="0" w:space="0" w:color="auto"/>
      </w:divBdr>
    </w:div>
    <w:div w:id="599608214">
      <w:bodyDiv w:val="1"/>
      <w:marLeft w:val="0"/>
      <w:marRight w:val="0"/>
      <w:marTop w:val="0"/>
      <w:marBottom w:val="0"/>
      <w:divBdr>
        <w:top w:val="none" w:sz="0" w:space="0" w:color="auto"/>
        <w:left w:val="none" w:sz="0" w:space="0" w:color="auto"/>
        <w:bottom w:val="none" w:sz="0" w:space="0" w:color="auto"/>
        <w:right w:val="none" w:sz="0" w:space="0" w:color="auto"/>
      </w:divBdr>
    </w:div>
    <w:div w:id="1049765345">
      <w:bodyDiv w:val="1"/>
      <w:marLeft w:val="0"/>
      <w:marRight w:val="0"/>
      <w:marTop w:val="0"/>
      <w:marBottom w:val="0"/>
      <w:divBdr>
        <w:top w:val="none" w:sz="0" w:space="0" w:color="auto"/>
        <w:left w:val="none" w:sz="0" w:space="0" w:color="auto"/>
        <w:bottom w:val="none" w:sz="0" w:space="0" w:color="auto"/>
        <w:right w:val="none" w:sz="0" w:space="0" w:color="auto"/>
      </w:divBdr>
    </w:div>
    <w:div w:id="1134060038">
      <w:bodyDiv w:val="1"/>
      <w:marLeft w:val="0"/>
      <w:marRight w:val="0"/>
      <w:marTop w:val="0"/>
      <w:marBottom w:val="0"/>
      <w:divBdr>
        <w:top w:val="none" w:sz="0" w:space="0" w:color="auto"/>
        <w:left w:val="none" w:sz="0" w:space="0" w:color="auto"/>
        <w:bottom w:val="none" w:sz="0" w:space="0" w:color="auto"/>
        <w:right w:val="none" w:sz="0" w:space="0" w:color="auto"/>
      </w:divBdr>
    </w:div>
    <w:div w:id="1325860411">
      <w:bodyDiv w:val="1"/>
      <w:marLeft w:val="0"/>
      <w:marRight w:val="0"/>
      <w:marTop w:val="0"/>
      <w:marBottom w:val="0"/>
      <w:divBdr>
        <w:top w:val="none" w:sz="0" w:space="0" w:color="auto"/>
        <w:left w:val="none" w:sz="0" w:space="0" w:color="auto"/>
        <w:bottom w:val="none" w:sz="0" w:space="0" w:color="auto"/>
        <w:right w:val="none" w:sz="0" w:space="0" w:color="auto"/>
      </w:divBdr>
    </w:div>
    <w:div w:id="1898083720">
      <w:bodyDiv w:val="1"/>
      <w:marLeft w:val="0"/>
      <w:marRight w:val="0"/>
      <w:marTop w:val="0"/>
      <w:marBottom w:val="0"/>
      <w:divBdr>
        <w:top w:val="none" w:sz="0" w:space="0" w:color="auto"/>
        <w:left w:val="none" w:sz="0" w:space="0" w:color="auto"/>
        <w:bottom w:val="none" w:sz="0" w:space="0" w:color="auto"/>
        <w:right w:val="none" w:sz="0" w:space="0" w:color="auto"/>
      </w:divBdr>
    </w:div>
    <w:div w:id="1899824248">
      <w:bodyDiv w:val="1"/>
      <w:marLeft w:val="0"/>
      <w:marRight w:val="0"/>
      <w:marTop w:val="0"/>
      <w:marBottom w:val="0"/>
      <w:divBdr>
        <w:top w:val="none" w:sz="0" w:space="0" w:color="auto"/>
        <w:left w:val="none" w:sz="0" w:space="0" w:color="auto"/>
        <w:bottom w:val="none" w:sz="0" w:space="0" w:color="auto"/>
        <w:right w:val="none" w:sz="0" w:space="0" w:color="auto"/>
      </w:divBdr>
    </w:div>
    <w:div w:id="1904021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glossaryDocument" Target="glossary/document.xml"/><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ominik\Dropbox\advanced%20usability%20enginnering\Dokumentation\Dokumentatio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02FF" w:usb1="4000ACFF" w:usb2="00000001" w:usb3="00000000" w:csb0="0000019F" w:csb1="00000000"/>
  </w:font>
  <w:font w:name="Frutiger Next LT W1G Medium">
    <w:altName w:val="Arial"/>
    <w:panose1 w:val="00000000000000000000"/>
    <w:charset w:val="00"/>
    <w:family w:val="swiss"/>
    <w:notTrueType/>
    <w:pitch w:val="variable"/>
    <w:sig w:usb0="00000001" w:usb1="5000205B" w:usb2="00000000" w:usb3="00000000" w:csb0="0000009F" w:csb1="00000000"/>
  </w:font>
  <w:font w:name="Frutiger Next LT W1G">
    <w:altName w:val="Corbel"/>
    <w:panose1 w:val="00000000000000000000"/>
    <w:charset w:val="00"/>
    <w:family w:val="swiss"/>
    <w:notTrueType/>
    <w:pitch w:val="variable"/>
    <w:sig w:usb0="00000001" w:usb1="5000205B" w:usb2="00000000" w:usb3="00000000" w:csb0="0000009F" w:csb1="00000000"/>
  </w:font>
  <w:font w:name="Tahoma">
    <w:panose1 w:val="020B0604030504040204"/>
    <w:charset w:val="00"/>
    <w:family w:val="swiss"/>
    <w:pitch w:val="variable"/>
    <w:sig w:usb0="E1002EFF" w:usb1="C000605B" w:usb2="00000029" w:usb3="00000000" w:csb0="000101FF" w:csb1="00000000"/>
  </w:font>
  <w:font w:name="URWPalladioL-Roma">
    <w:altName w:val="Calibri"/>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4D96"/>
    <w:rsid w:val="00454D9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D1375518DC9F46D29ED973524310E3DA">
    <w:name w:val="D1375518DC9F46D29ED973524310E3DA"/>
    <w:rsid w:val="00454D96"/>
  </w:style>
  <w:style w:type="character" w:styleId="Platzhaltertext">
    <w:name w:val="Placeholder Text"/>
    <w:basedOn w:val="Absatz-Standardschriftart"/>
    <w:uiPriority w:val="99"/>
    <w:semiHidden/>
    <w:rsid w:val="00454D9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Sea97</b:Tag>
    <b:SourceType>ArticleInAPeriodical</b:SourceType>
    <b:Guid>{4EB864F3-9DEC-4A67-A006-91537ADADC40}</b:Guid>
    <b:Title>Heuristic Walkthroughs: Finding the Problems Without the Noise</b:Title>
    <b:Year>1997</b:Year>
    <b:Publisher>Sears, A. (1997). Heuristic Walkthroughs: Finding the Problems Without the Noise. International Journal of Human-Computer Interaction, 9 (3), 213–234. Zugriff am 30.09.2015 auf http://www.tandfonline.com/doi/pdf/10.1207/s15327590ijhc0903_2</b:Publisher>
    <b:Author>
      <b:Author>
        <b:NameList>
          <b:Person>
            <b:Last>Sears</b:Last>
            <b:First>A</b:First>
          </b:Person>
        </b:NameList>
      </b:Author>
    </b:Author>
    <b:PeriodicalTitle>International Journal of Human-Computer Interaction, 9 (3)</b:PeriodicalTitle>
    <b:Pages>213–234</b:Pages>
    <b:RefOrder>1</b:RefOrder>
  </b:Source>
  <b:Source>
    <b:Tag>Nie94</b:Tag>
    <b:SourceType>BookSection</b:SourceType>
    <b:Guid>{BADAC984-0AA9-4693-A6B7-02F341CD510F}</b:Guid>
    <b:Title>Heuristic evaluation</b:Title>
    <b:Year>1994</b:Year>
    <b:Pages>Bd. 17, S. 25–62</b:Pages>
    <b:City>New York</b:City>
    <b:Publisher>Wiley &amp; Sons</b:Publisher>
    <b:Author>
      <b:Author>
        <b:NameList>
          <b:Person>
            <b:Last>Nielsen</b:Last>
            <b:First>J</b:First>
          </b:Person>
        </b:NameList>
      </b:Author>
      <b:BookAuthor>
        <b:NameList>
          <b:Person>
            <b:Last>Mack</b:Last>
            <b:First>J.</b:First>
            <b:Middle>Nielsen &amp; R.</b:Middle>
          </b:Person>
        </b:NameList>
      </b:BookAuthor>
    </b:Author>
    <b:BookTitle>Usability Inspection Methods</b:BookTitle>
    <b:RefOrder>2</b:RefOrder>
  </b:Source>
</b:Sources>
</file>

<file path=customXml/itemProps1.xml><?xml version="1.0" encoding="utf-8"?>
<ds:datastoreItem xmlns:ds="http://schemas.openxmlformats.org/officeDocument/2006/customXml" ds:itemID="{4A47C04E-FCF9-41AF-B462-EE9AB988DC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Dokumentation.dotx</Template>
  <TotalTime>0</TotalTime>
  <Pages>57</Pages>
  <Words>10512</Words>
  <Characters>69065</Characters>
  <Application>Microsoft Office Word</Application>
  <DocSecurity>0</DocSecurity>
  <Lines>1469</Lines>
  <Paragraphs>585</Paragraphs>
  <ScaleCrop>false</ScaleCrop>
  <HeadingPairs>
    <vt:vector size="2" baseType="variant">
      <vt:variant>
        <vt:lpstr>Titel</vt:lpstr>
      </vt:variant>
      <vt:variant>
        <vt:i4>1</vt:i4>
      </vt:variant>
    </vt:vector>
  </HeadingPairs>
  <TitlesOfParts>
    <vt:vector size="1" baseType="lpstr">
      <vt:lpstr/>
    </vt:vector>
  </TitlesOfParts>
  <Company>Universität Regensburg</Company>
  <LinksUpToDate>false</LinksUpToDate>
  <CharactersWithSpaces>78992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Dominik</dc:creator>
  <cp:lastModifiedBy>Fabi</cp:lastModifiedBy>
  <cp:revision>101</cp:revision>
  <cp:lastPrinted>2015-09-30T15:23:00Z</cp:lastPrinted>
  <dcterms:created xsi:type="dcterms:W3CDTF">2015-09-29T13:17:00Z</dcterms:created>
  <dcterms:modified xsi:type="dcterms:W3CDTF">2015-09-30T15:23:00Z</dcterms:modified>
</cp:coreProperties>
</file>