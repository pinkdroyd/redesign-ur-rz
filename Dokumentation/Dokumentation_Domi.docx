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06E18" w14:textId="77777777" w:rsidR="009F3E31" w:rsidRDefault="009A5EC5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69A39601" wp14:editId="43BE8672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591F" w14:textId="77777777" w:rsidR="009F3E31" w:rsidRDefault="009F3E31" w:rsidP="009A6B3E">
      <w:pPr>
        <w:pStyle w:val="TitelseiteText"/>
        <w:jc w:val="right"/>
      </w:pPr>
    </w:p>
    <w:p w14:paraId="3273E243" w14:textId="77777777"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14:paraId="22BC02AD" w14:textId="77777777"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>Sprach- , Literatur- und Kulturwissenschaften</w:t>
      </w:r>
    </w:p>
    <w:p w14:paraId="21BF74A0" w14:textId="0DEEC1DE"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5427C">
        <w:rPr>
          <w:rStyle w:val="AngabenzumLehrstuhl"/>
          <w:bCs w:val="0"/>
          <w:sz w:val="22"/>
        </w:rPr>
        <w:br/>
        <w:t xml:space="preserve">Lehrstuhl für </w:t>
      </w:r>
      <w:r w:rsidR="00803321">
        <w:rPr>
          <w:rStyle w:val="AngabenzumLehrstuhl"/>
          <w:bCs w:val="0"/>
          <w:sz w:val="22"/>
        </w:rPr>
        <w:t>Medieninformatik</w:t>
      </w:r>
    </w:p>
    <w:p w14:paraId="48E9E66E" w14:textId="77777777" w:rsidR="009F3E31" w:rsidRDefault="009F3E31" w:rsidP="009F3E31">
      <w:pPr>
        <w:pBdr>
          <w:bottom w:val="single" w:sz="6" w:space="1" w:color="auto"/>
        </w:pBdr>
      </w:pPr>
    </w:p>
    <w:p w14:paraId="5039EEAA" w14:textId="77777777" w:rsidR="009F3E31" w:rsidRDefault="009F3E31" w:rsidP="009F3E31">
      <w:pPr>
        <w:pStyle w:val="TitelseiteText"/>
      </w:pPr>
    </w:p>
    <w:p w14:paraId="5985CE64" w14:textId="77777777" w:rsidR="008873E3" w:rsidRDefault="008873E3" w:rsidP="009F3E31">
      <w:pPr>
        <w:pStyle w:val="TitelseiteText"/>
      </w:pPr>
    </w:p>
    <w:p w14:paraId="7D4BBBF9" w14:textId="0E9E56B7" w:rsidR="009F3E31" w:rsidRPr="00607234" w:rsidRDefault="00803321" w:rsidP="009F3E31">
      <w:pPr>
        <w:pStyle w:val="TitelseiteText"/>
        <w:rPr>
          <w:lang w:val="en-US"/>
        </w:rPr>
      </w:pPr>
      <w:proofErr w:type="spellStart"/>
      <w:r>
        <w:rPr>
          <w:lang w:val="en-US"/>
        </w:rPr>
        <w:t>Praxisseminar</w:t>
      </w:r>
      <w:proofErr w:type="spellEnd"/>
      <w:r w:rsidR="00607234" w:rsidRPr="00607234">
        <w:rPr>
          <w:lang w:val="en-US"/>
        </w:rPr>
        <w:t xml:space="preserve"> </w:t>
      </w:r>
    </w:p>
    <w:p w14:paraId="5D774401" w14:textId="6580A928" w:rsidR="009F3E31" w:rsidRPr="00607234" w:rsidRDefault="009F3E31" w:rsidP="009F3E31">
      <w:pPr>
        <w:pStyle w:val="TitelseiteText"/>
      </w:pPr>
      <w:r w:rsidRPr="00607234">
        <w:t xml:space="preserve">Modul: </w:t>
      </w:r>
      <w:r w:rsidR="00616FFC">
        <w:t xml:space="preserve">MEI – M </w:t>
      </w:r>
    </w:p>
    <w:p w14:paraId="4378C0A4" w14:textId="77777777" w:rsidR="009F3E31" w:rsidRDefault="00607234" w:rsidP="009F3E31">
      <w:pPr>
        <w:pStyle w:val="TitelseiteText"/>
      </w:pPr>
      <w:r>
        <w:t>SS 2015</w:t>
      </w:r>
    </w:p>
    <w:p w14:paraId="0A832B19" w14:textId="1B9029E2" w:rsidR="009F3E31" w:rsidRPr="004421E9" w:rsidRDefault="009F3E31" w:rsidP="009F3E31">
      <w:pPr>
        <w:pStyle w:val="TitelseiteText"/>
      </w:pPr>
      <w:r w:rsidRPr="004421E9">
        <w:t xml:space="preserve">Leitung: </w:t>
      </w:r>
      <w:r w:rsidR="00607234">
        <w:t xml:space="preserve"> </w:t>
      </w:r>
    </w:p>
    <w:p w14:paraId="6519178D" w14:textId="77777777" w:rsidR="009F3E31" w:rsidRDefault="009F3E31" w:rsidP="009F3E31"/>
    <w:p w14:paraId="0EA96247" w14:textId="77777777" w:rsidR="009F3E31" w:rsidRDefault="009F3E31" w:rsidP="009F3E31"/>
    <w:p w14:paraId="132C0068" w14:textId="77777777" w:rsidR="009F3E31" w:rsidRDefault="009F3E31" w:rsidP="009F3E31"/>
    <w:p w14:paraId="1A185B9E" w14:textId="77777777" w:rsidR="009F3E31" w:rsidRDefault="009F3E31" w:rsidP="009F3E31"/>
    <w:p w14:paraId="337F7AF7" w14:textId="797E7708" w:rsidR="009F3E31" w:rsidRDefault="00803321" w:rsidP="009F3E31">
      <w:pPr>
        <w:pStyle w:val="Titel"/>
      </w:pPr>
      <w:r>
        <w:t>Relaunch der RZ-Webseite</w:t>
      </w:r>
    </w:p>
    <w:p w14:paraId="3C9D22E8" w14:textId="77777777" w:rsidR="009F3E31" w:rsidRDefault="009F3E31" w:rsidP="009F3E31"/>
    <w:p w14:paraId="7350FB90" w14:textId="77777777" w:rsidR="009F3E31" w:rsidRDefault="009F3E31" w:rsidP="009F3E31">
      <w:pPr>
        <w:pStyle w:val="TitelseiteText"/>
      </w:pPr>
    </w:p>
    <w:p w14:paraId="04CFC8FD" w14:textId="77777777" w:rsidR="009F3E31" w:rsidRDefault="009F3E31" w:rsidP="009F3E31">
      <w:pPr>
        <w:pStyle w:val="TitelseiteText"/>
      </w:pPr>
    </w:p>
    <w:p w14:paraId="03A968B8" w14:textId="77777777" w:rsidR="00803321" w:rsidRDefault="00803321" w:rsidP="009F3E31">
      <w:pPr>
        <w:pStyle w:val="TitelseiteText"/>
      </w:pPr>
    </w:p>
    <w:p w14:paraId="1523033C" w14:textId="77777777" w:rsidR="00803321" w:rsidRDefault="00803321" w:rsidP="009F3E31">
      <w:pPr>
        <w:pStyle w:val="TitelseiteText"/>
      </w:pPr>
    </w:p>
    <w:p w14:paraId="7B3FC499" w14:textId="77777777" w:rsidR="00803321" w:rsidRDefault="00803321" w:rsidP="009F3E31">
      <w:pPr>
        <w:pStyle w:val="TitelseiteText"/>
      </w:pPr>
    </w:p>
    <w:p w14:paraId="58661D70" w14:textId="77777777" w:rsidR="00803321" w:rsidRDefault="00803321" w:rsidP="009F3E31">
      <w:pPr>
        <w:pStyle w:val="TitelseiteText"/>
      </w:pPr>
    </w:p>
    <w:p w14:paraId="60843544" w14:textId="77777777" w:rsidR="00803321" w:rsidRDefault="00803321" w:rsidP="009F3E31">
      <w:pPr>
        <w:pStyle w:val="TitelseiteText"/>
      </w:pPr>
    </w:p>
    <w:p w14:paraId="4AFC5AE7" w14:textId="77777777" w:rsidR="00803321" w:rsidRDefault="00803321" w:rsidP="009F3E31">
      <w:pPr>
        <w:pStyle w:val="TitelseiteText"/>
      </w:pPr>
    </w:p>
    <w:p w14:paraId="4E382AA8" w14:textId="77777777" w:rsidR="00803321" w:rsidRDefault="00803321" w:rsidP="009F3E31">
      <w:pPr>
        <w:pStyle w:val="TitelseiteText"/>
      </w:pPr>
    </w:p>
    <w:p w14:paraId="5BC94798" w14:textId="77777777" w:rsidR="00803321" w:rsidRDefault="00803321" w:rsidP="009F3E31">
      <w:pPr>
        <w:pStyle w:val="TitelseiteText"/>
      </w:pPr>
    </w:p>
    <w:p w14:paraId="325E472F" w14:textId="77777777" w:rsidR="0031677D" w:rsidRDefault="0031677D" w:rsidP="009F3E31">
      <w:pPr>
        <w:pStyle w:val="TitelseiteText"/>
      </w:pPr>
      <w:r>
        <w:t>Dominik Bauer</w:t>
      </w:r>
    </w:p>
    <w:p w14:paraId="65DDB588" w14:textId="77777777" w:rsidR="009F3E31" w:rsidRPr="00034693" w:rsidRDefault="0031677D" w:rsidP="009F3E31">
      <w:pPr>
        <w:pStyle w:val="TitelseiteText"/>
      </w:pPr>
      <w:r>
        <w:t>1561679</w:t>
      </w:r>
    </w:p>
    <w:p w14:paraId="058A0BFC" w14:textId="77777777" w:rsidR="009F3E31" w:rsidRPr="00034693" w:rsidRDefault="0031677D" w:rsidP="009F3E31">
      <w:pPr>
        <w:pStyle w:val="TitelseiteText"/>
      </w:pPr>
      <w:r>
        <w:t xml:space="preserve">Medieninformatik </w:t>
      </w:r>
    </w:p>
    <w:p w14:paraId="1BFA7367" w14:textId="77777777" w:rsidR="0031677D" w:rsidRDefault="0031677D" w:rsidP="009F3E31">
      <w:pPr>
        <w:pStyle w:val="TitelseiteText"/>
      </w:pPr>
      <w:r>
        <w:t>2. Semester M. Sc.</w:t>
      </w:r>
    </w:p>
    <w:p w14:paraId="7229FA60" w14:textId="77777777" w:rsidR="009F3E31" w:rsidRDefault="0031677D" w:rsidP="009F3E31">
      <w:pPr>
        <w:pStyle w:val="TitelseiteText"/>
      </w:pPr>
      <w:r>
        <w:t xml:space="preserve">E-Mail: Dominik1.Bauer@stud.uni-regensburg.de  </w:t>
      </w:r>
    </w:p>
    <w:p w14:paraId="4F772B69" w14:textId="77777777" w:rsidR="0031677D" w:rsidRDefault="0031677D" w:rsidP="0031677D">
      <w:pPr>
        <w:pStyle w:val="TitelseiteText"/>
      </w:pPr>
    </w:p>
    <w:p w14:paraId="63ACA1F7" w14:textId="77777777" w:rsidR="0031677D" w:rsidRPr="0031677D" w:rsidRDefault="0031677D" w:rsidP="009F3E31">
      <w:pPr>
        <w:pStyle w:val="TitelseiteText"/>
      </w:pPr>
    </w:p>
    <w:p w14:paraId="70CE67FB" w14:textId="77777777" w:rsidR="009F3E31" w:rsidRPr="00034693" w:rsidRDefault="0031677D" w:rsidP="009F3E31">
      <w:pPr>
        <w:pStyle w:val="TitelseiteText"/>
      </w:pPr>
      <w:r>
        <w:t>Abgegeben am 30.09.2015</w:t>
      </w:r>
    </w:p>
    <w:p w14:paraId="3977ED90" w14:textId="77777777" w:rsidR="000147EF" w:rsidRDefault="000147EF">
      <w:pPr>
        <w:spacing w:after="200" w:line="276" w:lineRule="auto"/>
        <w:sectPr w:rsidR="000147EF" w:rsidSect="000147EF">
          <w:headerReference w:type="default" r:id="rId9"/>
          <w:headerReference w:type="first" r:id="rId10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14:paraId="48E17E03" w14:textId="77777777" w:rsidR="009F3E31" w:rsidRDefault="009A6082" w:rsidP="009A6082">
      <w:pPr>
        <w:pStyle w:val="Inhaltsverzeichnisberschrift"/>
      </w:pPr>
      <w:r>
        <w:lastRenderedPageBreak/>
        <w:t>Inhalt</w:t>
      </w:r>
    </w:p>
    <w:p w14:paraId="0DAC049F" w14:textId="77777777" w:rsidR="009A6082" w:rsidRPr="009A6082" w:rsidRDefault="009A6082" w:rsidP="009A6082">
      <w:pPr>
        <w:rPr>
          <w:lang w:eastAsia="en-US"/>
        </w:rPr>
      </w:pPr>
    </w:p>
    <w:bookmarkStart w:id="0" w:name="_GoBack"/>
    <w:bookmarkEnd w:id="0"/>
    <w:p w14:paraId="518B7567" w14:textId="77777777" w:rsidR="00E822BD" w:rsidRDefault="00246EB0">
      <w:pPr>
        <w:pStyle w:val="Verzeichnis1"/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hyperlink w:anchor="_Toc429764368" w:history="1">
        <w:r w:rsidR="00E822BD" w:rsidRPr="00CF48A8">
          <w:rPr>
            <w:rStyle w:val="Link"/>
            <w:rFonts w:eastAsiaTheme="majorEastAsia"/>
            <w:noProof/>
          </w:rPr>
          <w:t>1</w:t>
        </w:r>
        <w:r w:rsidR="00E822B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E822BD" w:rsidRPr="00CF48A8">
          <w:rPr>
            <w:rStyle w:val="Link"/>
            <w:rFonts w:eastAsiaTheme="majorEastAsia"/>
            <w:noProof/>
          </w:rPr>
          <w:t>Projektdefinition</w:t>
        </w:r>
        <w:r w:rsidR="00E822BD">
          <w:rPr>
            <w:noProof/>
            <w:webHidden/>
          </w:rPr>
          <w:tab/>
        </w:r>
        <w:r w:rsidR="00E822BD">
          <w:rPr>
            <w:noProof/>
            <w:webHidden/>
          </w:rPr>
          <w:fldChar w:fldCharType="begin"/>
        </w:r>
        <w:r w:rsidR="00E822BD">
          <w:rPr>
            <w:noProof/>
            <w:webHidden/>
          </w:rPr>
          <w:instrText xml:space="preserve"> PAGEREF _Toc429764368 \h </w:instrText>
        </w:r>
        <w:r w:rsidR="00E822BD">
          <w:rPr>
            <w:noProof/>
            <w:webHidden/>
          </w:rPr>
        </w:r>
        <w:r w:rsidR="00E822BD">
          <w:rPr>
            <w:noProof/>
            <w:webHidden/>
          </w:rPr>
          <w:fldChar w:fldCharType="separate"/>
        </w:r>
        <w:r w:rsidR="00E822BD">
          <w:rPr>
            <w:noProof/>
            <w:webHidden/>
          </w:rPr>
          <w:t>4</w:t>
        </w:r>
        <w:r w:rsidR="00E822BD">
          <w:rPr>
            <w:noProof/>
            <w:webHidden/>
          </w:rPr>
          <w:fldChar w:fldCharType="end"/>
        </w:r>
      </w:hyperlink>
    </w:p>
    <w:p w14:paraId="6E23D857" w14:textId="77777777" w:rsidR="00E822BD" w:rsidRDefault="00E822BD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69" w:history="1">
        <w:r w:rsidRPr="00CF48A8">
          <w:rPr>
            <w:rStyle w:val="Link"/>
            <w:rFonts w:eastAsiaTheme="maj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2F7F55" w14:textId="77777777" w:rsidR="00E822BD" w:rsidRDefault="00E822BD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70" w:history="1">
        <w:r w:rsidRPr="00CF48A8">
          <w:rPr>
            <w:rStyle w:val="Link"/>
            <w:rFonts w:eastAsiaTheme="majorEastAsi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Ausgangssituation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34D849" w14:textId="77777777" w:rsidR="00E822BD" w:rsidRDefault="00E822BD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71" w:history="1">
        <w:r w:rsidRPr="00CF48A8">
          <w:rPr>
            <w:rStyle w:val="Link"/>
            <w:rFonts w:eastAsiaTheme="majorEastAsia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5A64D4" w14:textId="77777777" w:rsidR="00E822BD" w:rsidRDefault="00E822BD">
      <w:pPr>
        <w:pStyle w:val="Verzeichnis1"/>
        <w:rPr>
          <w:rFonts w:asciiTheme="minorHAnsi" w:eastAsiaTheme="minorEastAsia" w:hAnsiTheme="minorHAnsi" w:cstheme="minorBidi"/>
          <w:noProof/>
          <w:szCs w:val="24"/>
        </w:rPr>
      </w:pPr>
      <w:hyperlink w:anchor="_Toc429764372" w:history="1">
        <w:r w:rsidRPr="00CF48A8">
          <w:rPr>
            <w:rStyle w:val="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Projektverlauf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DAD99B" w14:textId="77777777" w:rsidR="00E822BD" w:rsidRDefault="00E822BD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73" w:history="1">
        <w:r w:rsidRPr="00CF48A8">
          <w:rPr>
            <w:rStyle w:val="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Anforderungsanalyse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DAD8CF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74" w:history="1">
        <w:r w:rsidRPr="00CF48A8">
          <w:rPr>
            <w:rStyle w:val="Link"/>
            <w:rFonts w:eastAsiaTheme="majorEastAsi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Content 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BC84AC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75" w:history="1">
        <w:r w:rsidRPr="00CF48A8">
          <w:rPr>
            <w:rStyle w:val="Link"/>
            <w:rFonts w:eastAsiaTheme="majorEastAsia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Piwik- und Log-Daten-Analyse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3A7D8B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76" w:history="1">
        <w:r w:rsidRPr="00CF48A8">
          <w:rPr>
            <w:rStyle w:val="Link"/>
            <w:rFonts w:eastAsiaTheme="majorEastAsia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Contextual Inquiry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EF2D23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77" w:history="1">
        <w:r w:rsidRPr="00CF48A8">
          <w:rPr>
            <w:rStyle w:val="Link"/>
            <w:rFonts w:eastAsiaTheme="majorEastAsia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Fragebogen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A38A48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78" w:history="1">
        <w:r w:rsidRPr="00CF48A8">
          <w:rPr>
            <w:rStyle w:val="Link"/>
            <w:rFonts w:eastAsiaTheme="majorEastAsia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Card 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FCBB95" w14:textId="77777777" w:rsidR="00E822BD" w:rsidRDefault="00E822BD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79" w:history="1">
        <w:r w:rsidRPr="00CF48A8">
          <w:rPr>
            <w:rStyle w:val="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Konzeption und Design des Prototyps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B50B49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80" w:history="1">
        <w:r w:rsidRPr="00CF48A8">
          <w:rPr>
            <w:rStyle w:val="Link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Personas &amp; 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7EC649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81" w:history="1">
        <w:r w:rsidRPr="00CF48A8">
          <w:rPr>
            <w:rStyle w:val="Link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Zentrale Änderungen gegenüber der alten Webseite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89C565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82" w:history="1">
        <w:r w:rsidRPr="00CF48A8">
          <w:rPr>
            <w:rStyle w:val="Link"/>
            <w:rFonts w:eastAsiaTheme="majorEastAsi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Aufbau des Prototyps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669CAA" w14:textId="77777777" w:rsidR="00E822BD" w:rsidRDefault="00E822BD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83" w:history="1">
        <w:r w:rsidRPr="00CF48A8">
          <w:rPr>
            <w:rStyle w:val="Link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Heuristic Walkthrough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951208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84" w:history="1">
        <w:r w:rsidRPr="00CF48A8">
          <w:rPr>
            <w:rStyle w:val="Link"/>
            <w:rFonts w:eastAsiaTheme="majorEastAsia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E18283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85" w:history="1">
        <w:r w:rsidRPr="00CF48A8">
          <w:rPr>
            <w:rStyle w:val="Link"/>
            <w:rFonts w:eastAsiaTheme="majorEastAsia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58D1F9" w14:textId="77777777" w:rsidR="00E822BD" w:rsidRDefault="00E822BD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86" w:history="1">
        <w:r w:rsidRPr="00CF48A8">
          <w:rPr>
            <w:rStyle w:val="Link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Usability-Test (A-B-Vergleich)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7C3D5C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87" w:history="1">
        <w:r w:rsidRPr="00CF48A8">
          <w:rPr>
            <w:rStyle w:val="Link"/>
            <w:rFonts w:eastAsiaTheme="majorEastAsia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4ACEA9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88" w:history="1">
        <w:r w:rsidRPr="00CF48A8">
          <w:rPr>
            <w:rStyle w:val="Link"/>
            <w:rFonts w:eastAsiaTheme="majorEastAsia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Testaufbau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E6F3DF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89" w:history="1">
        <w:r w:rsidRPr="00CF48A8">
          <w:rPr>
            <w:rStyle w:val="Link"/>
            <w:rFonts w:eastAsiaTheme="majorEastAsia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Testdurchführung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26A0FB" w14:textId="77777777" w:rsidR="00E822BD" w:rsidRDefault="00E822BD">
      <w:pPr>
        <w:pStyle w:val="Verzeichnis3"/>
        <w:tabs>
          <w:tab w:val="left" w:pos="120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90" w:history="1">
        <w:r w:rsidRPr="00CF48A8">
          <w:rPr>
            <w:rStyle w:val="Link"/>
            <w:rFonts w:eastAsiaTheme="majorEastAsia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Ergebnisse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FA9778" w14:textId="77777777" w:rsidR="00E822BD" w:rsidRDefault="00E822BD">
      <w:pPr>
        <w:pStyle w:val="Verzeichnis4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29764391" w:history="1">
        <w:r w:rsidRPr="00CF48A8">
          <w:rPr>
            <w:rStyle w:val="Link"/>
            <w:rFonts w:eastAsiaTheme="majorEastAsia"/>
            <w:noProof/>
          </w:rPr>
          <w:t>2.4.4.1</w:t>
        </w:r>
        <w:r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Quantitative 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91D214" w14:textId="77777777" w:rsidR="00E822BD" w:rsidRDefault="00E822BD">
      <w:pPr>
        <w:pStyle w:val="Verzeichnis4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29764392" w:history="1">
        <w:r w:rsidRPr="00CF48A8">
          <w:rPr>
            <w:rStyle w:val="Link"/>
            <w:rFonts w:eastAsiaTheme="majorEastAsia"/>
            <w:noProof/>
          </w:rPr>
          <w:t>2.4.4.2</w:t>
        </w:r>
        <w:r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Qualitative 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3509ED" w14:textId="77777777" w:rsidR="00E822BD" w:rsidRDefault="00E822BD">
      <w:pPr>
        <w:pStyle w:val="Verzeichnis4"/>
        <w:tabs>
          <w:tab w:val="left" w:pos="1680"/>
          <w:tab w:val="right" w:leader="dot" w:pos="8493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29764393" w:history="1">
        <w:r w:rsidRPr="00CF48A8">
          <w:rPr>
            <w:rStyle w:val="Link"/>
            <w:rFonts w:eastAsiaTheme="majorEastAsia"/>
            <w:noProof/>
          </w:rPr>
          <w:t>2.4.4.3</w:t>
        </w:r>
        <w:r>
          <w:rPr>
            <w:rFonts w:asciiTheme="minorHAnsi" w:eastAsiaTheme="minorEastAsia" w:hAnsiTheme="minorHAnsi" w:cstheme="minorBidi"/>
            <w:i w:val="0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Zusammenfassung der 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CABFEF" w14:textId="77777777" w:rsidR="00E822BD" w:rsidRDefault="00E822BD">
      <w:pPr>
        <w:pStyle w:val="Verzeichnis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29764394" w:history="1">
        <w:r w:rsidRPr="00CF48A8">
          <w:rPr>
            <w:rStyle w:val="Link"/>
            <w:rFonts w:eastAsiaTheme="majorEastAsia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Überarbeitung des Prototyps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3210D0" w14:textId="77777777" w:rsidR="00E822BD" w:rsidRDefault="00E822BD">
      <w:pPr>
        <w:pStyle w:val="Verzeichnis1"/>
        <w:rPr>
          <w:rFonts w:asciiTheme="minorHAnsi" w:eastAsiaTheme="minorEastAsia" w:hAnsiTheme="minorHAnsi" w:cstheme="minorBidi"/>
          <w:noProof/>
          <w:szCs w:val="24"/>
        </w:rPr>
      </w:pPr>
      <w:hyperlink w:anchor="_Toc429764395" w:history="1">
        <w:r w:rsidRPr="00CF48A8">
          <w:rPr>
            <w:rStyle w:val="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CF48A8">
          <w:rPr>
            <w:rStyle w:val="Link"/>
            <w:rFonts w:eastAsiaTheme="majorEastAsia"/>
            <w:noProof/>
          </w:rPr>
          <w:t>Projektabschluss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_Toc429764395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4F9C1D" w14:textId="77777777" w:rsidR="009A6082" w:rsidRDefault="00246EB0">
      <w:pPr>
        <w:spacing w:after="200" w:line="276" w:lineRule="auto"/>
        <w:jc w:val="left"/>
        <w:rPr>
          <w:b/>
          <w:sz w:val="28"/>
          <w:lang w:eastAsia="en-US"/>
        </w:rPr>
      </w:pPr>
      <w:r>
        <w:fldChar w:fldCharType="end"/>
      </w:r>
    </w:p>
    <w:p w14:paraId="1D24BF48" w14:textId="77777777" w:rsidR="00070B8E" w:rsidRDefault="00070B8E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w14:paraId="25CAF038" w14:textId="77777777" w:rsidR="00FA494F" w:rsidRDefault="008873E3" w:rsidP="00816876">
      <w:pPr>
        <w:pStyle w:val="Inhaltsverzeichnisberschrift"/>
      </w:pPr>
      <w:r>
        <w:lastRenderedPageBreak/>
        <w:t>Abbildungen</w:t>
      </w:r>
    </w:p>
    <w:p w14:paraId="756E5D9F" w14:textId="77777777" w:rsidR="000147EF" w:rsidRDefault="00246EB0" w:rsidP="000147EF">
      <w:pPr>
        <w:pStyle w:val="Literaturverzeichnis"/>
        <w:sectPr w:rsidR="000147EF" w:rsidSect="000147EF"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  <w:r>
        <w:rPr>
          <w:rFonts w:ascii="Frutiger Next LT W1G" w:hAnsi="Frutiger Next LT W1G"/>
        </w:rPr>
        <w:fldChar w:fldCharType="begin"/>
      </w:r>
      <w:r w:rsidR="00FA494F">
        <w:instrText xml:space="preserve"> TOC \h \z \c "Abbildung" </w:instrText>
      </w:r>
      <w:r>
        <w:rPr>
          <w:rFonts w:ascii="Frutiger Next LT W1G" w:hAnsi="Frutiger Next LT W1G"/>
        </w:rPr>
        <w:fldChar w:fldCharType="separate"/>
      </w:r>
      <w:r w:rsidR="00F5427C">
        <w:rPr>
          <w:rFonts w:ascii="Frutiger Next LT W1G" w:hAnsi="Frutiger Next LT W1G"/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260A8F54" w14:textId="77777777" w:rsidR="00732AF2" w:rsidRDefault="00417692" w:rsidP="00FC3A07">
      <w:pPr>
        <w:pStyle w:val="berschrift1"/>
      </w:pPr>
      <w:bookmarkStart w:id="1" w:name="_Toc429764368"/>
      <w:r>
        <w:lastRenderedPageBreak/>
        <w:t>Projektdefinition</w:t>
      </w:r>
      <w:bookmarkEnd w:id="1"/>
    </w:p>
    <w:p w14:paraId="7E295903" w14:textId="77777777" w:rsidR="00417692" w:rsidRDefault="00417692" w:rsidP="00417692">
      <w:pPr>
        <w:pStyle w:val="berschrift2"/>
      </w:pPr>
      <w:bookmarkStart w:id="2" w:name="_Toc429764369"/>
      <w:r>
        <w:t>Motivation</w:t>
      </w:r>
      <w:bookmarkEnd w:id="2"/>
    </w:p>
    <w:p w14:paraId="1348BD95" w14:textId="77777777" w:rsidR="00417692" w:rsidRDefault="00417692" w:rsidP="00417692">
      <w:pPr>
        <w:pStyle w:val="berschrift2"/>
      </w:pPr>
      <w:bookmarkStart w:id="3" w:name="_Toc429764370"/>
      <w:r>
        <w:t>Ausgangssituation</w:t>
      </w:r>
      <w:bookmarkEnd w:id="3"/>
      <w:r>
        <w:t xml:space="preserve"> </w:t>
      </w:r>
    </w:p>
    <w:p w14:paraId="689DA969" w14:textId="77777777" w:rsidR="00417692" w:rsidRDefault="00417692" w:rsidP="00417692">
      <w:pPr>
        <w:pStyle w:val="berschrift2"/>
      </w:pPr>
      <w:bookmarkStart w:id="4" w:name="_Toc429764371"/>
      <w:r>
        <w:t>Aufgabenstellung</w:t>
      </w:r>
      <w:bookmarkEnd w:id="4"/>
      <w:r>
        <w:t xml:space="preserve"> </w:t>
      </w:r>
    </w:p>
    <w:p w14:paraId="79C4522F" w14:textId="10A85651" w:rsidR="00803321" w:rsidRDefault="003C2281" w:rsidP="00803321">
      <w:pPr>
        <w:pStyle w:val="berschrift1"/>
      </w:pPr>
      <w:bookmarkStart w:id="5" w:name="_Toc429764372"/>
      <w:r>
        <w:t>Projektverlauf</w:t>
      </w:r>
      <w:bookmarkEnd w:id="5"/>
    </w:p>
    <w:p w14:paraId="6A790B3D" w14:textId="2EECCA81" w:rsidR="00803321" w:rsidRDefault="00803321" w:rsidP="00803321">
      <w:pPr>
        <w:pStyle w:val="berschrift2"/>
      </w:pPr>
      <w:bookmarkStart w:id="6" w:name="_Toc429764373"/>
      <w:r>
        <w:t>Anforderungsanalyse</w:t>
      </w:r>
      <w:bookmarkEnd w:id="6"/>
    </w:p>
    <w:p w14:paraId="4556208B" w14:textId="287ABB60" w:rsidR="00803321" w:rsidRDefault="00803321" w:rsidP="00803321">
      <w:pPr>
        <w:pStyle w:val="berschrift3"/>
      </w:pPr>
      <w:bookmarkStart w:id="7" w:name="_Toc429764374"/>
      <w:r>
        <w:t>Content Analyse</w:t>
      </w:r>
      <w:bookmarkEnd w:id="7"/>
      <w:r>
        <w:t xml:space="preserve"> </w:t>
      </w:r>
    </w:p>
    <w:p w14:paraId="3D143F07" w14:textId="6419CFC9" w:rsidR="00803321" w:rsidRPr="00803321" w:rsidRDefault="00803321" w:rsidP="00803321">
      <w:pPr>
        <w:pStyle w:val="berschrift3"/>
      </w:pPr>
      <w:bookmarkStart w:id="8" w:name="_Toc429764375"/>
      <w:proofErr w:type="spellStart"/>
      <w:r>
        <w:t>Piwik</w:t>
      </w:r>
      <w:proofErr w:type="spellEnd"/>
      <w:r>
        <w:t>- und Log-Daten-Analyse</w:t>
      </w:r>
      <w:bookmarkEnd w:id="8"/>
    </w:p>
    <w:p w14:paraId="142B4B6A" w14:textId="63DD5124" w:rsidR="00803321" w:rsidRDefault="00803321" w:rsidP="00803321">
      <w:pPr>
        <w:pStyle w:val="berschrift3"/>
      </w:pPr>
      <w:bookmarkStart w:id="9" w:name="_Toc429764376"/>
      <w:proofErr w:type="spellStart"/>
      <w:r>
        <w:t>Contextual</w:t>
      </w:r>
      <w:proofErr w:type="spellEnd"/>
      <w:r>
        <w:t xml:space="preserve"> </w:t>
      </w:r>
      <w:proofErr w:type="spellStart"/>
      <w:r>
        <w:t>Inquiry</w:t>
      </w:r>
      <w:bookmarkEnd w:id="9"/>
      <w:proofErr w:type="spellEnd"/>
      <w:r>
        <w:t xml:space="preserve"> </w:t>
      </w:r>
    </w:p>
    <w:p w14:paraId="07730D99" w14:textId="63931CA9" w:rsidR="00803321" w:rsidRDefault="00803321" w:rsidP="00803321">
      <w:pPr>
        <w:pStyle w:val="berschrift3"/>
      </w:pPr>
      <w:bookmarkStart w:id="10" w:name="_Toc429764377"/>
      <w:r>
        <w:t>Fragebogen</w:t>
      </w:r>
      <w:bookmarkEnd w:id="10"/>
    </w:p>
    <w:p w14:paraId="1DBF6DC4" w14:textId="62F4F00F" w:rsidR="00803321" w:rsidRPr="00803321" w:rsidRDefault="00803321" w:rsidP="00803321">
      <w:pPr>
        <w:pStyle w:val="berschrift3"/>
      </w:pPr>
      <w:bookmarkStart w:id="11" w:name="_Toc429764378"/>
      <w:r>
        <w:t xml:space="preserve">Card </w:t>
      </w:r>
      <w:proofErr w:type="spellStart"/>
      <w:r>
        <w:t>Sorting</w:t>
      </w:r>
      <w:bookmarkEnd w:id="11"/>
      <w:proofErr w:type="spellEnd"/>
    </w:p>
    <w:p w14:paraId="4E911559" w14:textId="55778D17" w:rsidR="00803321" w:rsidRDefault="00803321" w:rsidP="00803321">
      <w:pPr>
        <w:pStyle w:val="berschrift2"/>
      </w:pPr>
      <w:bookmarkStart w:id="12" w:name="_Toc429764379"/>
      <w:r>
        <w:t>Konzeption und Design des Prototyps</w:t>
      </w:r>
      <w:bookmarkEnd w:id="12"/>
    </w:p>
    <w:p w14:paraId="69AA5619" w14:textId="4DE27547" w:rsidR="00803321" w:rsidRDefault="00803321" w:rsidP="00803321">
      <w:pPr>
        <w:pStyle w:val="berschrift3"/>
      </w:pPr>
      <w:bookmarkStart w:id="13" w:name="_Toc429764380"/>
      <w:proofErr w:type="spellStart"/>
      <w:r>
        <w:t>Personas</w:t>
      </w:r>
      <w:proofErr w:type="spellEnd"/>
      <w:r>
        <w:t xml:space="preserve"> &amp; Szenarien</w:t>
      </w:r>
      <w:bookmarkEnd w:id="13"/>
      <w:r>
        <w:t xml:space="preserve"> </w:t>
      </w:r>
    </w:p>
    <w:p w14:paraId="3D675A4D" w14:textId="01AB9C35" w:rsidR="00803321" w:rsidRPr="00803321" w:rsidRDefault="00803321" w:rsidP="00803321">
      <w:pPr>
        <w:pStyle w:val="berschrift3"/>
      </w:pPr>
      <w:bookmarkStart w:id="14" w:name="_Toc429764381"/>
      <w:r>
        <w:t xml:space="preserve">Zentrale </w:t>
      </w:r>
      <w:r w:rsidR="004025B2">
        <w:t>Änderungen</w:t>
      </w:r>
      <w:r>
        <w:t xml:space="preserve"> </w:t>
      </w:r>
      <w:r w:rsidR="007C515A">
        <w:t>gegenüber der alten Webseite</w:t>
      </w:r>
      <w:bookmarkEnd w:id="14"/>
      <w:r>
        <w:t xml:space="preserve"> </w:t>
      </w:r>
    </w:p>
    <w:p w14:paraId="03BA0CB9" w14:textId="70490C3C" w:rsidR="00803321" w:rsidRDefault="00803321" w:rsidP="00803321">
      <w:pPr>
        <w:pStyle w:val="berschrift3"/>
      </w:pPr>
      <w:bookmarkStart w:id="15" w:name="_Toc429764382"/>
      <w:r>
        <w:t>Aufbau des Prototyps</w:t>
      </w:r>
      <w:bookmarkEnd w:id="15"/>
    </w:p>
    <w:p w14:paraId="2C366806" w14:textId="2FC9BE6C" w:rsidR="00803321" w:rsidRDefault="00803321" w:rsidP="00803321">
      <w:pPr>
        <w:pStyle w:val="berschrift2"/>
      </w:pPr>
      <w:bookmarkStart w:id="16" w:name="_Toc429764383"/>
      <w:proofErr w:type="spellStart"/>
      <w:r>
        <w:t>Heuristic</w:t>
      </w:r>
      <w:proofErr w:type="spellEnd"/>
      <w:r>
        <w:t xml:space="preserve"> </w:t>
      </w:r>
      <w:proofErr w:type="spellStart"/>
      <w:r>
        <w:t>Walkthrough</w:t>
      </w:r>
      <w:bookmarkEnd w:id="16"/>
      <w:proofErr w:type="spellEnd"/>
    </w:p>
    <w:p w14:paraId="4C7FF052" w14:textId="53130495" w:rsidR="002C1FBD" w:rsidRDefault="002C1FBD" w:rsidP="002C1FBD">
      <w:pPr>
        <w:pStyle w:val="berschrift3"/>
      </w:pPr>
      <w:bookmarkStart w:id="17" w:name="_Toc429764384"/>
      <w:r>
        <w:t>Durchführung</w:t>
      </w:r>
      <w:bookmarkEnd w:id="17"/>
      <w:r>
        <w:t xml:space="preserve"> </w:t>
      </w:r>
    </w:p>
    <w:p w14:paraId="4F292504" w14:textId="45B41B49" w:rsidR="002C1FBD" w:rsidRDefault="002C1FBD" w:rsidP="002C1FBD">
      <w:pPr>
        <w:pStyle w:val="berschrift3"/>
      </w:pPr>
      <w:bookmarkStart w:id="18" w:name="_Toc429764385"/>
      <w:r>
        <w:t>Ergebnisse</w:t>
      </w:r>
      <w:bookmarkEnd w:id="18"/>
      <w:r>
        <w:t xml:space="preserve">  </w:t>
      </w:r>
    </w:p>
    <w:p w14:paraId="19ABDC70" w14:textId="77777777" w:rsidR="002C1FBD" w:rsidRPr="002C1FBD" w:rsidRDefault="002C1FBD" w:rsidP="002C1FBD"/>
    <w:p w14:paraId="666C80D9" w14:textId="786B0DF0" w:rsidR="00803321" w:rsidRDefault="00803321" w:rsidP="00803321">
      <w:pPr>
        <w:pStyle w:val="berschrift2"/>
      </w:pPr>
      <w:bookmarkStart w:id="19" w:name="_Toc429764386"/>
      <w:r>
        <w:lastRenderedPageBreak/>
        <w:t>Usability-Test (A-B-Vergleich)</w:t>
      </w:r>
      <w:bookmarkEnd w:id="19"/>
      <w:r>
        <w:t xml:space="preserve"> </w:t>
      </w:r>
    </w:p>
    <w:p w14:paraId="3888BE4F" w14:textId="34BA7661" w:rsidR="00803321" w:rsidRDefault="00803321" w:rsidP="00803321">
      <w:pPr>
        <w:pStyle w:val="berschrift3"/>
      </w:pPr>
      <w:bookmarkStart w:id="20" w:name="_Toc429764387"/>
      <w:r>
        <w:t>Tasks</w:t>
      </w:r>
      <w:bookmarkEnd w:id="20"/>
    </w:p>
    <w:p w14:paraId="70F9A84D" w14:textId="1AC415C6" w:rsidR="00803321" w:rsidRDefault="00803321" w:rsidP="00803321">
      <w:pPr>
        <w:pStyle w:val="berschrift3"/>
      </w:pPr>
      <w:bookmarkStart w:id="21" w:name="_Toc429764388"/>
      <w:r>
        <w:t>Testaufbau</w:t>
      </w:r>
      <w:bookmarkEnd w:id="21"/>
    </w:p>
    <w:p w14:paraId="705C29FF" w14:textId="36836248" w:rsidR="00803321" w:rsidRDefault="00803321" w:rsidP="00803321">
      <w:pPr>
        <w:pStyle w:val="berschrift3"/>
      </w:pPr>
      <w:bookmarkStart w:id="22" w:name="_Toc429764389"/>
      <w:r>
        <w:t>Testdurchführung</w:t>
      </w:r>
      <w:bookmarkEnd w:id="22"/>
    </w:p>
    <w:p w14:paraId="6F840366" w14:textId="5DBCC57B" w:rsidR="00803321" w:rsidRDefault="00803321" w:rsidP="00803321">
      <w:pPr>
        <w:pStyle w:val="berschrift3"/>
      </w:pPr>
      <w:bookmarkStart w:id="23" w:name="_Toc429764390"/>
      <w:r>
        <w:t>Ergebnisse des Tests</w:t>
      </w:r>
      <w:bookmarkEnd w:id="23"/>
    </w:p>
    <w:p w14:paraId="695E324E" w14:textId="101FC9F4" w:rsidR="00803321" w:rsidRDefault="00803321" w:rsidP="00803321">
      <w:pPr>
        <w:pStyle w:val="berschrift4"/>
      </w:pPr>
      <w:bookmarkStart w:id="24" w:name="_Toc429764391"/>
      <w:r>
        <w:t>Quantitative Ergebnisse</w:t>
      </w:r>
      <w:bookmarkEnd w:id="24"/>
    </w:p>
    <w:p w14:paraId="2DF0F626" w14:textId="6323D8AC" w:rsidR="00803321" w:rsidRDefault="00803321" w:rsidP="00803321">
      <w:pPr>
        <w:pStyle w:val="berschrift4"/>
      </w:pPr>
      <w:bookmarkStart w:id="25" w:name="_Toc429764392"/>
      <w:r>
        <w:t>Qualitative Ergebnisse</w:t>
      </w:r>
      <w:bookmarkEnd w:id="25"/>
    </w:p>
    <w:p w14:paraId="2E934752" w14:textId="713C2E0D" w:rsidR="00803321" w:rsidRPr="00803321" w:rsidRDefault="00803321" w:rsidP="00803321">
      <w:pPr>
        <w:pStyle w:val="berschrift4"/>
      </w:pPr>
      <w:bookmarkStart w:id="26" w:name="_Toc429764393"/>
      <w:r>
        <w:t>Zusammenfassung der Ergebnisse</w:t>
      </w:r>
      <w:bookmarkEnd w:id="26"/>
      <w:r>
        <w:t xml:space="preserve"> </w:t>
      </w:r>
    </w:p>
    <w:p w14:paraId="6490A810" w14:textId="49612969" w:rsidR="00803321" w:rsidRPr="00803321" w:rsidRDefault="00803321" w:rsidP="00803321">
      <w:pPr>
        <w:pStyle w:val="berschrift2"/>
      </w:pPr>
      <w:bookmarkStart w:id="27" w:name="_Toc429764394"/>
      <w:r>
        <w:t>Überarbeitung des Prototyps</w:t>
      </w:r>
      <w:bookmarkEnd w:id="27"/>
      <w:r>
        <w:t xml:space="preserve"> </w:t>
      </w:r>
    </w:p>
    <w:p w14:paraId="5D5897D7" w14:textId="77777777" w:rsidR="00690BDF" w:rsidRDefault="00FD5517" w:rsidP="00FD5517">
      <w:pPr>
        <w:pStyle w:val="berschrift1"/>
      </w:pPr>
      <w:bookmarkStart w:id="28" w:name="_Toc429764395"/>
      <w:r>
        <w:t>Projektabschluss</w:t>
      </w:r>
      <w:bookmarkEnd w:id="28"/>
    </w:p>
    <w:p w14:paraId="2AC60A3F" w14:textId="77777777" w:rsidR="009A109D" w:rsidRDefault="009A109D" w:rsidP="009A109D">
      <w:pPr>
        <w:pStyle w:val="Folgeabsatz"/>
        <w:ind w:firstLine="0"/>
      </w:pPr>
    </w:p>
    <w:p w14:paraId="0A83CA7D" w14:textId="77777777" w:rsidR="009A109D" w:rsidRDefault="009A109D" w:rsidP="009A109D">
      <w:pPr>
        <w:pStyle w:val="Folgeabsatz"/>
        <w:ind w:firstLine="0"/>
      </w:pPr>
    </w:p>
    <w:p w14:paraId="7CFBC857" w14:textId="77777777" w:rsidR="009A109D" w:rsidRDefault="009A109D" w:rsidP="009A109D">
      <w:pPr>
        <w:pStyle w:val="Folgeabsatz"/>
        <w:ind w:firstLine="0"/>
      </w:pPr>
    </w:p>
    <w:p w14:paraId="6241B4E1" w14:textId="77777777" w:rsidR="009A109D" w:rsidRDefault="009A109D" w:rsidP="009A109D">
      <w:pPr>
        <w:pStyle w:val="Folgeabsatz"/>
        <w:ind w:firstLine="0"/>
      </w:pPr>
    </w:p>
    <w:p w14:paraId="0DC4FE92" w14:textId="77777777" w:rsidR="009A109D" w:rsidRDefault="009A109D" w:rsidP="009A109D">
      <w:pPr>
        <w:pStyle w:val="Folgeabsatz"/>
        <w:ind w:firstLine="0"/>
      </w:pPr>
    </w:p>
    <w:p w14:paraId="5966F0EB" w14:textId="77777777" w:rsidR="009A109D" w:rsidRDefault="009A109D" w:rsidP="009A109D">
      <w:pPr>
        <w:pStyle w:val="Folgeabsatz"/>
        <w:ind w:firstLine="0"/>
      </w:pPr>
    </w:p>
    <w:p w14:paraId="5D3544F4" w14:textId="77777777" w:rsidR="009A109D" w:rsidRDefault="009A109D" w:rsidP="009A109D">
      <w:pPr>
        <w:pStyle w:val="Folgeabsatz"/>
        <w:ind w:firstLine="0"/>
      </w:pPr>
    </w:p>
    <w:p w14:paraId="5FA33FD2" w14:textId="77777777" w:rsidR="009A109D" w:rsidRDefault="009A109D" w:rsidP="009A109D">
      <w:pPr>
        <w:pStyle w:val="Folgeabsatz"/>
        <w:ind w:firstLine="0"/>
      </w:pPr>
    </w:p>
    <w:p w14:paraId="14D44CCF" w14:textId="77777777" w:rsidR="009A109D" w:rsidRDefault="009A109D" w:rsidP="009A109D">
      <w:pPr>
        <w:pStyle w:val="Folgeabsatz"/>
        <w:ind w:firstLine="0"/>
      </w:pPr>
    </w:p>
    <w:p w14:paraId="2F935BCB" w14:textId="77777777" w:rsidR="009A109D" w:rsidRDefault="009A109D" w:rsidP="009A109D">
      <w:pPr>
        <w:pStyle w:val="Folgeabsatz"/>
        <w:ind w:firstLine="0"/>
      </w:pPr>
    </w:p>
    <w:p w14:paraId="4335563C" w14:textId="77777777" w:rsidR="009A109D" w:rsidRDefault="009A109D" w:rsidP="009A109D">
      <w:pPr>
        <w:pStyle w:val="Folgeabsatz"/>
        <w:ind w:firstLine="0"/>
      </w:pPr>
    </w:p>
    <w:p w14:paraId="703A0D51" w14:textId="77777777" w:rsidR="009A109D" w:rsidRDefault="009A109D" w:rsidP="009A109D">
      <w:pPr>
        <w:pStyle w:val="Folgeabsatz"/>
        <w:ind w:firstLine="0"/>
      </w:pPr>
    </w:p>
    <w:p w14:paraId="7E1DCE3D" w14:textId="77777777" w:rsidR="009A109D" w:rsidRDefault="009A109D" w:rsidP="009A109D">
      <w:pPr>
        <w:pStyle w:val="Folgeabsatz"/>
        <w:ind w:firstLine="0"/>
      </w:pPr>
    </w:p>
    <w:p w14:paraId="587DF711" w14:textId="77777777" w:rsidR="009A109D" w:rsidRDefault="009A109D" w:rsidP="009A109D">
      <w:pPr>
        <w:pStyle w:val="Folgeabsatz"/>
        <w:ind w:firstLine="0"/>
      </w:pPr>
    </w:p>
    <w:p w14:paraId="737C1938" w14:textId="77777777" w:rsidR="009A109D" w:rsidRDefault="009A109D" w:rsidP="009A109D">
      <w:pPr>
        <w:pStyle w:val="Folgeabsatz"/>
        <w:ind w:firstLine="0"/>
      </w:pPr>
    </w:p>
    <w:p w14:paraId="7AE07592" w14:textId="77777777" w:rsidR="009A109D" w:rsidRDefault="009A109D" w:rsidP="009A109D">
      <w:pPr>
        <w:pStyle w:val="Folgeabsatz"/>
        <w:ind w:firstLine="0"/>
      </w:pPr>
    </w:p>
    <w:p w14:paraId="100B688A" w14:textId="77777777" w:rsidR="009A109D" w:rsidRDefault="009A109D" w:rsidP="009A109D">
      <w:pPr>
        <w:pStyle w:val="Folgeabsatz"/>
        <w:ind w:firstLine="0"/>
      </w:pPr>
    </w:p>
    <w:p w14:paraId="20B62B69" w14:textId="77777777" w:rsidR="009A109D" w:rsidRDefault="009A109D" w:rsidP="009A109D">
      <w:pPr>
        <w:pStyle w:val="Folgeabsatz"/>
        <w:ind w:firstLine="0"/>
      </w:pPr>
    </w:p>
    <w:p w14:paraId="07AC143E" w14:textId="77777777" w:rsidR="009A109D" w:rsidRDefault="009A109D" w:rsidP="009A109D">
      <w:pPr>
        <w:pStyle w:val="Folgeabsatz"/>
        <w:ind w:firstLine="0"/>
      </w:pPr>
    </w:p>
    <w:p w14:paraId="6F9151BB" w14:textId="77777777" w:rsidR="009A109D" w:rsidRDefault="009A109D" w:rsidP="009A109D">
      <w:pPr>
        <w:pStyle w:val="Folgeabsatz"/>
        <w:ind w:firstLine="0"/>
      </w:pPr>
    </w:p>
    <w:p w14:paraId="34F97084" w14:textId="77777777" w:rsidR="009A109D" w:rsidRDefault="009A109D" w:rsidP="009A109D">
      <w:pPr>
        <w:pStyle w:val="Folgeabsatz"/>
        <w:ind w:firstLine="0"/>
      </w:pPr>
    </w:p>
    <w:p w14:paraId="605E3BE9" w14:textId="77777777" w:rsidR="009A109D" w:rsidRDefault="009A109D" w:rsidP="009A109D">
      <w:pPr>
        <w:pStyle w:val="Folgeabsatz"/>
        <w:ind w:firstLine="0"/>
      </w:pPr>
    </w:p>
    <w:p w14:paraId="1A2D502F" w14:textId="77777777" w:rsidR="009A109D" w:rsidRDefault="009A109D" w:rsidP="009A109D">
      <w:pPr>
        <w:pStyle w:val="Folgeabsatz"/>
        <w:ind w:firstLine="0"/>
      </w:pPr>
    </w:p>
    <w:p w14:paraId="5769DC30" w14:textId="77777777" w:rsidR="009A109D" w:rsidRDefault="009A109D" w:rsidP="009A109D">
      <w:pPr>
        <w:pStyle w:val="Folgeabsatz"/>
        <w:ind w:firstLine="0"/>
      </w:pPr>
    </w:p>
    <w:p w14:paraId="1330F15C" w14:textId="77777777" w:rsidR="009A109D" w:rsidRDefault="009A109D" w:rsidP="009A109D">
      <w:pPr>
        <w:pStyle w:val="Folgeabsatz"/>
        <w:ind w:firstLine="0"/>
      </w:pPr>
    </w:p>
    <w:p w14:paraId="57A81AAE" w14:textId="77777777" w:rsidR="009A109D" w:rsidRDefault="009A109D" w:rsidP="009A109D">
      <w:pPr>
        <w:pStyle w:val="Folgeabsatz"/>
        <w:ind w:firstLine="0"/>
      </w:pPr>
    </w:p>
    <w:p w14:paraId="67147141" w14:textId="77777777" w:rsidR="009A109D" w:rsidRDefault="009A109D" w:rsidP="009A109D">
      <w:pPr>
        <w:pStyle w:val="Folgeabsatz"/>
        <w:ind w:firstLine="0"/>
      </w:pPr>
    </w:p>
    <w:p w14:paraId="1649C7F9" w14:textId="77777777" w:rsidR="009A109D" w:rsidRDefault="009A109D" w:rsidP="009A109D">
      <w:pPr>
        <w:pStyle w:val="Folgeabsatz"/>
        <w:ind w:firstLine="0"/>
      </w:pPr>
    </w:p>
    <w:p w14:paraId="27894A84" w14:textId="77777777" w:rsidR="009A109D" w:rsidRDefault="009A109D" w:rsidP="009A109D">
      <w:pPr>
        <w:pStyle w:val="Folgeabsatz"/>
        <w:ind w:firstLine="0"/>
      </w:pPr>
    </w:p>
    <w:p w14:paraId="58FC6020" w14:textId="77777777" w:rsidR="009A109D" w:rsidRDefault="009A109D" w:rsidP="009A109D">
      <w:pPr>
        <w:pStyle w:val="Folgeabsatz"/>
        <w:ind w:firstLine="0"/>
      </w:pPr>
    </w:p>
    <w:p w14:paraId="5E137C09" w14:textId="77777777" w:rsidR="009A109D" w:rsidRPr="009A109D" w:rsidRDefault="009A109D" w:rsidP="009A109D">
      <w:pPr>
        <w:pStyle w:val="Folgeabsatz"/>
        <w:ind w:firstLine="0"/>
      </w:pPr>
    </w:p>
    <w:p w14:paraId="2C8A6061" w14:textId="77777777" w:rsidR="00417692" w:rsidRPr="00DE0D3A" w:rsidRDefault="00417692" w:rsidP="00417692"/>
    <w:p w14:paraId="53A02D6C" w14:textId="77777777" w:rsidR="00417692" w:rsidRPr="00DE0D3A" w:rsidRDefault="00417692" w:rsidP="00417692"/>
    <w:p w14:paraId="42FB6D50" w14:textId="77777777" w:rsidR="00417692" w:rsidRPr="00DE0D3A" w:rsidRDefault="00417692" w:rsidP="00417692">
      <w:pPr>
        <w:pStyle w:val="Folgeabsatz"/>
      </w:pPr>
    </w:p>
    <w:p w14:paraId="429D712D" w14:textId="77777777" w:rsidR="00417692" w:rsidRPr="00DE0D3A" w:rsidRDefault="00417692" w:rsidP="00417692"/>
    <w:p w14:paraId="2D0BA065" w14:textId="77777777" w:rsidR="00F424E9" w:rsidRPr="00DE0D3A" w:rsidRDefault="00F424E9" w:rsidP="00F424E9">
      <w:pPr>
        <w:pStyle w:val="Folgeabsatz"/>
        <w:ind w:firstLine="0"/>
      </w:pPr>
    </w:p>
    <w:p w14:paraId="3214FC63" w14:textId="77777777" w:rsidR="00B72BC9" w:rsidRPr="00DE0D3A" w:rsidRDefault="00B72BC9" w:rsidP="00732AF2"/>
    <w:p w14:paraId="6A23368E" w14:textId="77777777" w:rsidR="00B72BC9" w:rsidRPr="00DE0D3A" w:rsidRDefault="00B72BC9" w:rsidP="00732AF2">
      <w:pPr>
        <w:sectPr w:rsidR="00B72BC9" w:rsidRPr="00DE0D3A" w:rsidSect="000147EF">
          <w:headerReference w:type="default" r:id="rId11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14:paraId="63F0E88F" w14:textId="77777777" w:rsidR="00732AF2" w:rsidRPr="004D1002" w:rsidRDefault="00732AF2" w:rsidP="00816876">
      <w:pPr>
        <w:pStyle w:val="Inhaltsverzeichnisberschrift"/>
        <w:rPr>
          <w:lang w:val="en-US"/>
        </w:rPr>
      </w:pPr>
      <w:proofErr w:type="spellStart"/>
      <w:r w:rsidRPr="00417692">
        <w:rPr>
          <w:lang w:val="en-US"/>
        </w:rPr>
        <w:lastRenderedPageBreak/>
        <w:t>Lite</w:t>
      </w:r>
      <w:r w:rsidRPr="004D1002">
        <w:rPr>
          <w:lang w:val="en-US"/>
        </w:rPr>
        <w:t>raturverzeichnis</w:t>
      </w:r>
      <w:proofErr w:type="spellEnd"/>
    </w:p>
    <w:p w14:paraId="2C16A345" w14:textId="77777777" w:rsidR="00B55F8D" w:rsidRDefault="00B55F8D" w:rsidP="00070B8E">
      <w:pPr>
        <w:pStyle w:val="LiteraturverzeichnisEintrge"/>
      </w:pPr>
      <w:r>
        <w:t>American Psychological Association</w:t>
      </w:r>
      <w:r w:rsidR="004D1002">
        <w:t>.</w:t>
      </w:r>
      <w:r>
        <w:t xml:space="preserve"> (</w:t>
      </w:r>
      <w:r w:rsidR="004D1002">
        <w:t>2010). Concise Rules of APA Style (6th ed.). Washington: United Book Press.</w:t>
      </w:r>
    </w:p>
    <w:p w14:paraId="7B82686D" w14:textId="77777777" w:rsidR="00732AF2" w:rsidRPr="003C2281" w:rsidRDefault="00B55F8D" w:rsidP="00070B8E">
      <w:pPr>
        <w:pStyle w:val="LiteraturverzeichnisEintrge"/>
      </w:pPr>
      <w:r>
        <w:t>Norman, A. D. (1988</w:t>
      </w:r>
      <w:r w:rsidR="00070B8E" w:rsidRPr="00EC013F">
        <w:t xml:space="preserve">). </w:t>
      </w:r>
      <w:r w:rsidR="00070B8E" w:rsidRPr="00070B8E">
        <w:t xml:space="preserve">Infuriating by design. </w:t>
      </w:r>
      <w:r w:rsidR="00070B8E" w:rsidRPr="00070B8E">
        <w:rPr>
          <w:rStyle w:val="Hervorhebung"/>
        </w:rPr>
        <w:t>Psychology Today, 22</w:t>
      </w:r>
      <w:r w:rsidR="00070B8E" w:rsidRPr="00070B8E">
        <w:t xml:space="preserve">(3), 52-56. </w:t>
      </w:r>
      <w:r w:rsidR="00070B8E" w:rsidRPr="00B55F8D">
        <w:t xml:space="preserve">Retrieved from </w:t>
      </w:r>
      <w:r w:rsidR="00F961F0" w:rsidRPr="00B55F8D">
        <w:t xml:space="preserve">http://www.psychologytoday.com/. </w:t>
      </w:r>
      <w:r w:rsidR="00F961F0" w:rsidRPr="003C2281">
        <w:t>[24.12.2010]</w:t>
      </w:r>
    </w:p>
    <w:p w14:paraId="54ED200C" w14:textId="77777777" w:rsidR="00F961F0" w:rsidRPr="00F961F0" w:rsidRDefault="00F961F0" w:rsidP="00F961F0">
      <w:pPr>
        <w:pStyle w:val="LiteraturverzeichnisEintrge"/>
      </w:pPr>
      <w:r w:rsidRPr="00F961F0">
        <w:rPr>
          <w:lang w:val="de-DE"/>
        </w:rPr>
        <w:t>Wimmer, E.,</w:t>
      </w:r>
      <w:r>
        <w:rPr>
          <w:lang w:val="de-DE"/>
        </w:rPr>
        <w:t xml:space="preserve"> Hornung A., &amp; </w:t>
      </w:r>
      <w:proofErr w:type="spellStart"/>
      <w:r>
        <w:rPr>
          <w:lang w:val="de-DE"/>
        </w:rPr>
        <w:t>Lukesch</w:t>
      </w:r>
      <w:proofErr w:type="spellEnd"/>
      <w:r>
        <w:rPr>
          <w:lang w:val="de-DE"/>
        </w:rPr>
        <w:t xml:space="preserve"> H. (2008). </w:t>
      </w:r>
      <w:r w:rsidRPr="00F961F0">
        <w:rPr>
          <w:lang w:val="de-DE"/>
        </w:rPr>
        <w:t>Hinweise zur inhaltlichen und formalen Gestaltung von</w:t>
      </w:r>
      <w:r>
        <w:rPr>
          <w:lang w:val="de-DE"/>
        </w:rPr>
        <w:t xml:space="preserve"> </w:t>
      </w:r>
      <w:r w:rsidRPr="00F961F0">
        <w:rPr>
          <w:lang w:val="de-DE"/>
        </w:rPr>
        <w:t>Seminar- und Diplomarbeiten im Fach Psychologie</w:t>
      </w:r>
      <w:r>
        <w:rPr>
          <w:lang w:val="de-DE"/>
        </w:rPr>
        <w:t xml:space="preserve">. </w:t>
      </w:r>
      <w:r w:rsidRPr="00F961F0">
        <w:t xml:space="preserve">Retrieved from: </w:t>
      </w:r>
      <w:r>
        <w:t>http://www-cgi.uni-</w:t>
      </w:r>
      <w:r w:rsidRPr="00F961F0">
        <w:t>regen</w:t>
      </w:r>
      <w:r>
        <w:t>s</w:t>
      </w:r>
      <w:r w:rsidRPr="00F961F0">
        <w:t>burg.de/Fakultaeten/Psychologie/</w:t>
      </w:r>
      <w:r>
        <w:br/>
      </w:r>
      <w:r w:rsidRPr="00F961F0">
        <w:t>Lukesch/downloads/Lehre/gestaltung_seminararbeiten.pdf</w:t>
      </w:r>
      <w:r>
        <w:t>. [07.02.2011]</w:t>
      </w:r>
    </w:p>
    <w:p w14:paraId="27F34F57" w14:textId="77777777" w:rsidR="000147EF" w:rsidRPr="00F961F0" w:rsidRDefault="000147EF" w:rsidP="000147EF">
      <w:pPr>
        <w:rPr>
          <w:lang w:val="en-US"/>
        </w:rPr>
      </w:pPr>
    </w:p>
    <w:p w14:paraId="3C37946C" w14:textId="77777777" w:rsidR="000147EF" w:rsidRPr="00B55F8D" w:rsidRDefault="000147EF" w:rsidP="000147EF">
      <w:pPr>
        <w:rPr>
          <w:lang w:val="en-US"/>
        </w:rPr>
      </w:pPr>
    </w:p>
    <w:p w14:paraId="3B45C894" w14:textId="77777777" w:rsidR="000147EF" w:rsidRPr="00B55F8D" w:rsidRDefault="000147EF" w:rsidP="000147EF">
      <w:pPr>
        <w:rPr>
          <w:lang w:val="en-US"/>
        </w:rPr>
      </w:pPr>
    </w:p>
    <w:p w14:paraId="7F2CAB55" w14:textId="77777777" w:rsidR="000147EF" w:rsidRPr="00B55F8D" w:rsidRDefault="000147EF" w:rsidP="000147EF">
      <w:pPr>
        <w:rPr>
          <w:lang w:val="en-US"/>
        </w:rPr>
      </w:pPr>
    </w:p>
    <w:p w14:paraId="6FB5C659" w14:textId="77777777" w:rsidR="000147EF" w:rsidRPr="00B55F8D" w:rsidRDefault="000147EF" w:rsidP="000147EF">
      <w:pPr>
        <w:rPr>
          <w:lang w:val="en-US"/>
        </w:rPr>
      </w:pPr>
    </w:p>
    <w:p w14:paraId="2B8748E2" w14:textId="77777777" w:rsidR="000147EF" w:rsidRPr="00B55F8D" w:rsidRDefault="000147EF" w:rsidP="000147EF">
      <w:pPr>
        <w:rPr>
          <w:lang w:val="en-US"/>
        </w:rPr>
      </w:pPr>
    </w:p>
    <w:p w14:paraId="0003C605" w14:textId="77777777" w:rsidR="000147EF" w:rsidRPr="00B55F8D" w:rsidRDefault="000147EF" w:rsidP="000147EF">
      <w:pPr>
        <w:rPr>
          <w:lang w:val="en-US"/>
        </w:rPr>
      </w:pPr>
    </w:p>
    <w:p w14:paraId="2BD05EF9" w14:textId="77777777" w:rsidR="000147EF" w:rsidRPr="00B55F8D" w:rsidRDefault="000147EF" w:rsidP="000147EF">
      <w:pPr>
        <w:rPr>
          <w:lang w:val="en-US"/>
        </w:rPr>
      </w:pPr>
    </w:p>
    <w:p w14:paraId="73D82FED" w14:textId="77777777" w:rsidR="000147EF" w:rsidRPr="00B55F8D" w:rsidRDefault="000147EF" w:rsidP="000147EF">
      <w:pPr>
        <w:rPr>
          <w:lang w:val="en-US"/>
        </w:rPr>
      </w:pPr>
    </w:p>
    <w:p w14:paraId="47B38AF9" w14:textId="77777777" w:rsidR="000147EF" w:rsidRPr="00B55F8D" w:rsidRDefault="000147EF" w:rsidP="000147EF">
      <w:pPr>
        <w:rPr>
          <w:lang w:val="en-US"/>
        </w:rPr>
      </w:pPr>
    </w:p>
    <w:p w14:paraId="4DE75C08" w14:textId="77777777" w:rsidR="000147EF" w:rsidRPr="00B55F8D" w:rsidRDefault="000147EF" w:rsidP="000147EF">
      <w:pPr>
        <w:rPr>
          <w:lang w:val="en-US"/>
        </w:rPr>
      </w:pPr>
    </w:p>
    <w:p w14:paraId="3FC27620" w14:textId="77777777" w:rsidR="000147EF" w:rsidRPr="00B55F8D" w:rsidRDefault="000147EF" w:rsidP="000147EF">
      <w:pPr>
        <w:rPr>
          <w:lang w:val="en-US"/>
        </w:rPr>
      </w:pPr>
    </w:p>
    <w:p w14:paraId="223A6D96" w14:textId="77777777" w:rsidR="000147EF" w:rsidRPr="00B55F8D" w:rsidRDefault="000147EF" w:rsidP="000147EF">
      <w:pPr>
        <w:rPr>
          <w:lang w:val="en-US"/>
        </w:rPr>
      </w:pPr>
    </w:p>
    <w:p w14:paraId="368AE3AB" w14:textId="77777777" w:rsidR="000147EF" w:rsidRPr="00B55F8D" w:rsidRDefault="000147EF" w:rsidP="000147EF">
      <w:pPr>
        <w:rPr>
          <w:lang w:val="en-US"/>
        </w:rPr>
      </w:pPr>
    </w:p>
    <w:p w14:paraId="094CD83D" w14:textId="77777777" w:rsidR="000147EF" w:rsidRPr="00B55F8D" w:rsidRDefault="000147EF" w:rsidP="000147EF">
      <w:pPr>
        <w:rPr>
          <w:lang w:val="en-US"/>
        </w:rPr>
      </w:pPr>
    </w:p>
    <w:p w14:paraId="641049B7" w14:textId="77777777" w:rsidR="000147EF" w:rsidRPr="00B55F8D" w:rsidRDefault="000147EF" w:rsidP="000147EF">
      <w:pPr>
        <w:rPr>
          <w:lang w:val="en-US"/>
        </w:rPr>
      </w:pPr>
    </w:p>
    <w:p w14:paraId="5FE8DC1A" w14:textId="77777777" w:rsidR="000147EF" w:rsidRPr="00B55F8D" w:rsidRDefault="000147EF" w:rsidP="000147EF">
      <w:pPr>
        <w:rPr>
          <w:lang w:val="en-US"/>
        </w:rPr>
      </w:pPr>
    </w:p>
    <w:p w14:paraId="0350BD7F" w14:textId="77777777" w:rsidR="000147EF" w:rsidRPr="00B55F8D" w:rsidRDefault="000147EF" w:rsidP="000147EF">
      <w:pPr>
        <w:rPr>
          <w:lang w:val="en-US"/>
        </w:rPr>
      </w:pPr>
    </w:p>
    <w:p w14:paraId="4B8261C4" w14:textId="77777777" w:rsidR="000147EF" w:rsidRPr="00B55F8D" w:rsidRDefault="000147EF" w:rsidP="000147EF">
      <w:pPr>
        <w:rPr>
          <w:lang w:val="en-US"/>
        </w:rPr>
      </w:pPr>
    </w:p>
    <w:p w14:paraId="63ED719F" w14:textId="77777777" w:rsidR="000147EF" w:rsidRPr="00B55F8D" w:rsidRDefault="000147EF" w:rsidP="000147EF">
      <w:pPr>
        <w:rPr>
          <w:lang w:val="en-US"/>
        </w:rPr>
      </w:pPr>
    </w:p>
    <w:p w14:paraId="272CD44E" w14:textId="77777777" w:rsidR="000147EF" w:rsidRPr="00B55F8D" w:rsidRDefault="000147EF" w:rsidP="000147EF">
      <w:pPr>
        <w:rPr>
          <w:lang w:val="en-US"/>
        </w:rPr>
      </w:pPr>
    </w:p>
    <w:p w14:paraId="7DD96B41" w14:textId="77777777" w:rsidR="000147EF" w:rsidRPr="00B55F8D" w:rsidRDefault="000147EF" w:rsidP="000147EF">
      <w:pPr>
        <w:rPr>
          <w:lang w:val="en-US"/>
        </w:rPr>
      </w:pPr>
    </w:p>
    <w:p w14:paraId="18F4A24A" w14:textId="77777777" w:rsidR="000147EF" w:rsidRPr="00B55F8D" w:rsidRDefault="000147EF" w:rsidP="000147EF">
      <w:pPr>
        <w:rPr>
          <w:lang w:val="en-US"/>
        </w:rPr>
      </w:pPr>
    </w:p>
    <w:p w14:paraId="7C02A627" w14:textId="77777777" w:rsidR="000147EF" w:rsidRPr="00B55F8D" w:rsidRDefault="000147EF" w:rsidP="000147EF">
      <w:pPr>
        <w:rPr>
          <w:lang w:val="en-US"/>
        </w:rPr>
      </w:pPr>
    </w:p>
    <w:p w14:paraId="0CAD2BFE" w14:textId="77777777" w:rsidR="000147EF" w:rsidRPr="00B55F8D" w:rsidRDefault="000147EF" w:rsidP="000147EF">
      <w:pPr>
        <w:rPr>
          <w:lang w:val="en-US"/>
        </w:rPr>
      </w:pPr>
    </w:p>
    <w:p w14:paraId="6A7D72A2" w14:textId="77777777" w:rsidR="000147EF" w:rsidRPr="00B55F8D" w:rsidRDefault="000147EF" w:rsidP="000147EF">
      <w:pPr>
        <w:rPr>
          <w:lang w:val="en-US"/>
        </w:rPr>
      </w:pPr>
    </w:p>
    <w:sectPr w:rsidR="000147EF" w:rsidRPr="00B55F8D" w:rsidSect="000147EF">
      <w:headerReference w:type="default" r:id="rId12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DA240" w14:textId="77777777" w:rsidR="000D6189" w:rsidRDefault="000D6189" w:rsidP="00793C70">
      <w:pPr>
        <w:spacing w:line="240" w:lineRule="auto"/>
      </w:pPr>
      <w:r>
        <w:separator/>
      </w:r>
    </w:p>
  </w:endnote>
  <w:endnote w:type="continuationSeparator" w:id="0">
    <w:p w14:paraId="622B0265" w14:textId="77777777" w:rsidR="000D6189" w:rsidRDefault="000D6189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Frutiger Next LT W1G Medium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52120" w14:textId="77777777" w:rsidR="000D6189" w:rsidRDefault="000D6189" w:rsidP="00793C70">
      <w:pPr>
        <w:spacing w:line="240" w:lineRule="auto"/>
      </w:pPr>
      <w:r>
        <w:separator/>
      </w:r>
    </w:p>
  </w:footnote>
  <w:footnote w:type="continuationSeparator" w:id="0">
    <w:p w14:paraId="5F897CA6" w14:textId="77777777" w:rsidR="000D6189" w:rsidRDefault="000D6189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75088" w14:textId="77777777" w:rsidR="00DA76C3" w:rsidRDefault="00DA76C3" w:rsidP="000147EF">
    <w:pPr>
      <w:pStyle w:val="Kopfzeile"/>
      <w:jc w:val="right"/>
    </w:pPr>
  </w:p>
  <w:p w14:paraId="2EA93691" w14:textId="77777777" w:rsidR="00DA76C3" w:rsidRDefault="00DA76C3" w:rsidP="000147EF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6403"/>
      <w:docPartObj>
        <w:docPartGallery w:val="Page Numbers (Top of Page)"/>
        <w:docPartUnique/>
      </w:docPartObj>
    </w:sdtPr>
    <w:sdtEndPr/>
    <w:sdtContent>
      <w:p w14:paraId="7064FA83" w14:textId="77777777" w:rsidR="00DA76C3" w:rsidRDefault="00246EB0" w:rsidP="000147EF">
        <w:pPr>
          <w:pStyle w:val="Kopfzeile"/>
          <w:pBdr>
            <w:bottom w:val="single" w:sz="4" w:space="1" w:color="auto"/>
          </w:pBdr>
          <w:jc w:val="right"/>
        </w:pPr>
        <w:r>
          <w:fldChar w:fldCharType="begin"/>
        </w:r>
        <w:r w:rsidR="00E7112A">
          <w:instrText xml:space="preserve"> PAGE   \* MERGEFORMAT </w:instrText>
        </w:r>
        <w:r>
          <w:fldChar w:fldCharType="separate"/>
        </w:r>
        <w:r w:rsidR="00DA76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8E44A" w14:textId="77777777" w:rsidR="00EC013F" w:rsidRDefault="000D6189" w:rsidP="00EE11F6">
    <w:pPr>
      <w:pStyle w:val="Kopfzeile"/>
      <w:pBdr>
        <w:bottom w:val="single" w:sz="4" w:space="1" w:color="auto"/>
      </w:pBdr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E822BD">
      <w:rPr>
        <w:noProof/>
      </w:rPr>
      <w:t>Projektdefinition</w:t>
    </w:r>
    <w:r>
      <w:rPr>
        <w:noProof/>
      </w:rPr>
      <w:fldChar w:fldCharType="end"/>
    </w:r>
    <w:r w:rsidR="00EC013F">
      <w:ptab w:relativeTo="margin" w:alignment="center" w:leader="none"/>
    </w:r>
    <w:r w:rsidR="00EC013F">
      <w:ptab w:relativeTo="margin" w:alignment="right" w:leader="none"/>
    </w:r>
    <w:r w:rsidR="00246EB0">
      <w:fldChar w:fldCharType="begin"/>
    </w:r>
    <w:r w:rsidR="00E7112A">
      <w:instrText xml:space="preserve"> PAGE   \* MERGEFORMAT </w:instrText>
    </w:r>
    <w:r w:rsidR="00246EB0">
      <w:fldChar w:fldCharType="separate"/>
    </w:r>
    <w:r w:rsidR="00E822BD">
      <w:rPr>
        <w:noProof/>
      </w:rPr>
      <w:t>4</w:t>
    </w:r>
    <w:r w:rsidR="00246EB0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D46A3" w14:textId="77777777" w:rsidR="00513B11" w:rsidRDefault="00513B11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92"/>
    <w:rsid w:val="000147EF"/>
    <w:rsid w:val="000221F6"/>
    <w:rsid w:val="00070B8E"/>
    <w:rsid w:val="000951CC"/>
    <w:rsid w:val="000C6D6D"/>
    <w:rsid w:val="000D6189"/>
    <w:rsid w:val="000E6647"/>
    <w:rsid w:val="001E250B"/>
    <w:rsid w:val="00211754"/>
    <w:rsid w:val="00213D5C"/>
    <w:rsid w:val="00223A60"/>
    <w:rsid w:val="002253E4"/>
    <w:rsid w:val="00235E04"/>
    <w:rsid w:val="00246EB0"/>
    <w:rsid w:val="00286973"/>
    <w:rsid w:val="002A05F9"/>
    <w:rsid w:val="002C1FBD"/>
    <w:rsid w:val="0031677D"/>
    <w:rsid w:val="003A2F1A"/>
    <w:rsid w:val="003C2281"/>
    <w:rsid w:val="003C3516"/>
    <w:rsid w:val="004025B2"/>
    <w:rsid w:val="00403A81"/>
    <w:rsid w:val="00417692"/>
    <w:rsid w:val="0046797B"/>
    <w:rsid w:val="004A1465"/>
    <w:rsid w:val="004A1608"/>
    <w:rsid w:val="004B0621"/>
    <w:rsid w:val="004D0675"/>
    <w:rsid w:val="004D1002"/>
    <w:rsid w:val="00513B11"/>
    <w:rsid w:val="00595925"/>
    <w:rsid w:val="005D451D"/>
    <w:rsid w:val="005F317F"/>
    <w:rsid w:val="00607234"/>
    <w:rsid w:val="00616FFC"/>
    <w:rsid w:val="0068145C"/>
    <w:rsid w:val="00690BDF"/>
    <w:rsid w:val="00712435"/>
    <w:rsid w:val="00712E6A"/>
    <w:rsid w:val="00732AF2"/>
    <w:rsid w:val="00793C70"/>
    <w:rsid w:val="0079437B"/>
    <w:rsid w:val="007C515A"/>
    <w:rsid w:val="00803321"/>
    <w:rsid w:val="00816876"/>
    <w:rsid w:val="00865E46"/>
    <w:rsid w:val="00873B3B"/>
    <w:rsid w:val="008873E3"/>
    <w:rsid w:val="009A0603"/>
    <w:rsid w:val="009A109D"/>
    <w:rsid w:val="009A376D"/>
    <w:rsid w:val="009A5EC5"/>
    <w:rsid w:val="009A6082"/>
    <w:rsid w:val="009A6B3E"/>
    <w:rsid w:val="009F3E31"/>
    <w:rsid w:val="00A12BED"/>
    <w:rsid w:val="00A22235"/>
    <w:rsid w:val="00A4328F"/>
    <w:rsid w:val="00A472AF"/>
    <w:rsid w:val="00A9201B"/>
    <w:rsid w:val="00A94A76"/>
    <w:rsid w:val="00B04B86"/>
    <w:rsid w:val="00B31C26"/>
    <w:rsid w:val="00B55F8D"/>
    <w:rsid w:val="00B72BC9"/>
    <w:rsid w:val="00BA3AC4"/>
    <w:rsid w:val="00BB6BE6"/>
    <w:rsid w:val="00C3093A"/>
    <w:rsid w:val="00C64062"/>
    <w:rsid w:val="00CF1D85"/>
    <w:rsid w:val="00D47FC2"/>
    <w:rsid w:val="00DA76C3"/>
    <w:rsid w:val="00DE0D3A"/>
    <w:rsid w:val="00DE2F4D"/>
    <w:rsid w:val="00E42237"/>
    <w:rsid w:val="00E54774"/>
    <w:rsid w:val="00E549F0"/>
    <w:rsid w:val="00E7112A"/>
    <w:rsid w:val="00E736F6"/>
    <w:rsid w:val="00E822BD"/>
    <w:rsid w:val="00EA6A84"/>
    <w:rsid w:val="00EC013F"/>
    <w:rsid w:val="00EE038F"/>
    <w:rsid w:val="00EE11F6"/>
    <w:rsid w:val="00EE61AF"/>
    <w:rsid w:val="00F02209"/>
    <w:rsid w:val="00F25C5F"/>
    <w:rsid w:val="00F405F6"/>
    <w:rsid w:val="00F424E9"/>
    <w:rsid w:val="00F5427C"/>
    <w:rsid w:val="00F91186"/>
    <w:rsid w:val="00F961F0"/>
    <w:rsid w:val="00FA494F"/>
    <w:rsid w:val="00FB58C2"/>
    <w:rsid w:val="00FC3A07"/>
    <w:rsid w:val="00FD5517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AE24A"/>
  <w15:docId w15:val="{CFDE7B4C-AD5F-4B99-905C-9654B513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k\Dropbox\advanced%20usability%20enginnering\Dokumentation\Dokumentatio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C0C58-55B6-0440-B589-BDD6A65F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C:\Users\Dominik\Dropbox\advanced usability enginnering\Dokumentation\Dokumentation.dotx</Template>
  <TotalTime>0</TotalTime>
  <Pages>7</Pages>
  <Words>592</Words>
  <Characters>3731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Ein Microsoft Office-Anwender</cp:lastModifiedBy>
  <cp:revision>3</cp:revision>
  <cp:lastPrinted>2015-09-11T17:50:00Z</cp:lastPrinted>
  <dcterms:created xsi:type="dcterms:W3CDTF">2015-09-11T17:50:00Z</dcterms:created>
  <dcterms:modified xsi:type="dcterms:W3CDTF">2015-09-11T17:51:00Z</dcterms:modified>
</cp:coreProperties>
</file>